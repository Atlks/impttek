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数据结构data struts  cli  ret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命令行执行返回</w:t>
      </w:r>
      <w:r>
        <w:rPr>
          <w:rFonts w:hint="eastAsia"/>
        </w:rPr>
        <w:t xml:space="preserve">cliRet 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package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attilax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cli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class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cliRet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stdStr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errStr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int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exitStatCode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rPr>
          <w:rFonts w:hint="eastAsia" w:ascii="Consolas" w:hAnsi="Consolas" w:eastAsia="Consolas"/>
          <w:color w:val="CCCCCC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</w:rPr>
        <w:t>getStdStr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rPr>
          <w:rFonts w:hint="eastAsia" w:ascii="Consolas" w:hAnsi="Consolas" w:eastAsia="Consolas"/>
          <w:color w:val="CCCCCC"/>
          <w:sz w:val="24"/>
        </w:rPr>
      </w:pPr>
    </w:p>
    <w:p>
      <w:pPr>
        <w:rPr>
          <w:rFonts w:hint="eastAsia" w:ascii="Consolas" w:hAnsi="Consolas" w:eastAsia="Consolas"/>
          <w:color w:val="CCCCCC"/>
          <w:sz w:val="24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上传进度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package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attilax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web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class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ProcessInfo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7D8C93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7D8C93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7D8C93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 xml:space="preserve"> * </w:t>
      </w:r>
      <w:r>
        <w:rPr>
          <w:rFonts w:hint="eastAsia" w:ascii="Consolas" w:hAnsi="Consolas" w:eastAsia="Consolas"/>
          <w:b/>
          <w:color w:val="A082BD"/>
          <w:sz w:val="24"/>
        </w:rPr>
        <w:t>@param</w:t>
      </w:r>
      <w:r>
        <w:rPr>
          <w:rFonts w:hint="eastAsia" w:ascii="Consolas" w:hAnsi="Consolas" w:eastAsia="Consolas"/>
          <w:color w:val="7D8C93"/>
          <w:sz w:val="24"/>
        </w:rPr>
        <w:t xml:space="preserve"> fileUploadController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7D8C93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long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  <w:highlight w:val="darkGray"/>
        </w:rPr>
        <w:t>totalSize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1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long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readSize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0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show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""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int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itemNum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0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int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rate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0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path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78D9B"/>
          <w:sz w:val="24"/>
        </w:rPr>
        <w:t>""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AD30CF"/>
    <w:multiLevelType w:val="multilevel"/>
    <w:tmpl w:val="B5AD30C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6B0FC4"/>
    <w:rsid w:val="0EBF4041"/>
    <w:rsid w:val="20567245"/>
    <w:rsid w:val="267A1437"/>
    <w:rsid w:val="2C136F3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2018-06-28T03:38:00Z</dcterms:created>
  <dc:creator>ATI老哇的爪子007</dc:creator>
  <cp:lastModifiedBy>ATI老哇的爪子007</cp:lastModifiedBy>
  <dcterms:modified xsi:type="dcterms:W3CDTF">2018-06-28T03:40:18Z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