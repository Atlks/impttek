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ast的构建来源 tokens ，cli token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三大分类来源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纯字符模式  没有任何含义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Kv模式Cli token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层次模式 josn ast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常见来源</w:t>
      </w:r>
      <w:bookmarkStart w:id="0" w:name="_GoBack"/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字符token最麻烦，需要慢慢切割。。工具字符数与状态双case验证。。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 token则很好了，已经七个为token了。。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做构建ast的过程也不需要遍历更具状态构建ast，，直接语义化提取token瓶装ast了。。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ast构建ast。。。需要增加一个typeclass字段方便转换回ast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从Url params 构建 有点类似cli token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Kv模式构建  类似cli token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层次语法构建，类似 json 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86872"/>
    <w:multiLevelType w:val="multilevel"/>
    <w:tmpl w:val="D53868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9309A"/>
    <w:rsid w:val="02CE5489"/>
    <w:rsid w:val="1D62078A"/>
    <w:rsid w:val="1EB24DE7"/>
    <w:rsid w:val="22057A56"/>
    <w:rsid w:val="38471F61"/>
    <w:rsid w:val="48152E8A"/>
    <w:rsid w:val="5C4B09A6"/>
    <w:rsid w:val="6B455A0E"/>
    <w:rsid w:val="6D535020"/>
    <w:rsid w:val="76A9309A"/>
    <w:rsid w:val="79C8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2018-05-31T06:17:00Z</dcterms:created>
  <dc:creator>ATI老哇的爪子007</dc:creator>
  <cp:lastModifiedBy>ATI老哇的爪子007</cp:lastModifiedBy>
  <dcterms:modified xsi:type="dcterms:W3CDTF">2018-05-31T06:24:17Z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