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。AST的节点种类相对于解析树（parse tree）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AST的节点种类相对于解析树（parse tree）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通常要精简许多（括号、分号之类的token通常都扔掉了）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抽象语法树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"https://baike.baidu.com/item/%E6%8A%BD%E8%B1%A1%E8%AF%AD%E6%B3%95%E6%A0%91/javascript:;"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抽象语法树（abstract syn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tax 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或者缩写为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），或者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"https://baike.baidu.com/item/%E8%AF%AD%E6%B3%95%E6%A0%91/7031301" \t "https://baike.baidu.com/item/%E6%8A%BD%E8%B1%A1%E8%AF%AD%E6%B3%95%E6%A0%91/_blank"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语法树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syntax 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"https://baike.baidu.com/item/%E6%BA%90%E4%BB%A3%E7%A0%81"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的抽象语法结构的树状表现形式，这里特指编程语言的源代码。和抽象语法树相对的是具体语法树（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concr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ete syntax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），通常称作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"https://baike.baidu.com/item/%E5%88%86%E6%9E%90%E6%A0%91"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分析树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parse 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）。一般的，在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"https://baike.baidu.com/item/%E6%BA%90%E4%BB%A3%E7%A0%81/3969"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的翻译和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"https://baike.baidu.com/item/%E7%BC%96%E8%AF%91"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过程中，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"https://baike.baidu.com/item/%E8%AF%AD%E6%B3%95%E5%88%86%E6%9E%90%E5%99%A8"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语法分析器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创建出分析树。一旦AST被创建出来，在后续的处理过程中，比如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"https://baike.baidu.com/item/%E8%AF%AD%E4%B9%89%E5%88%86%E6%9E%90"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语义分析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阶段，会添加一些信息。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874022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在计算机科学中，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抽象语法树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（abstract syn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tax 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或者缩写为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AST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），或者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"https://baike.baidu.com/item/%E8%AF%AD%E6%B3%95%E6%A0%91/7031301" \t "https://baike.baidu.com/item/%E6%8A%BD%E8%B1%A1%E8%AF%AD%E6%B3%95%E6%A0%91/_blank" </w:instrTex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语法树</w:t>
      </w:r>
      <w:r>
        <w:rPr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syntax tree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"https://baike.baidu.com/item/%E6%BA%90%E4%BB%A3%E7%A0%81"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的抽象语法结构的树状表现形式，这里特指编程语言的源代码。树上的每个节点都表示源代码中的一种结构。之所以说语法是“抽象”的，是因为这里的语法并不会表示出真实语法中出现的每个细节。比如，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"https://baike.baidu.com/item/%E5%B5%8C%E5%A5%97/3863565" \t "https://baike.baidu.com/item/%E6%8A%BD%E8%B1%A1%E8%AF%AD%E6%B3%95%E6%A0%91/_blank"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嵌套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括号被隐含在树的结构中，并没有以节点的形式呈现；而类似于if-condition-then这样的条件跳转语句，可以使用带有两个分支的节点来表示。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下图是hello.java中的“hello world“程序的AST示例: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38925" cy="6400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45073"/>
    <w:rsid w:val="39E006AD"/>
    <w:rsid w:val="3FE72A8F"/>
    <w:rsid w:val="41A45073"/>
    <w:rsid w:val="6D535020"/>
    <w:rsid w:val="773D703B"/>
    <w:rsid w:val="7F7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2018-05-29T09:05:00Z</dcterms:created>
  <dc:creator>ATI老哇的爪子007</dc:creator>
  <cp:lastModifiedBy>ATI老哇的爪子007</cp:lastModifiedBy>
  <dcterms:modified xsi:type="dcterms:W3CDTF">2018-05-29T09:09:05Z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