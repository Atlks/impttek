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FastDFS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RAID文件系统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</w:rPr>
      </w:pPr>
      <w:r>
        <w:rPr>
          <w:rStyle w:val="4"/>
          <w:rFonts w:hint="default" w:ascii="Arial" w:hAnsi="Arial" w:eastAsia="Arial" w:cs="Arial"/>
          <w:b/>
          <w:i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第一部分：简介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FastDFS是一个人开源的轻量级的分布式文件系统，它对文件进行管理，功能包括：文件存储、文件同步、文件访问（文件上传、下载）等，解决了大容量存储和负载均衡的问题。特别适合以文件为载体的在线服务。如，相册网站、视频网站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2、FastDFS实现了软件方式的RAID，可以使用廉价的IDE硬盘进行存储。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3、支持存储服务器在线扩容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4、支持相同内容的文件只保存一份，节约磁盘空间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5、FastDFS只能通过Client API访问，不支持POSIX访问方式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0CBDBB"/>
    <w:multiLevelType w:val="multilevel"/>
    <w:tmpl w:val="BC0CBD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1906AC"/>
    <w:rsid w:val="6D535020"/>
    <w:rsid w:val="771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2018-06-13T08:08:00Z</dcterms:created>
  <dc:creator>ATI老哇的爪子007</dc:creator>
  <cp:lastModifiedBy>ATI老哇的爪子007</cp:lastModifiedBy>
  <dcterms:modified xsi:type="dcterms:W3CDTF">2018-06-13T08:08:19Z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