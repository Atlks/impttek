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Atitit 文件系统比较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"https://www.baidu.com/link?url=olhDxT9saAa5_oO652c4H_K147LNw3ygsOfDoiP4xU0qMiDmhNoyIuKp_ndw9_bRNE647XLLVmP2r5tWQXaiRq&amp;wd=&amp;eqid=858bc6c60003ca5e000000035b20d2ca"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FastDFS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和GFS以及NFS的对比 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FastDFS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需要在Linux系统上安装,我们一般使用的都是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Windows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系统,这样就需要有虚拟环境,我这里使用Vmware12创建虚拟机,关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建议你多看看论坛中的帖子。FastDFS是一个专用的文件系统，和MogileFS比较类似，需要使用专门的API来访问，他不是通用的文件系统，不能mount成path的形式使用。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专用文件系统相对于通用文件系统，更简洁高效，适用于一定的场合，比如网站存储图片、视频文件等。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注：NFS和lustre都属于通用文件系统。我对GFS、KFS、Gluster了解不多，就不进行评论了。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欢迎随时交流。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16C57"/>
    <w:rsid w:val="0CA16C57"/>
    <w:rsid w:val="562459D5"/>
    <w:rsid w:val="6D535020"/>
    <w:rsid w:val="74FA094C"/>
    <w:rsid w:val="7E0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2018-06-13T08:14:00Z</dcterms:created>
  <dc:creator>ATI老哇的爪子007</dc:creator>
  <cp:lastModifiedBy>ATI老哇的爪子007</cp:lastModifiedBy>
  <dcterms:modified xsi:type="dcterms:W3CDTF">2018-06-13T08:20:22Z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