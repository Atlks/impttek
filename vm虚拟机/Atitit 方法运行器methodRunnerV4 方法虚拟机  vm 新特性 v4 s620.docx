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方法运行器methodRunnerV3 方法虚拟机  vm 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v4 url cls loader v3 lib jar 2 -cp    v2 ast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C:\0wkspc\methodRunner/bin;C:\0wkspc\methodRunner/WebContent/WEB-INF/lib/*  methodRunnerV4urlClsLdr  -cpx "C:\0wkspc\hislog\WebContent\WEB-INF\classes;C:\0wkspc\hislog\WebContent\WEB-INF\lib\*"  -new -class   com.attilax.autoup.autoupdate -method exe  -paramtypes str,str,str  -arguments   c:\home\cnhis\cnhisShell\1.0.102.20180613.zip,utf8,c:\home\cnhis\cnhisShell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/elk/methodRunner/bin:/elk/methodRunner/WebContent/WEB-INF/lib/*  methodRunnerV4urlClsLdr  -cpx "/home/cnhis/managerweb/webapps/webcon/WEB-INF/classes;/home/cnhis/managerweb/webapps/webcon/WEB-INF/lib/*" -new -class  com.attilax.autoup.autoupdate -method exe  -paramtypes str,str,str  -arguments   \home\cnhis\cnhisShell\1.0.102.20180613.zip,utf8,/home/cnhis/cnhisShell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java.lang.reflect.InvocationTargetException;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org.apache.commons.cli.CommandLine;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org.apache.commons.cli.CommandLineParser;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org.apache.commons.cli.DefaultParser;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org.apache.commons.cli.Options;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org.apache.commons.cli.ParseException;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org.apache.commons.lang3.reflect.ConstructorUtils;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org.apache.commons.lang3.reflect.MethodUtils;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com.attilax.ast.ClassInstanceCreation;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com.attilax.ast.MethodInvocation;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com.attilax.ast.SimpleName;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com.attilax.core.ClassLoader_StandardExecutor;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com.attilax.core.astExpressInterpreter;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com.attilax.core.classLoaderUtil;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com.attilax.parser.Token;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com.attilax.ref.refServiceV2s530;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//com.attilax.ref.methodRunnerByclassfile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v4 url cls loader v3 lib jar 2 -cp    v2 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methodRunnerV4urlClsLdr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、、C:\0wkspc\webdavroot\bin\EmbeddedTomcat.class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-cpx "C:\\0wkspc\\webdavroot\\bin" jardir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"C:\\0wkspc\\webdavroot\\libtomcart" -class EmbeddedTomcat -method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openWebdav -paramtypes 'str,int' -arguments "C:\\0wkspc" 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-cpx "C:\\0wkspc\\webdavroot\\bin" -jardir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"C:\\0wkspc\\webdavroot\\libtomcart" -class EmbeddedTomcat -method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openWebdav -paramtypes 'str,int' -arguments "C:\\0wkspc" 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NoSuchMethodException, IllegalAccessException,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InvocationTargetException, ParseException, InstantiationException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 options = new Options();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options.addOption("cpx", true, "class folder path.");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options.addOption("jardirx", true, "jardir.");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options.addOption("class", true,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options.addOption("method", true, "method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options.addOption("paramtypes", true, "paramtypes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options.addOption("arguments", true, "arguments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options.addOption("new", false,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options.addOption("conparamtypes", true,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options.addOption("conargs", true, "class need.");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CommandLineParser parser = new DefaultParser(); // new GnuParser();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CommandLine CommandLine1 = parser.parse(options, 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cpx = CommandLine1.getOptionValue("cpx");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 (cmd.hasOption("dir"))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classfile="C:\\0wkspc\\ftpserverati\\WebContent\\WEB-INF\\classes\\com\\attilax\\util\\clsNodep.class";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clsname = CommandLine1.getOptionValue("class");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jardir = CommandLine1.getOptionValue("jardirx");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cp_a = cpx.split(";");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ClassLoader_StandardExecutor clsldr1 = new ClassLoader_StandardExecutor();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cpItem : cp_a)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cpitem_trim = cpItem.trim();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(cpitem_trim.endsWith("*"))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jardir_s = cpitem_trim.substring(0, cpitem_trim.length() - 2);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 load jar dir:" + jardir_s);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refServiceV2s530.loadJarFromDirtrave_urlclassloader(jardir_s);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clsldr1.addurl_byJarDir(jardir_s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clsldr1.addURL(new File(cpitem_trim.trim()));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refServiceV2s530.loadclass_urlclassloader( cpitem_trim.trim());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mi = new MethodInvocation();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Expression miexp;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(CommandLine1.hasOption("new"))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 = new ClassInstanceCreation();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cic.jsonname = 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cic.name = clsname;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cic.arguments = get_con_paramsList(CommandLine1);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miexp = cic;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SimpleName sn = new SimpleName(clsname);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miexp = sn;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mi.Exp = miexp;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mi.Name = CommandLine1.getOptionValue("method");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mi.arguments = getParams(CommandLine1);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mi.jsonname = "MethodInvocation";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System.out.println(JSON.toJSONString(mi, 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interpret_rzt = new astExpressInterpreter().interpret(mi, clsldr1);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System.out.println("rzt:" + interpret_rzt);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mi.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 getParams(CommandLine cmd)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List&lt;Object&gt; paramsList =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(cmd.hasOption("arguments"))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arguments = cmd.getOptionValue("arguments");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paramtypes = cmd.getOptionValue("paramtypes");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arguments.split(",");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string :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p = refServiceV2s530.getArg(string, n, paramtypes.split(","));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paramsList.add(p);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 get_con_paramsList(CommandLine cmd)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(cmd.hasOption("conargs"))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con_paramsList;// = get_con_paramsList();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Lists.newArrayList();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A2FE7"/>
    <w:rsid w:val="25B87685"/>
    <w:rsid w:val="3D877912"/>
    <w:rsid w:val="47364DAA"/>
    <w:rsid w:val="5982016F"/>
    <w:rsid w:val="6A9A2FE7"/>
    <w:rsid w:val="6D535020"/>
    <w:rsid w:val="791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2018-06-13T08:01:00Z</dcterms:created>
  <dc:creator>ATI老哇的爪子007</dc:creator>
  <cp:lastModifiedBy>ATI老哇的爪子007</cp:lastModifiedBy>
  <dcterms:modified xsi:type="dcterms:W3CDTF">2018-06-20T09:20:57Z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