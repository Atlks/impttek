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虚拟机端口映射的实现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比如tomcat  配置文件，动态修改端口，，，配置文件模版，替换端口。。。生成文件，，，启动。。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端口探测，，如果此端口使用，那么探测另外一个自动端口。。比如依赖的ajp端口，使用自动探测法即可。。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5487D"/>
    <w:rsid w:val="1F703FD7"/>
    <w:rsid w:val="2E291E1D"/>
    <w:rsid w:val="34B5188C"/>
    <w:rsid w:val="377A5A70"/>
    <w:rsid w:val="3EC5487D"/>
    <w:rsid w:val="55F7527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2018-06-12T08:01:00Z</dcterms:created>
  <dc:creator>ATI老哇的爪子007</dc:creator>
  <cp:lastModifiedBy>ATI老哇的爪子007</cp:lastModifiedBy>
  <dcterms:modified xsi:type="dcterms:W3CDTF">2018-06-12T08:03:12Z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