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性能优化 之 增加缓存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自己动手 增加guava模式的缓存。。。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写入更新缓存 futuretask模式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guava cache  attilax sumup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SpringCache缓存使用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二级缓存开启测试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0033D"/>
    <w:rsid w:val="04AD0F7C"/>
    <w:rsid w:val="04C47489"/>
    <w:rsid w:val="1CE52DD6"/>
    <w:rsid w:val="35AB125D"/>
    <w:rsid w:val="393D0500"/>
    <w:rsid w:val="412E0ADF"/>
    <w:rsid w:val="545200DA"/>
    <w:rsid w:val="6D535020"/>
    <w:rsid w:val="7470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2018-04-17T06:52:00Z</dcterms:created>
  <dc:creator>ATI老哇的爪子007</dc:creator>
  <cp:lastModifiedBy>ATI老哇的爪子007</cp:lastModifiedBy>
  <dcterms:modified xsi:type="dcterms:W3CDTF">2018-04-17T06:55:00Z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