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性能提升  异步futuretask 回调 的实现 guava </w:t>
      </w:r>
      <w:r>
        <w:rPr>
          <w:rFonts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ListenableFuture</w:t>
      </w:r>
    </w:p>
    <w:p>
      <w:pPr>
        <w:rPr>
          <w:rFonts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672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</w:rPr>
        <w:t>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传统JDK中的Future通过异步的方式计算返回结果:在多线程运算中可能或者可能在没有结束返回结果，Future是运行中的多线程的一个引用句柄，确保在服务执行返回一个Result。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ListenableFuture可以允许你注册回调方法(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callbacks)，在运算（多线程执行）完成的时候进行调用,  或者在运算（多线程执行）完成后立即执行。这样简单的改进，使得可以明显的支持更多的操作，这样的功能在JDK concurrent中的Future是不支持的。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ListenableFuture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中的基础方法是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"http://docs.guava-libraries.googlecode.com/git-history/release/javadoc/com/google/common/util/concurrent/ListenableFuture.html" \l "addListener(java.lang.Runnable, java.util.concurrent.Executor)"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addListener(Runnable, Executor)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, 该方法会在多线程运算完的时候，指定的Runnable参数传入的对象会被指定的Executor执行。</w:t>
      </w:r>
    </w:p>
    <w:p>
      <w:pPr>
        <w:rPr>
          <w:rFonts w:hint="eastAsia"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672" w:lineRule="atLeast"/>
        <w:ind w:left="0" w:right="0" w:firstLine="0"/>
        <w:rPr>
          <w:rFonts w:ascii="Arial" w:hAnsi="Arial" w:cs="Arial"/>
          <w:i w:val="0"/>
          <w:caps w:val="0"/>
          <w:color w:val="666666"/>
          <w:spacing w:val="0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</w:rPr>
        <w:t>添加回调（Callbacks）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52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多数用户喜欢使用 </w:t>
      </w:r>
      <w:r>
        <w:rPr>
          <w:rStyle w:val="5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"http://docs.guava-libraries.googlecode.com/git-history/release/javadoc/com/google/common/util/concurrent/Futures.html" \l "addCallback(com.google.common.util.concurrent.ListenableFuture, com.google.common.util.concurrent.FutureCallback, java.util.concurrent.Executor)"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Futures.addCallback(ListenableFuture&lt;V&gt;, FutureCallback&lt;V&gt;, Executor)</w:t>
      </w:r>
      <w:r>
        <w:rPr>
          <w:rStyle w:val="5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Style w:val="5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的方式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, 或者 另外一个版本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"http://docs.guava-libraries.googlecode.com/git-history/release/javadoc/com/google/common/util/concurrent/Futures.html" \l "addCallback(com.google.common.util.concurrent.ListenableFuture, com.google.common.util.concurrent.FutureCallback)"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version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（译者注：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"http://docs.guava-libraries.googlecode.com/git-history/release/javadoc/src-html/com/google/common/util/concurrent/Futures.html" \l "line.1106"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addCallback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"http://docs.guava-libraries.googlecode.com/git-history/release/javadoc/com/google/common/util/concurrent/ListenableFuture.html" \o "interface in com.google.common.util.concurrent"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ListenableFuture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&lt;V&gt; future,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"http://docs.guava-libraries.googlecode.com/git-history/release/javadoc/com/google/common/util/concurrent/FutureCallback.html" \o "interface in com.google.common.util.concurrent"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FutureCallback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&lt;? super V&gt; callback)），默认是采用 </w:t>
      </w:r>
      <w:r>
        <w:rPr>
          <w:rStyle w:val="5"/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MoreExecutors.sameThreadExecutor()线程池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, 为了简化使用，Callback采用轻量级的设计.  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"http://docs.guava-libraries.googlecode.com/git-history/release/javadoc/com/google/common/util/concurrent/FutureCallback.html"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FutureCallback&lt;V&gt;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中实现了两个方法: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"http://docs.guava-libraries.googlecode.com/git-history/release/javadoc/com/google/common/util/concurrent/FutureCallback.html" \l "onSuccess(V)"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onSuccess(V)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,在Future成功的时候执行，根据Future结果来判断。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instrText xml:space="preserve"> HYPERLINK "http://docs.guava-libraries.googlecode.com/git-history/release/javadoc/com/google/common/util/concurrent/FutureCallback.html" \l "onFailure(java.lang.Throwable)" </w:instrTex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t>onFailure(Throwable)</w:t>
      </w:r>
      <w:r>
        <w:rPr>
          <w:rFonts w:hint="default" w:ascii="Arial" w:hAnsi="Arial" w:cs="Arial"/>
          <w:b w:val="0"/>
          <w:i w:val="0"/>
          <w:caps w:val="0"/>
          <w:color w:val="00A19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, 在Future失败的时候执行，根据Future结果来判断。</w:t>
      </w:r>
    </w:p>
    <w:p>
      <w:pPr>
        <w:rPr>
          <w:rFonts w:hint="eastAsia" w:ascii="monospace" w:hAnsi="monospace" w:eastAsia="monospace" w:cs="monospac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A14E"/>
    <w:multiLevelType w:val="multilevel"/>
    <w:tmpl w:val="2626A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733DD"/>
    <w:rsid w:val="431733DD"/>
    <w:rsid w:val="5DDC3122"/>
    <w:rsid w:val="69E73BC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Typewriter"/>
    <w:basedOn w:val="4"/>
    <w:uiPriority w:val="0"/>
    <w:rPr>
      <w:rFonts w:ascii="Courier New" w:hAnsi="Courier New"/>
      <w:sz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2018-04-18T08:49:00Z</dcterms:created>
  <dc:creator>ATI老哇的爪子007</dc:creator>
  <cp:lastModifiedBy>ATI老哇的爪子007</cp:lastModifiedBy>
  <dcterms:modified xsi:type="dcterms:W3CDTF">2018-04-18T08:50:42Z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