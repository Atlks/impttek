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提升性能mysql数据库性能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 不足，，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但原来up一条语局，，，实际内部更新多条rec，，却很快，说明不是thread问题，默认的thread的足够。。。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Io不足。。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 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原来一条语句，现在要多条io往返。。。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原来500条学校，11次，总共11次即可完成up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现在每个学校11次，相当于5000次io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部署到db机器 减少网络io ，可以通过rmi接口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8248D"/>
    <w:rsid w:val="06912B22"/>
    <w:rsid w:val="0C815F70"/>
    <w:rsid w:val="0EDB695E"/>
    <w:rsid w:val="1AA8248D"/>
    <w:rsid w:val="1D532B72"/>
    <w:rsid w:val="1E972E32"/>
    <w:rsid w:val="32D703B1"/>
    <w:rsid w:val="58C92A85"/>
    <w:rsid w:val="5943432F"/>
    <w:rsid w:val="5B7544DA"/>
    <w:rsid w:val="67265A51"/>
    <w:rsid w:val="6D535020"/>
    <w:rsid w:val="7222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2018-09-28T02:56:00Z</dcterms:created>
  <dc:creator>ATI老哇的爪子007</dc:creator>
  <cp:lastModifiedBy>ATI老哇的爪子007</cp:lastModifiedBy>
  <dcterms:modified xsi:type="dcterms:W3CDTF">2018-09-28T02:59:48Z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