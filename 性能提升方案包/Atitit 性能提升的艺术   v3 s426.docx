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性能提升的艺术   v3 s426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 艺术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内存表  engine=heap   可以做缓存。。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</w:t>
      </w: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数据总有“冷”、“热”之分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分离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C4DD6"/>
    <w:rsid w:val="13867FF8"/>
    <w:rsid w:val="1F4B177A"/>
    <w:rsid w:val="275C4DD6"/>
    <w:rsid w:val="4EF41FB7"/>
    <w:rsid w:val="6D535020"/>
    <w:rsid w:val="712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2018-04-26T02:12:00Z</dcterms:created>
  <dc:creator>ATI老哇的爪子007</dc:creator>
  <cp:lastModifiedBy>ATI老哇的爪子007</cp:lastModifiedBy>
  <dcterms:modified xsi:type="dcterms:W3CDTF">2018-04-26T02:25:01Z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