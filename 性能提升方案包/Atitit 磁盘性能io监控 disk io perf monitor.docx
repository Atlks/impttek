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磁盘性能io监控 disk io perf monitor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4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2、WMI中的 Win32_PerfFormattedData_PerfDisk_LogicalDisk 对象</w:t>
          </w:r>
          <w:r>
            <w:tab/>
          </w:r>
          <w:r>
            <w:fldChar w:fldCharType="begin"/>
          </w:r>
          <w:r>
            <w:instrText xml:space="preserve"> PAGEREF _Toc1324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主要关注三个个指标DiskBytesPersec   读写的总byte。。。DiskBytesPersec ,磁盘读写时间百分比 PercentDiskTime</w:t>
          </w:r>
          <w:r>
            <w:tab/>
          </w:r>
          <w:r>
            <w:fldChar w:fldCharType="begin"/>
          </w:r>
          <w:r>
            <w:instrText xml:space="preserve"> PAGEREF _Toc26490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&gt;wmic path Win32_PerfFormattedData_PerfDisk_LogicalDisk where Name='_Total' get DiskBytesPersec,DiskReadBytesPersec,DiskWriteBytesPersec,DiskTransfersPersec,DiskReadsPerse</w:t>
          </w:r>
          <w:r>
            <w:tab/>
          </w:r>
          <w:r>
            <w:fldChar w:fldCharType="begin"/>
          </w:r>
          <w:r>
            <w:instrText xml:space="preserve"> PAGEREF _Toc22863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返回json</w:t>
          </w:r>
          <w:r>
            <w:tab/>
          </w:r>
          <w:r>
            <w:fldChar w:fldCharType="begin"/>
          </w:r>
          <w:r>
            <w:instrText xml:space="preserve"> PAGEREF _Toc3332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Code</w:t>
          </w:r>
          <w:r>
            <w:tab/>
          </w:r>
          <w:r>
            <w:fldChar w:fldCharType="begin"/>
          </w:r>
          <w:r>
            <w:instrText xml:space="preserve"> PAGEREF _Toc7157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ind w:left="575" w:leftChars="0" w:hanging="575" w:firstLineChars="0"/>
        <w:rPr>
          <w:rFonts w:hint="eastAsia"/>
        </w:rPr>
      </w:pPr>
      <w:bookmarkStart w:id="0" w:name="_Toc1324"/>
      <w:r>
        <w:rPr>
          <w:rFonts w:hint="eastAsia"/>
        </w:rPr>
        <w:t>2、WMI中的 Win32_PerfFormattedData_PerfDisk_LogicalDisk 对象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Win32_PerfFormattedData_PerfDisk_LogicalDisk 代表逻辑磁盘性能数据对象，利用该对象可以获得磁盘的心能信息。Win32_PerfFormattedData_PerfDisk_LogicalDisk对象有以下一些主要的属性：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Name： 磁盘名称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DiskTransfersPerSec：每秒磁盘传输次数。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DiskReadBytesPerSec：每秒从磁盘读取得数据量，单位为Byte。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DiskWriteBytesPerSec：每秒从磁盘读取得数据量，单位为Byte。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PercentFreeSpace：可用磁盘百分比。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磁盘IO性能监控-aishu521-ITPUB博客.html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6490"/>
      <w:r>
        <w:rPr>
          <w:rFonts w:hint="eastAsia"/>
          <w:lang w:val="en-US" w:eastAsia="zh-CN"/>
        </w:rPr>
        <w:t>主要关注三个个指标DiskBytesPersec   读写的总byte。。。DiskBytesPersec ,磁盘读写时间百分比 PercentDiskTime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我们平常的任务管理器里面的就是磁盘读写时间百分比 PercentDiskTime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磁盘读写时间百分比 PercentDiskTime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DiskBytesPersec   =DiskReadBytesPersec  +DiskWriteBytesPersec 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DiskTransfersPersec   iops每秒==DiskReadsPersec +DiskWritesPersec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PercentDiskTime  =PercentDiskReadTime + PercentDiskWriteTime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863"/>
      <w:r>
        <w:rPr>
          <w:rFonts w:hint="eastAsia"/>
          <w:lang w:val="en-US" w:eastAsia="zh-CN"/>
        </w:rPr>
        <w:t>&gt;wmic path Win32_PerfFormattedData_PerfDisk_LogicalDisk where Name='_Total' get DiskBytesPersec,DiskReadBytesPersec,DiskWriteBytesPersec,DiskTransfersPersec,DiskReadsPerse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C:\&gt;wmic path Win32_PerfFormattedData_PerfDisk_LogicalDisk where Name='_Total' get DiskBytesPersec,DiskReadBytesPersec,DiskWriteBytesPersec,DiskTransfersPersec,DiskReadsPersec,DiskWritesPersec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DiskBytesPersec  DiskReadBytesPersec  DiskReadsPersec  DiskTransfersPersec  DiskWriteBytesPersec  DiskWritesPersec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506847           425097               103              119                  81749                 15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/hislog/src/main/java/com/attilax/device/perfMonitorService.java</w:t>
      </w:r>
      <w:bookmarkStart w:id="5" w:name="_GoBack"/>
      <w:bookmarkEnd w:id="5"/>
    </w:p>
    <w:p>
      <w:pPr>
        <w:pStyle w:val="3"/>
        <w:rPr>
          <w:rFonts w:hint="eastAsia"/>
          <w:lang w:val="en-US" w:eastAsia="zh-CN"/>
        </w:rPr>
      </w:pPr>
      <w:bookmarkStart w:id="3" w:name="_Toc3332"/>
      <w:r>
        <w:rPr>
          <w:rFonts w:hint="eastAsia"/>
          <w:lang w:val="en-US" w:eastAsia="zh-CN"/>
        </w:rPr>
        <w:t>返回json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[{DiskBytesPersec=391077, DiskReadBytesPersec=0, DiskReadsPersec=0, DiskTransfersPersec=23, DiskWriteBytesPersec=391077, DiskWritesPersec=23}]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{cpu=57, mem={canuse=435, all=8100}, io={PercentDiskTime=100, DiskReadBytesPersec=18026780, DiskWriteBytesPersec=14457282, DiskReadsPersec=51, DiskWritesPersec=27, DiskBytesPersec=32484062, DiskTransfersPersec=79, PercentDiskReadTime=100, PercentDiskWriteTime=44}}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Monitor IO for Windows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Roboto" w:hAnsi="Roboto" w:eastAsia="Roboto" w:cs="Roboto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2016年09月12日 17:49:51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阅读数：209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/>
        <w:jc w:val="left"/>
        <w:rPr>
          <w:rFonts w:ascii="Verdana" w:hAnsi="Verdana" w:eastAsia="Consolas" w:cs="Verdana"/>
          <w:b w:val="0"/>
          <w:i w:val="0"/>
          <w:color w:val="C0C0C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"https://blog.csdn.net/wangzi19933/article/details/52515625" \o "view plain"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6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"https://blog.csdn.net/wangzi19933/article/details/52515625" \o "copy" </w:instrTex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6"/>
          <w:rFonts w:hint="default" w:ascii="Verdana" w:hAnsi="Verdana" w:eastAsia="Consolas" w:cs="Verdana"/>
          <w:b w:val="0"/>
          <w:i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wmic path Win32_PerfFormattedData_PerfDisk_LogicalDisk where Name='_Total' get PercentIdleTime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wmic path Win32_PerfFormattedData_PerfDisk_LogicalDisk where Name='_Total'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get  </w:t>
      </w:r>
      <w:r>
        <w:rPr>
          <w:rFonts w:hint="eastAsia"/>
          <w:lang w:val="en-US" w:eastAsia="zh-CN"/>
        </w:rPr>
        <w:t xml:space="preserve">DiskBytesPersec 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DiskReadBytesPersec ,DiskWriteBytesPersec  , DiskTransfersPersec  ,DiskReadsPersec  DiskWritesPersec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AvgDiskBytesPerRead  AvgDiskBytesPerTransfer  AvgDiskBytesPerWrite  AvgDiskQueueLength  AvgDiskReadQueueLength  AvgDisksecPerRead  AvgDisksecPerTransfer  AvgDisksecPerWrite  AvgDiskWriteQueueLength  Caption  CurrentDiskQueueLength  Description  DiskBytesPersec  DiskReadBytesPersec  DiskReadsPersec  DiskTransfersPersec  DiskWriteBytesPersec  DiskWritesPersec  FreeMegabytes  Frequency_Object  Frequency_PerfTime  Frequency_Sys100NS  Name             PercentDiskReadTime  PercentDiskTime  PercentDiskWriteTime  PercentFreeSpace  PercentIdleTime  SplitIOPerSec  Timestamp_Object  Timestamp_PerfTime  Timestamp_Sys100NS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29354                17066                    4778                  2                   2                       0                  0                      0                   0                                 5                                    816997           702618               23               47                   114379                23                785474                                                                   _Total           50                   51               1                     82                75               7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29354                17066                    4778                  2                   2                       0                  0                      0                   0                                 5                                    816997           702618               23               47                   114379                23                784461                                                                   C:               100                  100              4                     83                0                7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                  0                        0                     0                   0                       0                  0                      0                   0                                 0                                    0                0                    0                0                    0                     0                 379                                                                      HarddiskVolume4  0                    0                0                     46                100              0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                  0                        0                     0                   0                       0                  0                      0                   0                                 0                                    0                0                    0                0                    0                     0                 152                                                                      HarddiskVolume5  0                    0                0                     1                 100              0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                  0                        0                     0                   0                       0                  0                      0                   0                                 0                                    0                0                    0                0                    0                     0                 482                                                                      HarddiskVolume6  0                    0                0                     41                100              0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DiskBytesPersec  DiskReadBytesPersec  DiskReadsPersec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816997           702618               23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DiskTransfersPersec  DiskWriteBytesPersec  DiskWritesPersec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47             114379                23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157"/>
      <w:r>
        <w:rPr>
          <w:rFonts w:hint="eastAsia"/>
          <w:lang w:val="en-US" w:eastAsia="zh-CN"/>
        </w:rPr>
        <w:t>Code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com.attilax.device;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com.attilax.collection.mapBuilder;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com.attilax.data.csv.csvService;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com.attilax.shell.CliService;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com.attilax.shell.ProcessUtil;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com.attilax.util.Listutil;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perfMonitorService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new perfMonitorService().sysinfo(null));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new cpuservice().memusage(null));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 new perfMonitorService().ioinfo(null));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ioinfo(Object object)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cmd="wmic path Win32_PerfFormattedData_PerfDisk_LogicalDisk where Name='_Total' get DiskBytesPersec,DiskReadBytesPersec,DiskWriteBytesPersec,DiskTransfersPersec,DiskReadsPersec,DiskWritesPersec,PercentDiskTime ,PercentDiskReadTime ,PercentDiskWriteTime";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charsetName = "utf8";charsetName = "gbk";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Process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Process1=  ProcessUtil.start(cmd,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stdout_2str_ByIoutil = CliService.stdout_2str_ByIoutil(Process1, charsetName);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String erroutput2strByIoutil = CliService.Erroutput2strByIoutil(Process1, charsetName);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System.out.println(erroutput2strByIoutil);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List&lt;Map&gt; tab=csvService.toTableByTab(stdout_2str_ByIoutil);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List&lt;Map&gt; tab2=Listutil.from(tab).select("PercentDiskTime,DiskReadBytesPersec,DiskWriteBytesPersec,,DiskReadsPersec,DiskWritesPersec,DiskBytesPersec,DiskTransfersPersec, ,PercentDiskReadTime ,PercentDiskWriteTime");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li.get(li.size()-1).trim();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tab2.get(0);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0CA68"/>
    <w:multiLevelType w:val="multilevel"/>
    <w:tmpl w:val="8B10CA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58D9034"/>
    <w:multiLevelType w:val="multilevel"/>
    <w:tmpl w:val="458D903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712F"/>
    <w:rsid w:val="02110F53"/>
    <w:rsid w:val="060858E9"/>
    <w:rsid w:val="06F82CF1"/>
    <w:rsid w:val="090A344C"/>
    <w:rsid w:val="0F0E17A6"/>
    <w:rsid w:val="14E055B5"/>
    <w:rsid w:val="172508E6"/>
    <w:rsid w:val="18A66B3E"/>
    <w:rsid w:val="19004463"/>
    <w:rsid w:val="20334670"/>
    <w:rsid w:val="23532C2C"/>
    <w:rsid w:val="310A5931"/>
    <w:rsid w:val="31633304"/>
    <w:rsid w:val="339E078A"/>
    <w:rsid w:val="37DF2CC2"/>
    <w:rsid w:val="397C4F0E"/>
    <w:rsid w:val="3A7A032C"/>
    <w:rsid w:val="3D052ACC"/>
    <w:rsid w:val="3DD2476E"/>
    <w:rsid w:val="4622392C"/>
    <w:rsid w:val="4BDD2DFC"/>
    <w:rsid w:val="4CC53C7A"/>
    <w:rsid w:val="4FC90E6C"/>
    <w:rsid w:val="53E86319"/>
    <w:rsid w:val="5A414C73"/>
    <w:rsid w:val="5C62408F"/>
    <w:rsid w:val="5D1E72EE"/>
    <w:rsid w:val="64D44C75"/>
    <w:rsid w:val="69A76418"/>
    <w:rsid w:val="6D535020"/>
    <w:rsid w:val="70A32894"/>
    <w:rsid w:val="714F66D6"/>
    <w:rsid w:val="722E5D2D"/>
    <w:rsid w:val="73745997"/>
    <w:rsid w:val="73EA3A3B"/>
    <w:rsid w:val="73F378DF"/>
    <w:rsid w:val="776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numPr>
        <w:ilvl w:val="5"/>
        <w:numId w:val="1"/>
      </w:numPr>
      <w:spacing w:before="0" w:beforeAutospacing="1" w:after="0" w:afterAutospacing="1"/>
      <w:ind w:left="1151" w:hanging="1151"/>
      <w:jc w:val="left"/>
      <w:outlineLvl w:val="5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2018-05-16T01:53:00Z</dcterms:created>
  <dc:creator>ATI老哇的爪子007</dc:creator>
  <cp:lastModifiedBy>ATI老哇的爪子007</cp:lastModifiedBy>
  <dcterms:modified xsi:type="dcterms:W3CDTF">2018-05-16T06:06:12Z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