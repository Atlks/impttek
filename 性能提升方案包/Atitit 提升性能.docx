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Atitit 提升性能，数据库锁的问题转换为list锁即可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E26482"/>
    <w:rsid w:val="6D535020"/>
    <w:rsid w:val="7CE2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Office_10.1.0.7521_F1E327BC-269C-435d-A152-05C5408002CA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2018-09-27T10:43:00Z</dcterms:created>
  <dc:creator>ATI老哇的爪子007</dc:creator>
  <cp:lastModifiedBy>ATI老哇的爪子007</cp:lastModifiedBy>
  <dcterms:modified xsi:type="dcterms:W3CDTF">2018-09-27T10:43:31Z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