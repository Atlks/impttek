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性能艺术之代码级别的性能提升艺术 attialx著 艾提拉著总结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比如增加缓存的的cache spring redis集成的提升过程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线程池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 future机制50ms断开连接后的 连接超时时间太长了 增加timeout future机制50ms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连接测试看门狗，随时切换状态。。如果没有连接，那么缓存不适用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Future timeout机制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数据校验，不正确数据直接ret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断开连接测试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Jvusual观测线程池模式，是不是走了线程池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B801F"/>
    <w:multiLevelType w:val="multilevel"/>
    <w:tmpl w:val="057B801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FF657C"/>
    <w:rsid w:val="04966473"/>
    <w:rsid w:val="063F35CC"/>
    <w:rsid w:val="086F3D80"/>
    <w:rsid w:val="0B8C217B"/>
    <w:rsid w:val="118E2CB2"/>
    <w:rsid w:val="126A4B94"/>
    <w:rsid w:val="156853B0"/>
    <w:rsid w:val="15DD31D8"/>
    <w:rsid w:val="17611096"/>
    <w:rsid w:val="20DE7AA9"/>
    <w:rsid w:val="251E6A7D"/>
    <w:rsid w:val="2DD66E03"/>
    <w:rsid w:val="43FF657C"/>
    <w:rsid w:val="455F7F6F"/>
    <w:rsid w:val="57D21143"/>
    <w:rsid w:val="5BA43020"/>
    <w:rsid w:val="62925079"/>
    <w:rsid w:val="65014545"/>
    <w:rsid w:val="6BB35778"/>
    <w:rsid w:val="6D535020"/>
    <w:rsid w:val="73D02608"/>
    <w:rsid w:val="75E66C84"/>
    <w:rsid w:val="78080DB2"/>
    <w:rsid w:val="7B915E56"/>
    <w:rsid w:val="7F21580E"/>
    <w:rsid w:val="7FF5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2018-04-21T05:30:00Z</dcterms:created>
  <dc:creator>ATI老哇的爪子007</dc:creator>
  <cp:lastModifiedBy>ATI老哇的爪子007</cp:lastModifiedBy>
  <dcterms:modified xsi:type="dcterms:W3CDTF">2018-04-21T10:55:38Z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