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提升性能  监控io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很重要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847D7"/>
    <w:rsid w:val="1B225F19"/>
    <w:rsid w:val="1EB847D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2018-05-18T08:23:00Z</dcterms:created>
  <dc:creator>ATI老哇的爪子007</dc:creator>
  <cp:lastModifiedBy>ATI老哇的爪子007</cp:lastModifiedBy>
  <dcterms:modified xsi:type="dcterms:W3CDTF">2018-05-18T08:23:55Z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