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提升性能报表查询 建立组合索引cache的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常见参数方便，，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时间怎么办，一种是大三。。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一种是综合统计。。。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一种是限制时间范围，只能周年月单位等。。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时间先分区索引 比如周月季度年天。。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跨时间查询的时候先分出时间区域（周月季度年天），直接读区域的，然后在组合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适合于报表统计场合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还有打散事务也对性能很大提升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1669415</wp:posOffset>
                </wp:positionV>
                <wp:extent cx="876300" cy="781685"/>
                <wp:effectExtent l="0" t="0" r="0" b="18415"/>
                <wp:wrapNone/>
                <wp:docPr id="2050" name="大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356360" y="3106420"/>
                          <a:ext cx="876300" cy="781685"/>
                        </a:xfrm>
                        <a:custGeom>
                          <a:avLst/>
                          <a:gdLst>
                            <a:gd name="T0" fmla="*/ 231338660 w 14956"/>
                            <a:gd name="T1" fmla="*/ 98990433 h 11610"/>
                            <a:gd name="T2" fmla="*/ 227169085 w 14956"/>
                            <a:gd name="T3" fmla="*/ 93601099 h 11610"/>
                            <a:gd name="T4" fmla="*/ 239304607 w 14956"/>
                            <a:gd name="T5" fmla="*/ 95484116 h 11610"/>
                            <a:gd name="T6" fmla="*/ 242176246 w 14956"/>
                            <a:gd name="T7" fmla="*/ 93422432 h 11610"/>
                            <a:gd name="T8" fmla="*/ 229229480 w 14956"/>
                            <a:gd name="T9" fmla="*/ 88244007 h 11610"/>
                            <a:gd name="T10" fmla="*/ 226714743 w 14956"/>
                            <a:gd name="T11" fmla="*/ 77870972 h 11610"/>
                            <a:gd name="T12" fmla="*/ 227217741 w 14956"/>
                            <a:gd name="T13" fmla="*/ 52823121 h 11610"/>
                            <a:gd name="T14" fmla="*/ 220874153 w 14956"/>
                            <a:gd name="T15" fmla="*/ 35388517 h 11610"/>
                            <a:gd name="T16" fmla="*/ 215520129 w 14956"/>
                            <a:gd name="T17" fmla="*/ 11444402 h 11610"/>
                            <a:gd name="T18" fmla="*/ 205850688 w 14956"/>
                            <a:gd name="T19" fmla="*/ 2645986 h 11610"/>
                            <a:gd name="T20" fmla="*/ 181903936 w 14956"/>
                            <a:gd name="T21" fmla="*/ 2629801 h 11610"/>
                            <a:gd name="T22" fmla="*/ 159287602 w 14956"/>
                            <a:gd name="T23" fmla="*/ 4447953 h 11610"/>
                            <a:gd name="T24" fmla="*/ 109155379 w 14956"/>
                            <a:gd name="T25" fmla="*/ 162355 h 11610"/>
                            <a:gd name="T26" fmla="*/ 62365186 w 14956"/>
                            <a:gd name="T27" fmla="*/ 9269170 h 11610"/>
                            <a:gd name="T28" fmla="*/ 24449623 w 14956"/>
                            <a:gd name="T29" fmla="*/ 32060740 h 11610"/>
                            <a:gd name="T30" fmla="*/ 8014731 w 14956"/>
                            <a:gd name="T31" fmla="*/ 55956046 h 11610"/>
                            <a:gd name="T32" fmla="*/ 2806805 w 14956"/>
                            <a:gd name="T33" fmla="*/ 86604523 h 11610"/>
                            <a:gd name="T34" fmla="*/ 16176 w 14956"/>
                            <a:gd name="T35" fmla="*/ 125483172 h 11610"/>
                            <a:gd name="T36" fmla="*/ 2530914 w 14956"/>
                            <a:gd name="T37" fmla="*/ 119168513 h 11610"/>
                            <a:gd name="T38" fmla="*/ 6911421 w 14956"/>
                            <a:gd name="T39" fmla="*/ 89153146 h 11610"/>
                            <a:gd name="T40" fmla="*/ 9523472 w 14956"/>
                            <a:gd name="T41" fmla="*/ 96068545 h 11610"/>
                            <a:gd name="T42" fmla="*/ 11746269 w 14956"/>
                            <a:gd name="T43" fmla="*/ 108990203 h 11610"/>
                            <a:gd name="T44" fmla="*/ 16645823 w 14956"/>
                            <a:gd name="T45" fmla="*/ 122561156 h 11610"/>
                            <a:gd name="T46" fmla="*/ 21675298 w 14956"/>
                            <a:gd name="T47" fmla="*/ 145206682 h 11610"/>
                            <a:gd name="T48" fmla="*/ 17327272 w 14956"/>
                            <a:gd name="T49" fmla="*/ 172316218 h 11610"/>
                            <a:gd name="T50" fmla="*/ 25666423 w 14956"/>
                            <a:gd name="T51" fmla="*/ 178078944 h 11610"/>
                            <a:gd name="T52" fmla="*/ 38905256 w 14956"/>
                            <a:gd name="T53" fmla="*/ 184101515 h 11610"/>
                            <a:gd name="T54" fmla="*/ 56265008 w 14956"/>
                            <a:gd name="T55" fmla="*/ 184588582 h 11610"/>
                            <a:gd name="T56" fmla="*/ 62576117 w 14956"/>
                            <a:gd name="T57" fmla="*/ 181682750 h 11610"/>
                            <a:gd name="T58" fmla="*/ 58195610 w 14956"/>
                            <a:gd name="T59" fmla="*/ 168468878 h 11610"/>
                            <a:gd name="T60" fmla="*/ 59282617 w 14956"/>
                            <a:gd name="T61" fmla="*/ 144411217 h 11610"/>
                            <a:gd name="T62" fmla="*/ 62543636 w 14956"/>
                            <a:gd name="T63" fmla="*/ 125856564 h 11610"/>
                            <a:gd name="T64" fmla="*/ 73916700 w 14956"/>
                            <a:gd name="T65" fmla="*/ 112967402 h 11610"/>
                            <a:gd name="T66" fmla="*/ 97928285 w 14956"/>
                            <a:gd name="T67" fmla="*/ 112253114 h 11610"/>
                            <a:gd name="T68" fmla="*/ 119376476 w 14956"/>
                            <a:gd name="T69" fmla="*/ 112123256 h 11610"/>
                            <a:gd name="T70" fmla="*/ 125006263 w 14956"/>
                            <a:gd name="T71" fmla="*/ 116327675 h 11610"/>
                            <a:gd name="T72" fmla="*/ 129289329 w 14956"/>
                            <a:gd name="T73" fmla="*/ 137398455 h 11610"/>
                            <a:gd name="T74" fmla="*/ 121826380 w 14956"/>
                            <a:gd name="T75" fmla="*/ 159118530 h 11610"/>
                            <a:gd name="T76" fmla="*/ 118630194 w 14956"/>
                            <a:gd name="T77" fmla="*/ 177640686 h 11610"/>
                            <a:gd name="T78" fmla="*/ 129062222 w 14956"/>
                            <a:gd name="T79" fmla="*/ 181634069 h 11610"/>
                            <a:gd name="T80" fmla="*/ 136703748 w 14956"/>
                            <a:gd name="T81" fmla="*/ 185432728 h 11610"/>
                            <a:gd name="T82" fmla="*/ 148417536 w 14956"/>
                            <a:gd name="T83" fmla="*/ 187429419 h 11610"/>
                            <a:gd name="T84" fmla="*/ 159741943 w 14956"/>
                            <a:gd name="T85" fmla="*/ 187299433 h 11610"/>
                            <a:gd name="T86" fmla="*/ 157470489 w 14956"/>
                            <a:gd name="T87" fmla="*/ 174247916 h 11610"/>
                            <a:gd name="T88" fmla="*/ 156643070 w 14956"/>
                            <a:gd name="T89" fmla="*/ 151781058 h 11610"/>
                            <a:gd name="T90" fmla="*/ 158703594 w 14956"/>
                            <a:gd name="T91" fmla="*/ 104444888 h 11610"/>
                            <a:gd name="T92" fmla="*/ 165436564 w 14956"/>
                            <a:gd name="T93" fmla="*/ 89071969 h 11610"/>
                            <a:gd name="T94" fmla="*/ 185992375 w 14956"/>
                            <a:gd name="T95" fmla="*/ 76653561 h 11610"/>
                            <a:gd name="T96" fmla="*/ 193601548 w 14956"/>
                            <a:gd name="T97" fmla="*/ 77984646 h 11610"/>
                            <a:gd name="T98" fmla="*/ 201616151 w 14956"/>
                            <a:gd name="T99" fmla="*/ 82692317 h 11610"/>
                            <a:gd name="T100" fmla="*/ 210717889 w 14956"/>
                            <a:gd name="T101" fmla="*/ 89315502 h 11610"/>
                            <a:gd name="T102" fmla="*/ 213086529 w 14956"/>
                            <a:gd name="T103" fmla="*/ 104834465 h 11610"/>
                            <a:gd name="T104" fmla="*/ 219624872 w 14956"/>
                            <a:gd name="T105" fmla="*/ 121311248 h 11610"/>
                            <a:gd name="T106" fmla="*/ 224913935 w 14956"/>
                            <a:gd name="T107" fmla="*/ 134931009 h 11610"/>
                            <a:gd name="T108" fmla="*/ 226584949 w 14956"/>
                            <a:gd name="T109" fmla="*/ 152820056 h 11610"/>
                            <a:gd name="T110" fmla="*/ 220160223 w 14956"/>
                            <a:gd name="T111" fmla="*/ 154329681 h 11610"/>
                            <a:gd name="T112" fmla="*/ 217353545 w 14956"/>
                            <a:gd name="T113" fmla="*/ 155709575 h 11610"/>
                            <a:gd name="T114" fmla="*/ 223177959 w 14956"/>
                            <a:gd name="T115" fmla="*/ 160741829 h 11610"/>
                            <a:gd name="T116" fmla="*/ 230446281 w 14956"/>
                            <a:gd name="T117" fmla="*/ 156147833 h 11610"/>
                            <a:gd name="T118" fmla="*/ 234632033 w 14956"/>
                            <a:gd name="T119" fmla="*/ 142917776 h 11610"/>
                            <a:gd name="T120" fmla="*/ 227104124 w 14956"/>
                            <a:gd name="T121" fmla="*/ 105402581 h 11610"/>
                            <a:gd name="T122" fmla="*/ 237941837 w 14956"/>
                            <a:gd name="T123" fmla="*/ 103405890 h 11610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14956" h="11610">
                              <a:moveTo>
                                <a:pt x="14835" y="6290"/>
                              </a:moveTo>
                              <a:lnTo>
                                <a:pt x="14835" y="6290"/>
                              </a:lnTo>
                              <a:lnTo>
                                <a:pt x="14830" y="6286"/>
                              </a:lnTo>
                              <a:lnTo>
                                <a:pt x="14825" y="6281"/>
                              </a:lnTo>
                              <a:lnTo>
                                <a:pt x="14818" y="6279"/>
                              </a:lnTo>
                              <a:lnTo>
                                <a:pt x="14811" y="6276"/>
                              </a:lnTo>
                              <a:lnTo>
                                <a:pt x="14795" y="6271"/>
                              </a:lnTo>
                              <a:lnTo>
                                <a:pt x="14778" y="6269"/>
                              </a:lnTo>
                              <a:lnTo>
                                <a:pt x="14743" y="6264"/>
                              </a:lnTo>
                              <a:lnTo>
                                <a:pt x="14729" y="6263"/>
                              </a:lnTo>
                              <a:lnTo>
                                <a:pt x="14717" y="6260"/>
                              </a:lnTo>
                              <a:lnTo>
                                <a:pt x="14644" y="6241"/>
                              </a:lnTo>
                              <a:lnTo>
                                <a:pt x="14570" y="6221"/>
                              </a:lnTo>
                              <a:lnTo>
                                <a:pt x="14499" y="6199"/>
                              </a:lnTo>
                              <a:lnTo>
                                <a:pt x="14462" y="6187"/>
                              </a:lnTo>
                              <a:lnTo>
                                <a:pt x="14427" y="6174"/>
                              </a:lnTo>
                              <a:lnTo>
                                <a:pt x="14393" y="6160"/>
                              </a:lnTo>
                              <a:lnTo>
                                <a:pt x="14357" y="6146"/>
                              </a:lnTo>
                              <a:lnTo>
                                <a:pt x="14323" y="6131"/>
                              </a:lnTo>
                              <a:lnTo>
                                <a:pt x="14290" y="6114"/>
                              </a:lnTo>
                              <a:lnTo>
                                <a:pt x="14259" y="6098"/>
                              </a:lnTo>
                              <a:lnTo>
                                <a:pt x="14230" y="6080"/>
                              </a:lnTo>
                              <a:lnTo>
                                <a:pt x="14202" y="6061"/>
                              </a:lnTo>
                              <a:lnTo>
                                <a:pt x="14174" y="6041"/>
                              </a:lnTo>
                              <a:lnTo>
                                <a:pt x="14120" y="6000"/>
                              </a:lnTo>
                              <a:lnTo>
                                <a:pt x="14065" y="5958"/>
                              </a:lnTo>
                              <a:lnTo>
                                <a:pt x="14053" y="5949"/>
                              </a:lnTo>
                              <a:lnTo>
                                <a:pt x="14044" y="5940"/>
                              </a:lnTo>
                              <a:lnTo>
                                <a:pt x="14034" y="5930"/>
                              </a:lnTo>
                              <a:lnTo>
                                <a:pt x="14026" y="5921"/>
                              </a:lnTo>
                              <a:lnTo>
                                <a:pt x="14018" y="5910"/>
                              </a:lnTo>
                              <a:lnTo>
                                <a:pt x="14012" y="5900"/>
                              </a:lnTo>
                              <a:lnTo>
                                <a:pt x="14007" y="5888"/>
                              </a:lnTo>
                              <a:lnTo>
                                <a:pt x="14002" y="5877"/>
                              </a:lnTo>
                              <a:lnTo>
                                <a:pt x="13999" y="5865"/>
                              </a:lnTo>
                              <a:lnTo>
                                <a:pt x="13996" y="5852"/>
                              </a:lnTo>
                              <a:lnTo>
                                <a:pt x="13995" y="5841"/>
                              </a:lnTo>
                              <a:lnTo>
                                <a:pt x="13994" y="5828"/>
                              </a:lnTo>
                              <a:lnTo>
                                <a:pt x="13994" y="5815"/>
                              </a:lnTo>
                              <a:lnTo>
                                <a:pt x="13995" y="5801"/>
                              </a:lnTo>
                              <a:lnTo>
                                <a:pt x="13998" y="5786"/>
                              </a:lnTo>
                              <a:lnTo>
                                <a:pt x="14000" y="5772"/>
                              </a:lnTo>
                              <a:lnTo>
                                <a:pt x="14002" y="5766"/>
                              </a:lnTo>
                              <a:lnTo>
                                <a:pt x="14007" y="5760"/>
                              </a:lnTo>
                              <a:lnTo>
                                <a:pt x="14014" y="5757"/>
                              </a:lnTo>
                              <a:lnTo>
                                <a:pt x="14024" y="5753"/>
                              </a:lnTo>
                              <a:lnTo>
                                <a:pt x="14033" y="5751"/>
                              </a:lnTo>
                              <a:lnTo>
                                <a:pt x="14045" y="5750"/>
                              </a:lnTo>
                              <a:lnTo>
                                <a:pt x="14059" y="5749"/>
                              </a:lnTo>
                              <a:lnTo>
                                <a:pt x="14073" y="5750"/>
                              </a:lnTo>
                              <a:lnTo>
                                <a:pt x="14106" y="5752"/>
                              </a:lnTo>
                              <a:lnTo>
                                <a:pt x="14144" y="5757"/>
                              </a:lnTo>
                              <a:lnTo>
                                <a:pt x="14183" y="5764"/>
                              </a:lnTo>
                              <a:lnTo>
                                <a:pt x="14224" y="5773"/>
                              </a:lnTo>
                              <a:lnTo>
                                <a:pt x="14265" y="5783"/>
                              </a:lnTo>
                              <a:lnTo>
                                <a:pt x="14307" y="5793"/>
                              </a:lnTo>
                              <a:lnTo>
                                <a:pt x="14383" y="5813"/>
                              </a:lnTo>
                              <a:lnTo>
                                <a:pt x="14445" y="5831"/>
                              </a:lnTo>
                              <a:lnTo>
                                <a:pt x="14483" y="5842"/>
                              </a:lnTo>
                              <a:lnTo>
                                <a:pt x="14548" y="5857"/>
                              </a:lnTo>
                              <a:lnTo>
                                <a:pt x="14582" y="5864"/>
                              </a:lnTo>
                              <a:lnTo>
                                <a:pt x="14615" y="5870"/>
                              </a:lnTo>
                              <a:lnTo>
                                <a:pt x="14649" y="5875"/>
                              </a:lnTo>
                              <a:lnTo>
                                <a:pt x="14682" y="5878"/>
                              </a:lnTo>
                              <a:lnTo>
                                <a:pt x="14716" y="5881"/>
                              </a:lnTo>
                              <a:lnTo>
                                <a:pt x="14750" y="5882"/>
                              </a:lnTo>
                              <a:lnTo>
                                <a:pt x="14785" y="5880"/>
                              </a:lnTo>
                              <a:lnTo>
                                <a:pt x="14821" y="5876"/>
                              </a:lnTo>
                              <a:lnTo>
                                <a:pt x="14838" y="5872"/>
                              </a:lnTo>
                              <a:lnTo>
                                <a:pt x="14855" y="5869"/>
                              </a:lnTo>
                              <a:lnTo>
                                <a:pt x="14873" y="5864"/>
                              </a:lnTo>
                              <a:lnTo>
                                <a:pt x="14889" y="5858"/>
                              </a:lnTo>
                              <a:lnTo>
                                <a:pt x="14903" y="5852"/>
                              </a:lnTo>
                              <a:lnTo>
                                <a:pt x="14919" y="5844"/>
                              </a:lnTo>
                              <a:lnTo>
                                <a:pt x="14933" y="5834"/>
                              </a:lnTo>
                              <a:lnTo>
                                <a:pt x="14939" y="5828"/>
                              </a:lnTo>
                              <a:lnTo>
                                <a:pt x="14944" y="5822"/>
                              </a:lnTo>
                              <a:lnTo>
                                <a:pt x="14949" y="5816"/>
                              </a:lnTo>
                              <a:lnTo>
                                <a:pt x="14953" y="5809"/>
                              </a:lnTo>
                              <a:lnTo>
                                <a:pt x="14955" y="5802"/>
                              </a:lnTo>
                              <a:lnTo>
                                <a:pt x="14956" y="5795"/>
                              </a:lnTo>
                              <a:lnTo>
                                <a:pt x="14956" y="5788"/>
                              </a:lnTo>
                              <a:lnTo>
                                <a:pt x="14954" y="5780"/>
                              </a:lnTo>
                              <a:lnTo>
                                <a:pt x="14949" y="5773"/>
                              </a:lnTo>
                              <a:lnTo>
                                <a:pt x="14942" y="5766"/>
                              </a:lnTo>
                              <a:lnTo>
                                <a:pt x="14935" y="5760"/>
                              </a:lnTo>
                              <a:lnTo>
                                <a:pt x="14927" y="5755"/>
                              </a:lnTo>
                              <a:lnTo>
                                <a:pt x="14917" y="5751"/>
                              </a:lnTo>
                              <a:lnTo>
                                <a:pt x="14908" y="5747"/>
                              </a:lnTo>
                              <a:lnTo>
                                <a:pt x="14887" y="5742"/>
                              </a:lnTo>
                              <a:lnTo>
                                <a:pt x="14865" y="5738"/>
                              </a:lnTo>
                              <a:lnTo>
                                <a:pt x="14819" y="5735"/>
                              </a:lnTo>
                              <a:lnTo>
                                <a:pt x="14798" y="5732"/>
                              </a:lnTo>
                              <a:lnTo>
                                <a:pt x="14779" y="5729"/>
                              </a:lnTo>
                              <a:lnTo>
                                <a:pt x="14712" y="5711"/>
                              </a:lnTo>
                              <a:lnTo>
                                <a:pt x="14646" y="5692"/>
                              </a:lnTo>
                              <a:lnTo>
                                <a:pt x="14512" y="5652"/>
                              </a:lnTo>
                              <a:lnTo>
                                <a:pt x="14472" y="5640"/>
                              </a:lnTo>
                              <a:lnTo>
                                <a:pt x="14432" y="5626"/>
                              </a:lnTo>
                              <a:lnTo>
                                <a:pt x="14393" y="5611"/>
                              </a:lnTo>
                              <a:lnTo>
                                <a:pt x="14353" y="5593"/>
                              </a:lnTo>
                              <a:lnTo>
                                <a:pt x="14315" y="5574"/>
                              </a:lnTo>
                              <a:lnTo>
                                <a:pt x="14277" y="5553"/>
                              </a:lnTo>
                              <a:lnTo>
                                <a:pt x="14242" y="5531"/>
                              </a:lnTo>
                              <a:lnTo>
                                <a:pt x="14206" y="5506"/>
                              </a:lnTo>
                              <a:lnTo>
                                <a:pt x="14174" y="5480"/>
                              </a:lnTo>
                              <a:lnTo>
                                <a:pt x="14158" y="5466"/>
                              </a:lnTo>
                              <a:lnTo>
                                <a:pt x="14143" y="5452"/>
                              </a:lnTo>
                              <a:lnTo>
                                <a:pt x="14129" y="5436"/>
                              </a:lnTo>
                              <a:lnTo>
                                <a:pt x="14114" y="5421"/>
                              </a:lnTo>
                              <a:lnTo>
                                <a:pt x="14100" y="5404"/>
                              </a:lnTo>
                              <a:lnTo>
                                <a:pt x="14087" y="5388"/>
                              </a:lnTo>
                              <a:lnTo>
                                <a:pt x="14075" y="5371"/>
                              </a:lnTo>
                              <a:lnTo>
                                <a:pt x="14064" y="5354"/>
                              </a:lnTo>
                              <a:lnTo>
                                <a:pt x="14053" y="5335"/>
                              </a:lnTo>
                              <a:lnTo>
                                <a:pt x="14042" y="5317"/>
                              </a:lnTo>
                              <a:lnTo>
                                <a:pt x="14034" y="5297"/>
                              </a:lnTo>
                              <a:lnTo>
                                <a:pt x="14025" y="5277"/>
                              </a:lnTo>
                              <a:lnTo>
                                <a:pt x="14018" y="5257"/>
                              </a:lnTo>
                              <a:lnTo>
                                <a:pt x="14011" y="5236"/>
                              </a:lnTo>
                              <a:lnTo>
                                <a:pt x="14002" y="5206"/>
                              </a:lnTo>
                              <a:lnTo>
                                <a:pt x="13994" y="5177"/>
                              </a:lnTo>
                              <a:lnTo>
                                <a:pt x="13988" y="5146"/>
                              </a:lnTo>
                              <a:lnTo>
                                <a:pt x="13983" y="5116"/>
                              </a:lnTo>
                              <a:lnTo>
                                <a:pt x="13979" y="5085"/>
                              </a:lnTo>
                              <a:lnTo>
                                <a:pt x="13975" y="5053"/>
                              </a:lnTo>
                              <a:lnTo>
                                <a:pt x="13973" y="5022"/>
                              </a:lnTo>
                              <a:lnTo>
                                <a:pt x="13970" y="4991"/>
                              </a:lnTo>
                              <a:lnTo>
                                <a:pt x="13969" y="4959"/>
                              </a:lnTo>
                              <a:lnTo>
                                <a:pt x="13969" y="4927"/>
                              </a:lnTo>
                              <a:lnTo>
                                <a:pt x="13970" y="4862"/>
                              </a:lnTo>
                              <a:lnTo>
                                <a:pt x="13974" y="4797"/>
                              </a:lnTo>
                              <a:lnTo>
                                <a:pt x="13979" y="4732"/>
                              </a:lnTo>
                              <a:lnTo>
                                <a:pt x="13986" y="4668"/>
                              </a:lnTo>
                              <a:lnTo>
                                <a:pt x="13994" y="4603"/>
                              </a:lnTo>
                              <a:lnTo>
                                <a:pt x="14011" y="4474"/>
                              </a:lnTo>
                              <a:lnTo>
                                <a:pt x="14028" y="4348"/>
                              </a:lnTo>
                              <a:lnTo>
                                <a:pt x="14035" y="4287"/>
                              </a:lnTo>
                              <a:lnTo>
                                <a:pt x="14042" y="4226"/>
                              </a:lnTo>
                              <a:lnTo>
                                <a:pt x="14046" y="4178"/>
                              </a:lnTo>
                              <a:lnTo>
                                <a:pt x="14049" y="4130"/>
                              </a:lnTo>
                              <a:lnTo>
                                <a:pt x="14052" y="4082"/>
                              </a:lnTo>
                              <a:lnTo>
                                <a:pt x="14054" y="4032"/>
                              </a:lnTo>
                              <a:lnTo>
                                <a:pt x="14055" y="3934"/>
                              </a:lnTo>
                              <a:lnTo>
                                <a:pt x="14055" y="3835"/>
                              </a:lnTo>
                              <a:lnTo>
                                <a:pt x="14053" y="3736"/>
                              </a:lnTo>
                              <a:lnTo>
                                <a:pt x="14048" y="3638"/>
                              </a:lnTo>
                              <a:lnTo>
                                <a:pt x="14044" y="3541"/>
                              </a:lnTo>
                              <a:lnTo>
                                <a:pt x="14038" y="3444"/>
                              </a:lnTo>
                              <a:lnTo>
                                <a:pt x="14034" y="3405"/>
                              </a:lnTo>
                              <a:lnTo>
                                <a:pt x="14028" y="3367"/>
                              </a:lnTo>
                              <a:lnTo>
                                <a:pt x="14022" y="3330"/>
                              </a:lnTo>
                              <a:lnTo>
                                <a:pt x="14014" y="3292"/>
                              </a:lnTo>
                              <a:lnTo>
                                <a:pt x="14005" y="3254"/>
                              </a:lnTo>
                              <a:lnTo>
                                <a:pt x="13994" y="3218"/>
                              </a:lnTo>
                              <a:lnTo>
                                <a:pt x="13982" y="3181"/>
                              </a:lnTo>
                              <a:lnTo>
                                <a:pt x="13969" y="3146"/>
                              </a:lnTo>
                              <a:lnTo>
                                <a:pt x="13955" y="3109"/>
                              </a:lnTo>
                              <a:lnTo>
                                <a:pt x="13941" y="3074"/>
                              </a:lnTo>
                              <a:lnTo>
                                <a:pt x="13909" y="3004"/>
                              </a:lnTo>
                              <a:lnTo>
                                <a:pt x="13876" y="2935"/>
                              </a:lnTo>
                              <a:lnTo>
                                <a:pt x="13843" y="2865"/>
                              </a:lnTo>
                              <a:lnTo>
                                <a:pt x="13808" y="2796"/>
                              </a:lnTo>
                              <a:lnTo>
                                <a:pt x="13775" y="2727"/>
                              </a:lnTo>
                              <a:lnTo>
                                <a:pt x="13743" y="2658"/>
                              </a:lnTo>
                              <a:lnTo>
                                <a:pt x="13728" y="2623"/>
                              </a:lnTo>
                              <a:lnTo>
                                <a:pt x="13712" y="2588"/>
                              </a:lnTo>
                              <a:lnTo>
                                <a:pt x="13698" y="2553"/>
                              </a:lnTo>
                              <a:lnTo>
                                <a:pt x="13686" y="2517"/>
                              </a:lnTo>
                              <a:lnTo>
                                <a:pt x="13673" y="2482"/>
                              </a:lnTo>
                              <a:lnTo>
                                <a:pt x="13663" y="2447"/>
                              </a:lnTo>
                              <a:lnTo>
                                <a:pt x="13653" y="2410"/>
                              </a:lnTo>
                              <a:lnTo>
                                <a:pt x="13645" y="2374"/>
                              </a:lnTo>
                              <a:lnTo>
                                <a:pt x="13638" y="2337"/>
                              </a:lnTo>
                              <a:lnTo>
                                <a:pt x="13633" y="2299"/>
                              </a:lnTo>
                              <a:lnTo>
                                <a:pt x="13625" y="2239"/>
                              </a:lnTo>
                              <a:lnTo>
                                <a:pt x="13614" y="2180"/>
                              </a:lnTo>
                              <a:lnTo>
                                <a:pt x="13603" y="2121"/>
                              </a:lnTo>
                              <a:lnTo>
                                <a:pt x="13590" y="2062"/>
                              </a:lnTo>
                              <a:lnTo>
                                <a:pt x="13575" y="2003"/>
                              </a:lnTo>
                              <a:lnTo>
                                <a:pt x="13560" y="1944"/>
                              </a:lnTo>
                              <a:lnTo>
                                <a:pt x="13529" y="1828"/>
                              </a:lnTo>
                              <a:lnTo>
                                <a:pt x="13498" y="1711"/>
                              </a:lnTo>
                              <a:lnTo>
                                <a:pt x="13484" y="1652"/>
                              </a:lnTo>
                              <a:lnTo>
                                <a:pt x="13469" y="1593"/>
                              </a:lnTo>
                              <a:lnTo>
                                <a:pt x="13456" y="1534"/>
                              </a:lnTo>
                              <a:lnTo>
                                <a:pt x="13445" y="1474"/>
                              </a:lnTo>
                              <a:lnTo>
                                <a:pt x="13434" y="1414"/>
                              </a:lnTo>
                              <a:lnTo>
                                <a:pt x="13426" y="1354"/>
                              </a:lnTo>
                              <a:lnTo>
                                <a:pt x="13413" y="1242"/>
                              </a:lnTo>
                              <a:lnTo>
                                <a:pt x="13405" y="1188"/>
                              </a:lnTo>
                              <a:lnTo>
                                <a:pt x="13396" y="1132"/>
                              </a:lnTo>
                              <a:lnTo>
                                <a:pt x="13387" y="1077"/>
                              </a:lnTo>
                              <a:lnTo>
                                <a:pt x="13376" y="1023"/>
                              </a:lnTo>
                              <a:lnTo>
                                <a:pt x="13364" y="970"/>
                              </a:lnTo>
                              <a:lnTo>
                                <a:pt x="13351" y="915"/>
                              </a:lnTo>
                              <a:lnTo>
                                <a:pt x="13337" y="862"/>
                              </a:lnTo>
                              <a:lnTo>
                                <a:pt x="13321" y="809"/>
                              </a:lnTo>
                              <a:lnTo>
                                <a:pt x="13303" y="757"/>
                              </a:lnTo>
                              <a:lnTo>
                                <a:pt x="13284" y="705"/>
                              </a:lnTo>
                              <a:lnTo>
                                <a:pt x="13263" y="655"/>
                              </a:lnTo>
                              <a:lnTo>
                                <a:pt x="13239" y="604"/>
                              </a:lnTo>
                              <a:lnTo>
                                <a:pt x="13213" y="555"/>
                              </a:lnTo>
                              <a:lnTo>
                                <a:pt x="13185" y="506"/>
                              </a:lnTo>
                              <a:lnTo>
                                <a:pt x="13170" y="483"/>
                              </a:lnTo>
                              <a:lnTo>
                                <a:pt x="13153" y="460"/>
                              </a:lnTo>
                              <a:lnTo>
                                <a:pt x="13136" y="438"/>
                              </a:lnTo>
                              <a:lnTo>
                                <a:pt x="13117" y="417"/>
                              </a:lnTo>
                              <a:lnTo>
                                <a:pt x="13096" y="395"/>
                              </a:lnTo>
                              <a:lnTo>
                                <a:pt x="13074" y="375"/>
                              </a:lnTo>
                              <a:lnTo>
                                <a:pt x="13051" y="356"/>
                              </a:lnTo>
                              <a:lnTo>
                                <a:pt x="13027" y="338"/>
                              </a:lnTo>
                              <a:lnTo>
                                <a:pt x="13002" y="319"/>
                              </a:lnTo>
                              <a:lnTo>
                                <a:pt x="12976" y="301"/>
                              </a:lnTo>
                              <a:lnTo>
                                <a:pt x="12951" y="285"/>
                              </a:lnTo>
                              <a:lnTo>
                                <a:pt x="12923" y="268"/>
                              </a:lnTo>
                              <a:lnTo>
                                <a:pt x="12895" y="253"/>
                              </a:lnTo>
                              <a:lnTo>
                                <a:pt x="12867" y="237"/>
                              </a:lnTo>
                              <a:lnTo>
                                <a:pt x="12837" y="223"/>
                              </a:lnTo>
                              <a:lnTo>
                                <a:pt x="12809" y="210"/>
                              </a:lnTo>
                              <a:lnTo>
                                <a:pt x="12778" y="197"/>
                              </a:lnTo>
                              <a:lnTo>
                                <a:pt x="12749" y="186"/>
                              </a:lnTo>
                              <a:lnTo>
                                <a:pt x="12688" y="163"/>
                              </a:lnTo>
                              <a:lnTo>
                                <a:pt x="12626" y="143"/>
                              </a:lnTo>
                              <a:lnTo>
                                <a:pt x="12566" y="127"/>
                              </a:lnTo>
                              <a:lnTo>
                                <a:pt x="12506" y="112"/>
                              </a:lnTo>
                              <a:lnTo>
                                <a:pt x="12448" y="101"/>
                              </a:lnTo>
                              <a:lnTo>
                                <a:pt x="12392" y="92"/>
                              </a:lnTo>
                              <a:lnTo>
                                <a:pt x="12339" y="88"/>
                              </a:lnTo>
                              <a:lnTo>
                                <a:pt x="12208" y="76"/>
                              </a:lnTo>
                              <a:lnTo>
                                <a:pt x="12080" y="66"/>
                              </a:lnTo>
                              <a:lnTo>
                                <a:pt x="12018" y="63"/>
                              </a:lnTo>
                              <a:lnTo>
                                <a:pt x="11957" y="59"/>
                              </a:lnTo>
                              <a:lnTo>
                                <a:pt x="11894" y="58"/>
                              </a:lnTo>
                              <a:lnTo>
                                <a:pt x="11833" y="57"/>
                              </a:lnTo>
                              <a:lnTo>
                                <a:pt x="11771" y="58"/>
                              </a:lnTo>
                              <a:lnTo>
                                <a:pt x="11710" y="61"/>
                              </a:lnTo>
                              <a:lnTo>
                                <a:pt x="11649" y="65"/>
                              </a:lnTo>
                              <a:lnTo>
                                <a:pt x="11586" y="72"/>
                              </a:lnTo>
                              <a:lnTo>
                                <a:pt x="11524" y="82"/>
                              </a:lnTo>
                              <a:lnTo>
                                <a:pt x="11461" y="94"/>
                              </a:lnTo>
                              <a:lnTo>
                                <a:pt x="11396" y="108"/>
                              </a:lnTo>
                              <a:lnTo>
                                <a:pt x="11332" y="125"/>
                              </a:lnTo>
                              <a:lnTo>
                                <a:pt x="11273" y="143"/>
                              </a:lnTo>
                              <a:lnTo>
                                <a:pt x="11212" y="162"/>
                              </a:lnTo>
                              <a:lnTo>
                                <a:pt x="11093" y="201"/>
                              </a:lnTo>
                              <a:lnTo>
                                <a:pt x="10974" y="241"/>
                              </a:lnTo>
                              <a:lnTo>
                                <a:pt x="10914" y="260"/>
                              </a:lnTo>
                              <a:lnTo>
                                <a:pt x="10855" y="278"/>
                              </a:lnTo>
                              <a:lnTo>
                                <a:pt x="10795" y="295"/>
                              </a:lnTo>
                              <a:lnTo>
                                <a:pt x="10734" y="311"/>
                              </a:lnTo>
                              <a:lnTo>
                                <a:pt x="10674" y="325"/>
                              </a:lnTo>
                              <a:lnTo>
                                <a:pt x="10612" y="336"/>
                              </a:lnTo>
                              <a:lnTo>
                                <a:pt x="10551" y="346"/>
                              </a:lnTo>
                              <a:lnTo>
                                <a:pt x="10488" y="354"/>
                              </a:lnTo>
                              <a:lnTo>
                                <a:pt x="10458" y="356"/>
                              </a:lnTo>
                              <a:lnTo>
                                <a:pt x="10426" y="358"/>
                              </a:lnTo>
                              <a:lnTo>
                                <a:pt x="10394" y="359"/>
                              </a:lnTo>
                              <a:lnTo>
                                <a:pt x="10362" y="360"/>
                              </a:lnTo>
                              <a:lnTo>
                                <a:pt x="10341" y="359"/>
                              </a:lnTo>
                              <a:lnTo>
                                <a:pt x="10319" y="358"/>
                              </a:lnTo>
                              <a:lnTo>
                                <a:pt x="10269" y="353"/>
                              </a:lnTo>
                              <a:lnTo>
                                <a:pt x="10216" y="346"/>
                              </a:lnTo>
                              <a:lnTo>
                                <a:pt x="10161" y="336"/>
                              </a:lnTo>
                              <a:lnTo>
                                <a:pt x="10050" y="316"/>
                              </a:lnTo>
                              <a:lnTo>
                                <a:pt x="9945" y="296"/>
                              </a:lnTo>
                              <a:lnTo>
                                <a:pt x="9818" y="274"/>
                              </a:lnTo>
                              <a:lnTo>
                                <a:pt x="9693" y="250"/>
                              </a:lnTo>
                              <a:lnTo>
                                <a:pt x="9451" y="202"/>
                              </a:lnTo>
                              <a:lnTo>
                                <a:pt x="9332" y="181"/>
                              </a:lnTo>
                              <a:lnTo>
                                <a:pt x="9215" y="161"/>
                              </a:lnTo>
                              <a:lnTo>
                                <a:pt x="9157" y="151"/>
                              </a:lnTo>
                              <a:lnTo>
                                <a:pt x="9099" y="143"/>
                              </a:lnTo>
                              <a:lnTo>
                                <a:pt x="9042" y="136"/>
                              </a:lnTo>
                              <a:lnTo>
                                <a:pt x="8984" y="129"/>
                              </a:lnTo>
                              <a:lnTo>
                                <a:pt x="8684" y="99"/>
                              </a:lnTo>
                              <a:lnTo>
                                <a:pt x="8384" y="70"/>
                              </a:lnTo>
                              <a:lnTo>
                                <a:pt x="8234" y="57"/>
                              </a:lnTo>
                              <a:lnTo>
                                <a:pt x="8083" y="44"/>
                              </a:lnTo>
                              <a:lnTo>
                                <a:pt x="7933" y="32"/>
                              </a:lnTo>
                              <a:lnTo>
                                <a:pt x="7782" y="23"/>
                              </a:lnTo>
                              <a:lnTo>
                                <a:pt x="7631" y="15"/>
                              </a:lnTo>
                              <a:lnTo>
                                <a:pt x="7480" y="8"/>
                              </a:lnTo>
                              <a:lnTo>
                                <a:pt x="7331" y="3"/>
                              </a:lnTo>
                              <a:lnTo>
                                <a:pt x="7180" y="0"/>
                              </a:lnTo>
                              <a:lnTo>
                                <a:pt x="7029" y="0"/>
                              </a:lnTo>
                              <a:lnTo>
                                <a:pt x="6953" y="2"/>
                              </a:lnTo>
                              <a:lnTo>
                                <a:pt x="6878" y="4"/>
                              </a:lnTo>
                              <a:lnTo>
                                <a:pt x="6804" y="6"/>
                              </a:lnTo>
                              <a:lnTo>
                                <a:pt x="6728" y="10"/>
                              </a:lnTo>
                              <a:lnTo>
                                <a:pt x="6653" y="15"/>
                              </a:lnTo>
                              <a:lnTo>
                                <a:pt x="6577" y="19"/>
                              </a:lnTo>
                              <a:lnTo>
                                <a:pt x="6501" y="25"/>
                              </a:lnTo>
                              <a:lnTo>
                                <a:pt x="6424" y="32"/>
                              </a:lnTo>
                              <a:lnTo>
                                <a:pt x="6347" y="39"/>
                              </a:lnTo>
                              <a:lnTo>
                                <a:pt x="6271" y="48"/>
                              </a:lnTo>
                              <a:lnTo>
                                <a:pt x="6194" y="57"/>
                              </a:lnTo>
                              <a:lnTo>
                                <a:pt x="6117" y="66"/>
                              </a:lnTo>
                              <a:lnTo>
                                <a:pt x="5965" y="89"/>
                              </a:lnTo>
                              <a:lnTo>
                                <a:pt x="5813" y="112"/>
                              </a:lnTo>
                              <a:lnTo>
                                <a:pt x="5661" y="140"/>
                              </a:lnTo>
                              <a:lnTo>
                                <a:pt x="5510" y="168"/>
                              </a:lnTo>
                              <a:lnTo>
                                <a:pt x="5359" y="199"/>
                              </a:lnTo>
                              <a:lnTo>
                                <a:pt x="5208" y="230"/>
                              </a:lnTo>
                              <a:lnTo>
                                <a:pt x="5057" y="263"/>
                              </a:lnTo>
                              <a:lnTo>
                                <a:pt x="4906" y="298"/>
                              </a:lnTo>
                              <a:lnTo>
                                <a:pt x="4757" y="334"/>
                              </a:lnTo>
                              <a:lnTo>
                                <a:pt x="4457" y="407"/>
                              </a:lnTo>
                              <a:lnTo>
                                <a:pt x="4158" y="480"/>
                              </a:lnTo>
                              <a:lnTo>
                                <a:pt x="4054" y="509"/>
                              </a:lnTo>
                              <a:lnTo>
                                <a:pt x="3949" y="538"/>
                              </a:lnTo>
                              <a:lnTo>
                                <a:pt x="3844" y="571"/>
                              </a:lnTo>
                              <a:lnTo>
                                <a:pt x="3739" y="606"/>
                              </a:lnTo>
                              <a:lnTo>
                                <a:pt x="3635" y="644"/>
                              </a:lnTo>
                              <a:lnTo>
                                <a:pt x="3530" y="684"/>
                              </a:lnTo>
                              <a:lnTo>
                                <a:pt x="3425" y="727"/>
                              </a:lnTo>
                              <a:lnTo>
                                <a:pt x="3322" y="773"/>
                              </a:lnTo>
                              <a:lnTo>
                                <a:pt x="3218" y="820"/>
                              </a:lnTo>
                              <a:lnTo>
                                <a:pt x="3114" y="869"/>
                              </a:lnTo>
                              <a:lnTo>
                                <a:pt x="3012" y="920"/>
                              </a:lnTo>
                              <a:lnTo>
                                <a:pt x="2909" y="974"/>
                              </a:lnTo>
                              <a:lnTo>
                                <a:pt x="2808" y="1030"/>
                              </a:lnTo>
                              <a:lnTo>
                                <a:pt x="2707" y="1087"/>
                              </a:lnTo>
                              <a:lnTo>
                                <a:pt x="2607" y="1146"/>
                              </a:lnTo>
                              <a:lnTo>
                                <a:pt x="2508" y="1208"/>
                              </a:lnTo>
                              <a:lnTo>
                                <a:pt x="2410" y="1270"/>
                              </a:lnTo>
                              <a:lnTo>
                                <a:pt x="2313" y="1335"/>
                              </a:lnTo>
                              <a:lnTo>
                                <a:pt x="2218" y="1401"/>
                              </a:lnTo>
                              <a:lnTo>
                                <a:pt x="2124" y="1468"/>
                              </a:lnTo>
                              <a:lnTo>
                                <a:pt x="2030" y="1537"/>
                              </a:lnTo>
                              <a:lnTo>
                                <a:pt x="1939" y="1607"/>
                              </a:lnTo>
                              <a:lnTo>
                                <a:pt x="1849" y="1678"/>
                              </a:lnTo>
                              <a:lnTo>
                                <a:pt x="1760" y="1751"/>
                              </a:lnTo>
                              <a:lnTo>
                                <a:pt x="1674" y="1824"/>
                              </a:lnTo>
                              <a:lnTo>
                                <a:pt x="1589" y="1900"/>
                              </a:lnTo>
                              <a:lnTo>
                                <a:pt x="1507" y="1975"/>
                              </a:lnTo>
                              <a:lnTo>
                                <a:pt x="1426" y="2052"/>
                              </a:lnTo>
                              <a:lnTo>
                                <a:pt x="1347" y="2130"/>
                              </a:lnTo>
                              <a:lnTo>
                                <a:pt x="1270" y="2207"/>
                              </a:lnTo>
                              <a:lnTo>
                                <a:pt x="1196" y="2286"/>
                              </a:lnTo>
                              <a:lnTo>
                                <a:pt x="1124" y="2365"/>
                              </a:lnTo>
                              <a:lnTo>
                                <a:pt x="1077" y="2420"/>
                              </a:lnTo>
                              <a:lnTo>
                                <a:pt x="1032" y="2474"/>
                              </a:lnTo>
                              <a:lnTo>
                                <a:pt x="988" y="2530"/>
                              </a:lnTo>
                              <a:lnTo>
                                <a:pt x="946" y="2586"/>
                              </a:lnTo>
                              <a:lnTo>
                                <a:pt x="904" y="2644"/>
                              </a:lnTo>
                              <a:lnTo>
                                <a:pt x="865" y="2701"/>
                              </a:lnTo>
                              <a:lnTo>
                                <a:pt x="827" y="2760"/>
                              </a:lnTo>
                              <a:lnTo>
                                <a:pt x="790" y="2819"/>
                              </a:lnTo>
                              <a:lnTo>
                                <a:pt x="755" y="2879"/>
                              </a:lnTo>
                              <a:lnTo>
                                <a:pt x="720" y="2941"/>
                              </a:lnTo>
                              <a:lnTo>
                                <a:pt x="689" y="3002"/>
                              </a:lnTo>
                              <a:lnTo>
                                <a:pt x="657" y="3064"/>
                              </a:lnTo>
                              <a:lnTo>
                                <a:pt x="626" y="3127"/>
                              </a:lnTo>
                              <a:lnTo>
                                <a:pt x="598" y="3189"/>
                              </a:lnTo>
                              <a:lnTo>
                                <a:pt x="570" y="3253"/>
                              </a:lnTo>
                              <a:lnTo>
                                <a:pt x="544" y="3318"/>
                              </a:lnTo>
                              <a:lnTo>
                                <a:pt x="518" y="3383"/>
                              </a:lnTo>
                              <a:lnTo>
                                <a:pt x="494" y="3447"/>
                              </a:lnTo>
                              <a:lnTo>
                                <a:pt x="470" y="3514"/>
                              </a:lnTo>
                              <a:lnTo>
                                <a:pt x="449" y="3580"/>
                              </a:lnTo>
                              <a:lnTo>
                                <a:pt x="428" y="3647"/>
                              </a:lnTo>
                              <a:lnTo>
                                <a:pt x="408" y="3714"/>
                              </a:lnTo>
                              <a:lnTo>
                                <a:pt x="389" y="3781"/>
                              </a:lnTo>
                              <a:lnTo>
                                <a:pt x="371" y="3849"/>
                              </a:lnTo>
                              <a:lnTo>
                                <a:pt x="355" y="3917"/>
                              </a:lnTo>
                              <a:lnTo>
                                <a:pt x="338" y="3985"/>
                              </a:lnTo>
                              <a:lnTo>
                                <a:pt x="324" y="4055"/>
                              </a:lnTo>
                              <a:lnTo>
                                <a:pt x="310" y="4123"/>
                              </a:lnTo>
                              <a:lnTo>
                                <a:pt x="297" y="4193"/>
                              </a:lnTo>
                              <a:lnTo>
                                <a:pt x="285" y="4262"/>
                              </a:lnTo>
                              <a:lnTo>
                                <a:pt x="274" y="4332"/>
                              </a:lnTo>
                              <a:lnTo>
                                <a:pt x="263" y="4401"/>
                              </a:lnTo>
                              <a:lnTo>
                                <a:pt x="252" y="4479"/>
                              </a:lnTo>
                              <a:lnTo>
                                <a:pt x="243" y="4558"/>
                              </a:lnTo>
                              <a:lnTo>
                                <a:pt x="235" y="4636"/>
                              </a:lnTo>
                              <a:lnTo>
                                <a:pt x="226" y="4715"/>
                              </a:lnTo>
                              <a:lnTo>
                                <a:pt x="212" y="4872"/>
                              </a:lnTo>
                              <a:lnTo>
                                <a:pt x="198" y="5028"/>
                              </a:lnTo>
                              <a:lnTo>
                                <a:pt x="185" y="5182"/>
                              </a:lnTo>
                              <a:lnTo>
                                <a:pt x="173" y="5335"/>
                              </a:lnTo>
                              <a:lnTo>
                                <a:pt x="163" y="5489"/>
                              </a:lnTo>
                              <a:lnTo>
                                <a:pt x="154" y="5643"/>
                              </a:lnTo>
                              <a:lnTo>
                                <a:pt x="147" y="5796"/>
                              </a:lnTo>
                              <a:lnTo>
                                <a:pt x="140" y="5950"/>
                              </a:lnTo>
                              <a:lnTo>
                                <a:pt x="129" y="6258"/>
                              </a:lnTo>
                              <a:lnTo>
                                <a:pt x="117" y="6564"/>
                              </a:lnTo>
                              <a:lnTo>
                                <a:pt x="110" y="6719"/>
                              </a:lnTo>
                              <a:lnTo>
                                <a:pt x="101" y="6872"/>
                              </a:lnTo>
                              <a:lnTo>
                                <a:pt x="93" y="7025"/>
                              </a:lnTo>
                              <a:lnTo>
                                <a:pt x="84" y="7179"/>
                              </a:lnTo>
                              <a:lnTo>
                                <a:pt x="72" y="7332"/>
                              </a:lnTo>
                              <a:lnTo>
                                <a:pt x="58" y="7485"/>
                              </a:lnTo>
                              <a:lnTo>
                                <a:pt x="55" y="7495"/>
                              </a:lnTo>
                              <a:lnTo>
                                <a:pt x="52" y="7508"/>
                              </a:lnTo>
                              <a:lnTo>
                                <a:pt x="41" y="7542"/>
                              </a:lnTo>
                              <a:lnTo>
                                <a:pt x="27" y="7583"/>
                              </a:lnTo>
                              <a:lnTo>
                                <a:pt x="13" y="7629"/>
                              </a:lnTo>
                              <a:lnTo>
                                <a:pt x="7" y="7653"/>
                              </a:lnTo>
                              <a:lnTo>
                                <a:pt x="2" y="7674"/>
                              </a:lnTo>
                              <a:lnTo>
                                <a:pt x="0" y="7695"/>
                              </a:lnTo>
                              <a:lnTo>
                                <a:pt x="0" y="7714"/>
                              </a:lnTo>
                              <a:lnTo>
                                <a:pt x="0" y="7722"/>
                              </a:lnTo>
                              <a:lnTo>
                                <a:pt x="1" y="7730"/>
                              </a:lnTo>
                              <a:lnTo>
                                <a:pt x="4" y="7737"/>
                              </a:lnTo>
                              <a:lnTo>
                                <a:pt x="6" y="7744"/>
                              </a:lnTo>
                              <a:lnTo>
                                <a:pt x="9" y="7749"/>
                              </a:lnTo>
                              <a:lnTo>
                                <a:pt x="14" y="7754"/>
                              </a:lnTo>
                              <a:lnTo>
                                <a:pt x="20" y="7757"/>
                              </a:lnTo>
                              <a:lnTo>
                                <a:pt x="26" y="7760"/>
                              </a:lnTo>
                              <a:lnTo>
                                <a:pt x="33" y="7761"/>
                              </a:lnTo>
                              <a:lnTo>
                                <a:pt x="40" y="7760"/>
                              </a:lnTo>
                              <a:lnTo>
                                <a:pt x="46" y="7756"/>
                              </a:lnTo>
                              <a:lnTo>
                                <a:pt x="53" y="7750"/>
                              </a:lnTo>
                              <a:lnTo>
                                <a:pt x="59" y="7742"/>
                              </a:lnTo>
                              <a:lnTo>
                                <a:pt x="65" y="7734"/>
                              </a:lnTo>
                              <a:lnTo>
                                <a:pt x="71" y="7722"/>
                              </a:lnTo>
                              <a:lnTo>
                                <a:pt x="77" y="7710"/>
                              </a:lnTo>
                              <a:lnTo>
                                <a:pt x="87" y="7682"/>
                              </a:lnTo>
                              <a:lnTo>
                                <a:pt x="98" y="7649"/>
                              </a:lnTo>
                              <a:lnTo>
                                <a:pt x="107" y="7614"/>
                              </a:lnTo>
                              <a:lnTo>
                                <a:pt x="116" y="7576"/>
                              </a:lnTo>
                              <a:lnTo>
                                <a:pt x="124" y="7538"/>
                              </a:lnTo>
                              <a:lnTo>
                                <a:pt x="131" y="7500"/>
                              </a:lnTo>
                              <a:lnTo>
                                <a:pt x="143" y="7430"/>
                              </a:lnTo>
                              <a:lnTo>
                                <a:pt x="156" y="7341"/>
                              </a:lnTo>
                              <a:lnTo>
                                <a:pt x="195" y="7068"/>
                              </a:lnTo>
                              <a:lnTo>
                                <a:pt x="235" y="6794"/>
                              </a:lnTo>
                              <a:lnTo>
                                <a:pt x="256" y="6656"/>
                              </a:lnTo>
                              <a:lnTo>
                                <a:pt x="277" y="6520"/>
                              </a:lnTo>
                              <a:lnTo>
                                <a:pt x="300" y="6384"/>
                              </a:lnTo>
                              <a:lnTo>
                                <a:pt x="323" y="6247"/>
                              </a:lnTo>
                              <a:lnTo>
                                <a:pt x="343" y="6135"/>
                              </a:lnTo>
                              <a:lnTo>
                                <a:pt x="353" y="6080"/>
                              </a:lnTo>
                              <a:lnTo>
                                <a:pt x="361" y="6025"/>
                              </a:lnTo>
                              <a:lnTo>
                                <a:pt x="367" y="5968"/>
                              </a:lnTo>
                              <a:lnTo>
                                <a:pt x="373" y="5913"/>
                              </a:lnTo>
                              <a:lnTo>
                                <a:pt x="377" y="5856"/>
                              </a:lnTo>
                              <a:lnTo>
                                <a:pt x="379" y="5798"/>
                              </a:lnTo>
                              <a:lnTo>
                                <a:pt x="380" y="5703"/>
                              </a:lnTo>
                              <a:lnTo>
                                <a:pt x="382" y="5653"/>
                              </a:lnTo>
                              <a:lnTo>
                                <a:pt x="383" y="5628"/>
                              </a:lnTo>
                              <a:lnTo>
                                <a:pt x="387" y="5604"/>
                              </a:lnTo>
                              <a:lnTo>
                                <a:pt x="391" y="5580"/>
                              </a:lnTo>
                              <a:lnTo>
                                <a:pt x="397" y="5556"/>
                              </a:lnTo>
                              <a:lnTo>
                                <a:pt x="404" y="5534"/>
                              </a:lnTo>
                              <a:lnTo>
                                <a:pt x="415" y="5512"/>
                              </a:lnTo>
                              <a:lnTo>
                                <a:pt x="426" y="5492"/>
                              </a:lnTo>
                              <a:lnTo>
                                <a:pt x="440" y="5473"/>
                              </a:lnTo>
                              <a:lnTo>
                                <a:pt x="448" y="5463"/>
                              </a:lnTo>
                              <a:lnTo>
                                <a:pt x="456" y="5454"/>
                              </a:lnTo>
                              <a:lnTo>
                                <a:pt x="466" y="5446"/>
                              </a:lnTo>
                              <a:lnTo>
                                <a:pt x="475" y="5437"/>
                              </a:lnTo>
                              <a:lnTo>
                                <a:pt x="489" y="5447"/>
                              </a:lnTo>
                              <a:lnTo>
                                <a:pt x="502" y="5457"/>
                              </a:lnTo>
                              <a:lnTo>
                                <a:pt x="512" y="5469"/>
                              </a:lnTo>
                              <a:lnTo>
                                <a:pt x="521" y="5483"/>
                              </a:lnTo>
                              <a:lnTo>
                                <a:pt x="528" y="5498"/>
                              </a:lnTo>
                              <a:lnTo>
                                <a:pt x="533" y="5513"/>
                              </a:lnTo>
                              <a:lnTo>
                                <a:pt x="538" y="5529"/>
                              </a:lnTo>
                              <a:lnTo>
                                <a:pt x="541" y="5546"/>
                              </a:lnTo>
                              <a:lnTo>
                                <a:pt x="544" y="5564"/>
                              </a:lnTo>
                              <a:lnTo>
                                <a:pt x="546" y="5580"/>
                              </a:lnTo>
                              <a:lnTo>
                                <a:pt x="547" y="5615"/>
                              </a:lnTo>
                              <a:lnTo>
                                <a:pt x="549" y="5679"/>
                              </a:lnTo>
                              <a:lnTo>
                                <a:pt x="552" y="5720"/>
                              </a:lnTo>
                              <a:lnTo>
                                <a:pt x="557" y="5762"/>
                              </a:lnTo>
                              <a:lnTo>
                                <a:pt x="564" y="5801"/>
                              </a:lnTo>
                              <a:lnTo>
                                <a:pt x="571" y="5841"/>
                              </a:lnTo>
                              <a:lnTo>
                                <a:pt x="587" y="5918"/>
                              </a:lnTo>
                              <a:lnTo>
                                <a:pt x="595" y="5958"/>
                              </a:lnTo>
                              <a:lnTo>
                                <a:pt x="603" y="6000"/>
                              </a:lnTo>
                              <a:lnTo>
                                <a:pt x="610" y="6036"/>
                              </a:lnTo>
                              <a:lnTo>
                                <a:pt x="619" y="6073"/>
                              </a:lnTo>
                              <a:lnTo>
                                <a:pt x="628" y="6108"/>
                              </a:lnTo>
                              <a:lnTo>
                                <a:pt x="639" y="6144"/>
                              </a:lnTo>
                              <a:lnTo>
                                <a:pt x="660" y="6213"/>
                              </a:lnTo>
                              <a:lnTo>
                                <a:pt x="670" y="6248"/>
                              </a:lnTo>
                              <a:lnTo>
                                <a:pt x="678" y="6284"/>
                              </a:lnTo>
                              <a:lnTo>
                                <a:pt x="683" y="6311"/>
                              </a:lnTo>
                              <a:lnTo>
                                <a:pt x="685" y="6339"/>
                              </a:lnTo>
                              <a:lnTo>
                                <a:pt x="687" y="6366"/>
                              </a:lnTo>
                              <a:lnTo>
                                <a:pt x="689" y="6393"/>
                              </a:lnTo>
                              <a:lnTo>
                                <a:pt x="690" y="6447"/>
                              </a:lnTo>
                              <a:lnTo>
                                <a:pt x="691" y="6500"/>
                              </a:lnTo>
                              <a:lnTo>
                                <a:pt x="693" y="6553"/>
                              </a:lnTo>
                              <a:lnTo>
                                <a:pt x="696" y="6580"/>
                              </a:lnTo>
                              <a:lnTo>
                                <a:pt x="698" y="6607"/>
                              </a:lnTo>
                              <a:lnTo>
                                <a:pt x="703" y="6633"/>
                              </a:lnTo>
                              <a:lnTo>
                                <a:pt x="707" y="6660"/>
                              </a:lnTo>
                              <a:lnTo>
                                <a:pt x="715" y="6687"/>
                              </a:lnTo>
                              <a:lnTo>
                                <a:pt x="724" y="6714"/>
                              </a:lnTo>
                              <a:lnTo>
                                <a:pt x="744" y="6767"/>
                              </a:lnTo>
                              <a:lnTo>
                                <a:pt x="766" y="6820"/>
                              </a:lnTo>
                              <a:lnTo>
                                <a:pt x="789" y="6872"/>
                              </a:lnTo>
                              <a:lnTo>
                                <a:pt x="811" y="6924"/>
                              </a:lnTo>
                              <a:lnTo>
                                <a:pt x="831" y="6977"/>
                              </a:lnTo>
                              <a:lnTo>
                                <a:pt x="841" y="7004"/>
                              </a:lnTo>
                              <a:lnTo>
                                <a:pt x="850" y="7031"/>
                              </a:lnTo>
                              <a:lnTo>
                                <a:pt x="857" y="7058"/>
                              </a:lnTo>
                              <a:lnTo>
                                <a:pt x="864" y="7087"/>
                              </a:lnTo>
                              <a:lnTo>
                                <a:pt x="869" y="7114"/>
                              </a:lnTo>
                              <a:lnTo>
                                <a:pt x="874" y="7142"/>
                              </a:lnTo>
                              <a:lnTo>
                                <a:pt x="877" y="7168"/>
                              </a:lnTo>
                              <a:lnTo>
                                <a:pt x="882" y="7194"/>
                              </a:lnTo>
                              <a:lnTo>
                                <a:pt x="888" y="7220"/>
                              </a:lnTo>
                              <a:lnTo>
                                <a:pt x="895" y="7245"/>
                              </a:lnTo>
                              <a:lnTo>
                                <a:pt x="903" y="7271"/>
                              </a:lnTo>
                              <a:lnTo>
                                <a:pt x="911" y="7297"/>
                              </a:lnTo>
                              <a:lnTo>
                                <a:pt x="930" y="7347"/>
                              </a:lnTo>
                              <a:lnTo>
                                <a:pt x="952" y="7398"/>
                              </a:lnTo>
                              <a:lnTo>
                                <a:pt x="975" y="7449"/>
                              </a:lnTo>
                              <a:lnTo>
                                <a:pt x="1000" y="7499"/>
                              </a:lnTo>
                              <a:lnTo>
                                <a:pt x="1026" y="7550"/>
                              </a:lnTo>
                              <a:lnTo>
                                <a:pt x="1079" y="7650"/>
                              </a:lnTo>
                              <a:lnTo>
                                <a:pt x="1106" y="7701"/>
                              </a:lnTo>
                              <a:lnTo>
                                <a:pt x="1131" y="7750"/>
                              </a:lnTo>
                              <a:lnTo>
                                <a:pt x="1156" y="7801"/>
                              </a:lnTo>
                              <a:lnTo>
                                <a:pt x="1177" y="7852"/>
                              </a:lnTo>
                              <a:lnTo>
                                <a:pt x="1197" y="7901"/>
                              </a:lnTo>
                              <a:lnTo>
                                <a:pt x="1206" y="7927"/>
                              </a:lnTo>
                              <a:lnTo>
                                <a:pt x="1215" y="7952"/>
                              </a:lnTo>
                              <a:lnTo>
                                <a:pt x="1233" y="8017"/>
                              </a:lnTo>
                              <a:lnTo>
                                <a:pt x="1250" y="8082"/>
                              </a:lnTo>
                              <a:lnTo>
                                <a:pt x="1265" y="8146"/>
                              </a:lnTo>
                              <a:lnTo>
                                <a:pt x="1279" y="8212"/>
                              </a:lnTo>
                              <a:lnTo>
                                <a:pt x="1292" y="8277"/>
                              </a:lnTo>
                              <a:lnTo>
                                <a:pt x="1303" y="8343"/>
                              </a:lnTo>
                              <a:lnTo>
                                <a:pt x="1312" y="8411"/>
                              </a:lnTo>
                              <a:lnTo>
                                <a:pt x="1319" y="8477"/>
                              </a:lnTo>
                              <a:lnTo>
                                <a:pt x="1327" y="8543"/>
                              </a:lnTo>
                              <a:lnTo>
                                <a:pt x="1331" y="8610"/>
                              </a:lnTo>
                              <a:lnTo>
                                <a:pt x="1335" y="8677"/>
                              </a:lnTo>
                              <a:lnTo>
                                <a:pt x="1337" y="8744"/>
                              </a:lnTo>
                              <a:lnTo>
                                <a:pt x="1337" y="8810"/>
                              </a:lnTo>
                              <a:lnTo>
                                <a:pt x="1337" y="8877"/>
                              </a:lnTo>
                              <a:lnTo>
                                <a:pt x="1336" y="8945"/>
                              </a:lnTo>
                              <a:lnTo>
                                <a:pt x="1332" y="9012"/>
                              </a:lnTo>
                              <a:lnTo>
                                <a:pt x="1273" y="9207"/>
                              </a:lnTo>
                              <a:lnTo>
                                <a:pt x="1243" y="9310"/>
                              </a:lnTo>
                              <a:lnTo>
                                <a:pt x="1212" y="9415"/>
                              </a:lnTo>
                              <a:lnTo>
                                <a:pt x="1182" y="9523"/>
                              </a:lnTo>
                              <a:lnTo>
                                <a:pt x="1153" y="9633"/>
                              </a:lnTo>
                              <a:lnTo>
                                <a:pt x="1139" y="9690"/>
                              </a:lnTo>
                              <a:lnTo>
                                <a:pt x="1126" y="9746"/>
                              </a:lnTo>
                              <a:lnTo>
                                <a:pt x="1114" y="9803"/>
                              </a:lnTo>
                              <a:lnTo>
                                <a:pt x="1102" y="9859"/>
                              </a:lnTo>
                              <a:lnTo>
                                <a:pt x="1092" y="9917"/>
                              </a:lnTo>
                              <a:lnTo>
                                <a:pt x="1082" y="9975"/>
                              </a:lnTo>
                              <a:lnTo>
                                <a:pt x="1074" y="10033"/>
                              </a:lnTo>
                              <a:lnTo>
                                <a:pt x="1067" y="10090"/>
                              </a:lnTo>
                              <a:lnTo>
                                <a:pt x="1061" y="10148"/>
                              </a:lnTo>
                              <a:lnTo>
                                <a:pt x="1057" y="10207"/>
                              </a:lnTo>
                              <a:lnTo>
                                <a:pt x="1053" y="10265"/>
                              </a:lnTo>
                              <a:lnTo>
                                <a:pt x="1051" y="10324"/>
                              </a:lnTo>
                              <a:lnTo>
                                <a:pt x="1051" y="10383"/>
                              </a:lnTo>
                              <a:lnTo>
                                <a:pt x="1053" y="10441"/>
                              </a:lnTo>
                              <a:lnTo>
                                <a:pt x="1057" y="10500"/>
                              </a:lnTo>
                              <a:lnTo>
                                <a:pt x="1061" y="10557"/>
                              </a:lnTo>
                              <a:lnTo>
                                <a:pt x="1068" y="10615"/>
                              </a:lnTo>
                              <a:lnTo>
                                <a:pt x="1078" y="10673"/>
                              </a:lnTo>
                              <a:lnTo>
                                <a:pt x="1090" y="10731"/>
                              </a:lnTo>
                              <a:lnTo>
                                <a:pt x="1102" y="10788"/>
                              </a:lnTo>
                              <a:lnTo>
                                <a:pt x="1107" y="10800"/>
                              </a:lnTo>
                              <a:lnTo>
                                <a:pt x="1113" y="10812"/>
                              </a:lnTo>
                              <a:lnTo>
                                <a:pt x="1120" y="10823"/>
                              </a:lnTo>
                              <a:lnTo>
                                <a:pt x="1128" y="10833"/>
                              </a:lnTo>
                              <a:lnTo>
                                <a:pt x="1139" y="10843"/>
                              </a:lnTo>
                              <a:lnTo>
                                <a:pt x="1151" y="10853"/>
                              </a:lnTo>
                              <a:lnTo>
                                <a:pt x="1163" y="10861"/>
                              </a:lnTo>
                              <a:lnTo>
                                <a:pt x="1177" y="10870"/>
                              </a:lnTo>
                              <a:lnTo>
                                <a:pt x="1191" y="10878"/>
                              </a:lnTo>
                              <a:lnTo>
                                <a:pt x="1207" y="10886"/>
                              </a:lnTo>
                              <a:lnTo>
                                <a:pt x="1240" y="10900"/>
                              </a:lnTo>
                              <a:lnTo>
                                <a:pt x="1277" y="10912"/>
                              </a:lnTo>
                              <a:lnTo>
                                <a:pt x="1315" y="10924"/>
                              </a:lnTo>
                              <a:lnTo>
                                <a:pt x="1352" y="10933"/>
                              </a:lnTo>
                              <a:lnTo>
                                <a:pt x="1391" y="10942"/>
                              </a:lnTo>
                              <a:lnTo>
                                <a:pt x="1429" y="10949"/>
                              </a:lnTo>
                              <a:lnTo>
                                <a:pt x="1466" y="10955"/>
                              </a:lnTo>
                              <a:lnTo>
                                <a:pt x="1532" y="10964"/>
                              </a:lnTo>
                              <a:lnTo>
                                <a:pt x="1582" y="10970"/>
                              </a:lnTo>
                              <a:lnTo>
                                <a:pt x="1663" y="10979"/>
                              </a:lnTo>
                              <a:lnTo>
                                <a:pt x="1703" y="10985"/>
                              </a:lnTo>
                              <a:lnTo>
                                <a:pt x="1744" y="10992"/>
                              </a:lnTo>
                              <a:lnTo>
                                <a:pt x="1784" y="10999"/>
                              </a:lnTo>
                              <a:lnTo>
                                <a:pt x="1823" y="11008"/>
                              </a:lnTo>
                              <a:lnTo>
                                <a:pt x="1863" y="11018"/>
                              </a:lnTo>
                              <a:lnTo>
                                <a:pt x="1902" y="11029"/>
                              </a:lnTo>
                              <a:lnTo>
                                <a:pt x="1941" y="11041"/>
                              </a:lnTo>
                              <a:lnTo>
                                <a:pt x="1979" y="11054"/>
                              </a:lnTo>
                              <a:lnTo>
                                <a:pt x="2016" y="11069"/>
                              </a:lnTo>
                              <a:lnTo>
                                <a:pt x="2053" y="11087"/>
                              </a:lnTo>
                              <a:lnTo>
                                <a:pt x="2088" y="11105"/>
                              </a:lnTo>
                              <a:lnTo>
                                <a:pt x="2124" y="11125"/>
                              </a:lnTo>
                              <a:lnTo>
                                <a:pt x="2157" y="11148"/>
                              </a:lnTo>
                              <a:lnTo>
                                <a:pt x="2190" y="11174"/>
                              </a:lnTo>
                              <a:lnTo>
                                <a:pt x="2217" y="11195"/>
                              </a:lnTo>
                              <a:lnTo>
                                <a:pt x="2240" y="11216"/>
                              </a:lnTo>
                              <a:lnTo>
                                <a:pt x="2283" y="11255"/>
                              </a:lnTo>
                              <a:lnTo>
                                <a:pt x="2322" y="11289"/>
                              </a:lnTo>
                              <a:lnTo>
                                <a:pt x="2341" y="11305"/>
                              </a:lnTo>
                              <a:lnTo>
                                <a:pt x="2358" y="11318"/>
                              </a:lnTo>
                              <a:lnTo>
                                <a:pt x="2378" y="11331"/>
                              </a:lnTo>
                              <a:lnTo>
                                <a:pt x="2398" y="11341"/>
                              </a:lnTo>
                              <a:lnTo>
                                <a:pt x="2421" y="11352"/>
                              </a:lnTo>
                              <a:lnTo>
                                <a:pt x="2444" y="11360"/>
                              </a:lnTo>
                              <a:lnTo>
                                <a:pt x="2471" y="11366"/>
                              </a:lnTo>
                              <a:lnTo>
                                <a:pt x="2501" y="11372"/>
                              </a:lnTo>
                              <a:lnTo>
                                <a:pt x="2533" y="11375"/>
                              </a:lnTo>
                              <a:lnTo>
                                <a:pt x="2569" y="11377"/>
                              </a:lnTo>
                              <a:lnTo>
                                <a:pt x="2625" y="11378"/>
                              </a:lnTo>
                              <a:lnTo>
                                <a:pt x="2679" y="11375"/>
                              </a:lnTo>
                              <a:lnTo>
                                <a:pt x="2733" y="11372"/>
                              </a:lnTo>
                              <a:lnTo>
                                <a:pt x="2787" y="11367"/>
                              </a:lnTo>
                              <a:lnTo>
                                <a:pt x="2897" y="11357"/>
                              </a:lnTo>
                              <a:lnTo>
                                <a:pt x="2951" y="11353"/>
                              </a:lnTo>
                              <a:lnTo>
                                <a:pt x="3006" y="11349"/>
                              </a:lnTo>
                              <a:lnTo>
                                <a:pt x="3048" y="11348"/>
                              </a:lnTo>
                              <a:lnTo>
                                <a:pt x="3093" y="11349"/>
                              </a:lnTo>
                              <a:lnTo>
                                <a:pt x="3138" y="11352"/>
                              </a:lnTo>
                              <a:lnTo>
                                <a:pt x="3185" y="11355"/>
                              </a:lnTo>
                              <a:lnTo>
                                <a:pt x="3278" y="11362"/>
                              </a:lnTo>
                              <a:lnTo>
                                <a:pt x="3326" y="11366"/>
                              </a:lnTo>
                              <a:lnTo>
                                <a:pt x="3374" y="11368"/>
                              </a:lnTo>
                              <a:lnTo>
                                <a:pt x="3421" y="11371"/>
                              </a:lnTo>
                              <a:lnTo>
                                <a:pt x="3468" y="11371"/>
                              </a:lnTo>
                              <a:lnTo>
                                <a:pt x="3514" y="11368"/>
                              </a:lnTo>
                              <a:lnTo>
                                <a:pt x="3560" y="11365"/>
                              </a:lnTo>
                              <a:lnTo>
                                <a:pt x="3582" y="11361"/>
                              </a:lnTo>
                              <a:lnTo>
                                <a:pt x="3605" y="11358"/>
                              </a:lnTo>
                              <a:lnTo>
                                <a:pt x="3626" y="11353"/>
                              </a:lnTo>
                              <a:lnTo>
                                <a:pt x="3648" y="11348"/>
                              </a:lnTo>
                              <a:lnTo>
                                <a:pt x="3669" y="11341"/>
                              </a:lnTo>
                              <a:lnTo>
                                <a:pt x="3690" y="11334"/>
                              </a:lnTo>
                              <a:lnTo>
                                <a:pt x="3711" y="11326"/>
                              </a:lnTo>
                              <a:lnTo>
                                <a:pt x="3731" y="11318"/>
                              </a:lnTo>
                              <a:lnTo>
                                <a:pt x="3745" y="11309"/>
                              </a:lnTo>
                              <a:lnTo>
                                <a:pt x="3759" y="11301"/>
                              </a:lnTo>
                              <a:lnTo>
                                <a:pt x="3772" y="11293"/>
                              </a:lnTo>
                              <a:lnTo>
                                <a:pt x="3784" y="11285"/>
                              </a:lnTo>
                              <a:lnTo>
                                <a:pt x="3796" y="11275"/>
                              </a:lnTo>
                              <a:lnTo>
                                <a:pt x="3806" y="11266"/>
                              </a:lnTo>
                              <a:lnTo>
                                <a:pt x="3816" y="11256"/>
                              </a:lnTo>
                              <a:lnTo>
                                <a:pt x="3825" y="11246"/>
                              </a:lnTo>
                              <a:lnTo>
                                <a:pt x="3832" y="11236"/>
                              </a:lnTo>
                              <a:lnTo>
                                <a:pt x="3840" y="11225"/>
                              </a:lnTo>
                              <a:lnTo>
                                <a:pt x="3846" y="11214"/>
                              </a:lnTo>
                              <a:lnTo>
                                <a:pt x="3852" y="11203"/>
                              </a:lnTo>
                              <a:lnTo>
                                <a:pt x="3857" y="11192"/>
                              </a:lnTo>
                              <a:lnTo>
                                <a:pt x="3862" y="11180"/>
                              </a:lnTo>
                              <a:lnTo>
                                <a:pt x="3869" y="11155"/>
                              </a:lnTo>
                              <a:lnTo>
                                <a:pt x="3872" y="11130"/>
                              </a:lnTo>
                              <a:lnTo>
                                <a:pt x="3875" y="11104"/>
                              </a:lnTo>
                              <a:lnTo>
                                <a:pt x="3875" y="11077"/>
                              </a:lnTo>
                              <a:lnTo>
                                <a:pt x="3872" y="11050"/>
                              </a:lnTo>
                              <a:lnTo>
                                <a:pt x="3868" y="11023"/>
                              </a:lnTo>
                              <a:lnTo>
                                <a:pt x="3862" y="10995"/>
                              </a:lnTo>
                              <a:lnTo>
                                <a:pt x="3855" y="10966"/>
                              </a:lnTo>
                              <a:lnTo>
                                <a:pt x="3845" y="10937"/>
                              </a:lnTo>
                              <a:lnTo>
                                <a:pt x="3836" y="10909"/>
                              </a:lnTo>
                              <a:lnTo>
                                <a:pt x="3824" y="10879"/>
                              </a:lnTo>
                              <a:lnTo>
                                <a:pt x="3812" y="10851"/>
                              </a:lnTo>
                              <a:lnTo>
                                <a:pt x="3799" y="10821"/>
                              </a:lnTo>
                              <a:lnTo>
                                <a:pt x="3771" y="10765"/>
                              </a:lnTo>
                              <a:lnTo>
                                <a:pt x="3743" y="10709"/>
                              </a:lnTo>
                              <a:lnTo>
                                <a:pt x="3687" y="10604"/>
                              </a:lnTo>
                              <a:lnTo>
                                <a:pt x="3662" y="10558"/>
                              </a:lnTo>
                              <a:lnTo>
                                <a:pt x="3641" y="10515"/>
                              </a:lnTo>
                              <a:lnTo>
                                <a:pt x="3626" y="10481"/>
                              </a:lnTo>
                              <a:lnTo>
                                <a:pt x="3612" y="10446"/>
                              </a:lnTo>
                              <a:lnTo>
                                <a:pt x="3599" y="10412"/>
                              </a:lnTo>
                              <a:lnTo>
                                <a:pt x="3587" y="10378"/>
                              </a:lnTo>
                              <a:lnTo>
                                <a:pt x="3576" y="10344"/>
                              </a:lnTo>
                              <a:lnTo>
                                <a:pt x="3566" y="10310"/>
                              </a:lnTo>
                              <a:lnTo>
                                <a:pt x="3557" y="10276"/>
                              </a:lnTo>
                              <a:lnTo>
                                <a:pt x="3549" y="10241"/>
                              </a:lnTo>
                              <a:lnTo>
                                <a:pt x="3542" y="10207"/>
                              </a:lnTo>
                              <a:lnTo>
                                <a:pt x="3535" y="10174"/>
                              </a:lnTo>
                              <a:lnTo>
                                <a:pt x="3529" y="10140"/>
                              </a:lnTo>
                              <a:lnTo>
                                <a:pt x="3524" y="10106"/>
                              </a:lnTo>
                              <a:lnTo>
                                <a:pt x="3521" y="10072"/>
                              </a:lnTo>
                              <a:lnTo>
                                <a:pt x="3517" y="10039"/>
                              </a:lnTo>
                              <a:lnTo>
                                <a:pt x="3514" y="9971"/>
                              </a:lnTo>
                              <a:lnTo>
                                <a:pt x="3511" y="9904"/>
                              </a:lnTo>
                              <a:lnTo>
                                <a:pt x="3513" y="9837"/>
                              </a:lnTo>
                              <a:lnTo>
                                <a:pt x="3515" y="9770"/>
                              </a:lnTo>
                              <a:lnTo>
                                <a:pt x="3521" y="9703"/>
                              </a:lnTo>
                              <a:lnTo>
                                <a:pt x="3527" y="9635"/>
                              </a:lnTo>
                              <a:lnTo>
                                <a:pt x="3535" y="9569"/>
                              </a:lnTo>
                              <a:lnTo>
                                <a:pt x="3546" y="9502"/>
                              </a:lnTo>
                              <a:lnTo>
                                <a:pt x="3556" y="9435"/>
                              </a:lnTo>
                              <a:lnTo>
                                <a:pt x="3580" y="9301"/>
                              </a:lnTo>
                              <a:lnTo>
                                <a:pt x="3605" y="9166"/>
                              </a:lnTo>
                              <a:lnTo>
                                <a:pt x="3631" y="9032"/>
                              </a:lnTo>
                              <a:lnTo>
                                <a:pt x="3642" y="8963"/>
                              </a:lnTo>
                              <a:lnTo>
                                <a:pt x="3654" y="8896"/>
                              </a:lnTo>
                              <a:lnTo>
                                <a:pt x="3664" y="8828"/>
                              </a:lnTo>
                              <a:lnTo>
                                <a:pt x="3673" y="8759"/>
                              </a:lnTo>
                              <a:lnTo>
                                <a:pt x="3681" y="8691"/>
                              </a:lnTo>
                              <a:lnTo>
                                <a:pt x="3687" y="8622"/>
                              </a:lnTo>
                              <a:lnTo>
                                <a:pt x="3692" y="8552"/>
                              </a:lnTo>
                              <a:lnTo>
                                <a:pt x="3694" y="8482"/>
                              </a:lnTo>
                              <a:lnTo>
                                <a:pt x="3694" y="8413"/>
                              </a:lnTo>
                              <a:lnTo>
                                <a:pt x="3692" y="8342"/>
                              </a:lnTo>
                              <a:lnTo>
                                <a:pt x="3690" y="8288"/>
                              </a:lnTo>
                              <a:lnTo>
                                <a:pt x="3688" y="8238"/>
                              </a:lnTo>
                              <a:lnTo>
                                <a:pt x="3687" y="8192"/>
                              </a:lnTo>
                              <a:lnTo>
                                <a:pt x="3688" y="8149"/>
                              </a:lnTo>
                              <a:lnTo>
                                <a:pt x="3692" y="8109"/>
                              </a:lnTo>
                              <a:lnTo>
                                <a:pt x="3697" y="8071"/>
                              </a:lnTo>
                              <a:lnTo>
                                <a:pt x="3703" y="8034"/>
                              </a:lnTo>
                              <a:lnTo>
                                <a:pt x="3712" y="7999"/>
                              </a:lnTo>
                              <a:lnTo>
                                <a:pt x="3723" y="7965"/>
                              </a:lnTo>
                              <a:lnTo>
                                <a:pt x="3737" y="7932"/>
                              </a:lnTo>
                              <a:lnTo>
                                <a:pt x="3754" y="7898"/>
                              </a:lnTo>
                              <a:lnTo>
                                <a:pt x="3774" y="7864"/>
                              </a:lnTo>
                              <a:lnTo>
                                <a:pt x="3798" y="7828"/>
                              </a:lnTo>
                              <a:lnTo>
                                <a:pt x="3824" y="7792"/>
                              </a:lnTo>
                              <a:lnTo>
                                <a:pt x="3855" y="7753"/>
                              </a:lnTo>
                              <a:lnTo>
                                <a:pt x="3890" y="7711"/>
                              </a:lnTo>
                              <a:lnTo>
                                <a:pt x="3928" y="7664"/>
                              </a:lnTo>
                              <a:lnTo>
                                <a:pt x="3964" y="7617"/>
                              </a:lnTo>
                              <a:lnTo>
                                <a:pt x="3998" y="7568"/>
                              </a:lnTo>
                              <a:lnTo>
                                <a:pt x="4033" y="7518"/>
                              </a:lnTo>
                              <a:lnTo>
                                <a:pt x="4100" y="7418"/>
                              </a:lnTo>
                              <a:lnTo>
                                <a:pt x="4134" y="7367"/>
                              </a:lnTo>
                              <a:lnTo>
                                <a:pt x="4168" y="7318"/>
                              </a:lnTo>
                              <a:lnTo>
                                <a:pt x="4204" y="7269"/>
                              </a:lnTo>
                              <a:lnTo>
                                <a:pt x="4240" y="7222"/>
                              </a:lnTo>
                              <a:lnTo>
                                <a:pt x="4279" y="7176"/>
                              </a:lnTo>
                              <a:lnTo>
                                <a:pt x="4299" y="7154"/>
                              </a:lnTo>
                              <a:lnTo>
                                <a:pt x="4319" y="7133"/>
                              </a:lnTo>
                              <a:lnTo>
                                <a:pt x="4340" y="7111"/>
                              </a:lnTo>
                              <a:lnTo>
                                <a:pt x="4362" y="7091"/>
                              </a:lnTo>
                              <a:lnTo>
                                <a:pt x="4385" y="7071"/>
                              </a:lnTo>
                              <a:lnTo>
                                <a:pt x="4408" y="7052"/>
                              </a:lnTo>
                              <a:lnTo>
                                <a:pt x="4432" y="7034"/>
                              </a:lnTo>
                              <a:lnTo>
                                <a:pt x="4457" y="7017"/>
                              </a:lnTo>
                              <a:lnTo>
                                <a:pt x="4483" y="7001"/>
                              </a:lnTo>
                              <a:lnTo>
                                <a:pt x="4510" y="6984"/>
                              </a:lnTo>
                              <a:lnTo>
                                <a:pt x="4556" y="6959"/>
                              </a:lnTo>
                              <a:lnTo>
                                <a:pt x="4603" y="6938"/>
                              </a:lnTo>
                              <a:lnTo>
                                <a:pt x="4652" y="6918"/>
                              </a:lnTo>
                              <a:lnTo>
                                <a:pt x="4700" y="6900"/>
                              </a:lnTo>
                              <a:lnTo>
                                <a:pt x="4750" y="6884"/>
                              </a:lnTo>
                              <a:lnTo>
                                <a:pt x="4798" y="6871"/>
                              </a:lnTo>
                              <a:lnTo>
                                <a:pt x="4849" y="6859"/>
                              </a:lnTo>
                              <a:lnTo>
                                <a:pt x="4898" y="6850"/>
                              </a:lnTo>
                              <a:lnTo>
                                <a:pt x="4949" y="6841"/>
                              </a:lnTo>
                              <a:lnTo>
                                <a:pt x="5000" y="6834"/>
                              </a:lnTo>
                              <a:lnTo>
                                <a:pt x="5051" y="6830"/>
                              </a:lnTo>
                              <a:lnTo>
                                <a:pt x="5102" y="6826"/>
                              </a:lnTo>
                              <a:lnTo>
                                <a:pt x="5154" y="6824"/>
                              </a:lnTo>
                              <a:lnTo>
                                <a:pt x="5206" y="6823"/>
                              </a:lnTo>
                              <a:lnTo>
                                <a:pt x="5258" y="6824"/>
                              </a:lnTo>
                              <a:lnTo>
                                <a:pt x="5311" y="6825"/>
                              </a:lnTo>
                              <a:lnTo>
                                <a:pt x="5363" y="6827"/>
                              </a:lnTo>
                              <a:lnTo>
                                <a:pt x="5415" y="6831"/>
                              </a:lnTo>
                              <a:lnTo>
                                <a:pt x="5468" y="6836"/>
                              </a:lnTo>
                              <a:lnTo>
                                <a:pt x="5520" y="6840"/>
                              </a:lnTo>
                              <a:lnTo>
                                <a:pt x="5625" y="6853"/>
                              </a:lnTo>
                              <a:lnTo>
                                <a:pt x="5728" y="6867"/>
                              </a:lnTo>
                              <a:lnTo>
                                <a:pt x="5832" y="6883"/>
                              </a:lnTo>
                              <a:lnTo>
                                <a:pt x="5935" y="6898"/>
                              </a:lnTo>
                              <a:lnTo>
                                <a:pt x="6036" y="6915"/>
                              </a:lnTo>
                              <a:lnTo>
                                <a:pt x="6135" y="6930"/>
                              </a:lnTo>
                              <a:lnTo>
                                <a:pt x="6235" y="6944"/>
                              </a:lnTo>
                              <a:lnTo>
                                <a:pt x="6334" y="6957"/>
                              </a:lnTo>
                              <a:lnTo>
                                <a:pt x="6435" y="6970"/>
                              </a:lnTo>
                              <a:lnTo>
                                <a:pt x="6485" y="6975"/>
                              </a:lnTo>
                              <a:lnTo>
                                <a:pt x="6536" y="6979"/>
                              </a:lnTo>
                              <a:lnTo>
                                <a:pt x="6587" y="6983"/>
                              </a:lnTo>
                              <a:lnTo>
                                <a:pt x="6636" y="6985"/>
                              </a:lnTo>
                              <a:lnTo>
                                <a:pt x="6687" y="6988"/>
                              </a:lnTo>
                              <a:lnTo>
                                <a:pt x="6738" y="6988"/>
                              </a:lnTo>
                              <a:lnTo>
                                <a:pt x="6788" y="6988"/>
                              </a:lnTo>
                              <a:lnTo>
                                <a:pt x="6838" y="6985"/>
                              </a:lnTo>
                              <a:lnTo>
                                <a:pt x="6889" y="6983"/>
                              </a:lnTo>
                              <a:lnTo>
                                <a:pt x="6939" y="6978"/>
                              </a:lnTo>
                              <a:lnTo>
                                <a:pt x="6975" y="6973"/>
                              </a:lnTo>
                              <a:lnTo>
                                <a:pt x="7014" y="6966"/>
                              </a:lnTo>
                              <a:lnTo>
                                <a:pt x="7095" y="6950"/>
                              </a:lnTo>
                              <a:lnTo>
                                <a:pt x="7181" y="6932"/>
                              </a:lnTo>
                              <a:lnTo>
                                <a:pt x="7226" y="6924"/>
                              </a:lnTo>
                              <a:lnTo>
                                <a:pt x="7269" y="6917"/>
                              </a:lnTo>
                              <a:lnTo>
                                <a:pt x="7314" y="6911"/>
                              </a:lnTo>
                              <a:lnTo>
                                <a:pt x="7358" y="6907"/>
                              </a:lnTo>
                              <a:lnTo>
                                <a:pt x="7379" y="6906"/>
                              </a:lnTo>
                              <a:lnTo>
                                <a:pt x="7400" y="6906"/>
                              </a:lnTo>
                              <a:lnTo>
                                <a:pt x="7422" y="6907"/>
                              </a:lnTo>
                              <a:lnTo>
                                <a:pt x="7442" y="6909"/>
                              </a:lnTo>
                              <a:lnTo>
                                <a:pt x="7463" y="6911"/>
                              </a:lnTo>
                              <a:lnTo>
                                <a:pt x="7482" y="6915"/>
                              </a:lnTo>
                              <a:lnTo>
                                <a:pt x="7502" y="6919"/>
                              </a:lnTo>
                              <a:lnTo>
                                <a:pt x="7521" y="6925"/>
                              </a:lnTo>
                              <a:lnTo>
                                <a:pt x="7538" y="6931"/>
                              </a:lnTo>
                              <a:lnTo>
                                <a:pt x="7556" y="6939"/>
                              </a:lnTo>
                              <a:lnTo>
                                <a:pt x="7572" y="6948"/>
                              </a:lnTo>
                              <a:lnTo>
                                <a:pt x="7589" y="6958"/>
                              </a:lnTo>
                              <a:lnTo>
                                <a:pt x="7598" y="6966"/>
                              </a:lnTo>
                              <a:lnTo>
                                <a:pt x="7609" y="6975"/>
                              </a:lnTo>
                              <a:lnTo>
                                <a:pt x="7617" y="6984"/>
                              </a:lnTo>
                              <a:lnTo>
                                <a:pt x="7627" y="6995"/>
                              </a:lnTo>
                              <a:lnTo>
                                <a:pt x="7635" y="7005"/>
                              </a:lnTo>
                              <a:lnTo>
                                <a:pt x="7643" y="7018"/>
                              </a:lnTo>
                              <a:lnTo>
                                <a:pt x="7657" y="7044"/>
                              </a:lnTo>
                              <a:lnTo>
                                <a:pt x="7672" y="7071"/>
                              </a:lnTo>
                              <a:lnTo>
                                <a:pt x="7683" y="7102"/>
                              </a:lnTo>
                              <a:lnTo>
                                <a:pt x="7695" y="7134"/>
                              </a:lnTo>
                              <a:lnTo>
                                <a:pt x="7705" y="7166"/>
                              </a:lnTo>
                              <a:lnTo>
                                <a:pt x="7714" y="7199"/>
                              </a:lnTo>
                              <a:lnTo>
                                <a:pt x="7723" y="7232"/>
                              </a:lnTo>
                              <a:lnTo>
                                <a:pt x="7740" y="7297"/>
                              </a:lnTo>
                              <a:lnTo>
                                <a:pt x="7755" y="7354"/>
                              </a:lnTo>
                              <a:lnTo>
                                <a:pt x="7762" y="7381"/>
                              </a:lnTo>
                              <a:lnTo>
                                <a:pt x="7771" y="7404"/>
                              </a:lnTo>
                              <a:lnTo>
                                <a:pt x="7788" y="7457"/>
                              </a:lnTo>
                              <a:lnTo>
                                <a:pt x="7805" y="7508"/>
                              </a:lnTo>
                              <a:lnTo>
                                <a:pt x="7820" y="7559"/>
                              </a:lnTo>
                              <a:lnTo>
                                <a:pt x="7835" y="7610"/>
                              </a:lnTo>
                              <a:lnTo>
                                <a:pt x="7863" y="7714"/>
                              </a:lnTo>
                              <a:lnTo>
                                <a:pt x="7890" y="7818"/>
                              </a:lnTo>
                              <a:lnTo>
                                <a:pt x="7905" y="7881"/>
                              </a:lnTo>
                              <a:lnTo>
                                <a:pt x="7919" y="7944"/>
                              </a:lnTo>
                              <a:lnTo>
                                <a:pt x="7932" y="8009"/>
                              </a:lnTo>
                              <a:lnTo>
                                <a:pt x="7943" y="8072"/>
                              </a:lnTo>
                              <a:lnTo>
                                <a:pt x="7951" y="8137"/>
                              </a:lnTo>
                              <a:lnTo>
                                <a:pt x="7958" y="8202"/>
                              </a:lnTo>
                              <a:lnTo>
                                <a:pt x="7964" y="8268"/>
                              </a:lnTo>
                              <a:lnTo>
                                <a:pt x="7967" y="8333"/>
                              </a:lnTo>
                              <a:lnTo>
                                <a:pt x="7969" y="8399"/>
                              </a:lnTo>
                              <a:lnTo>
                                <a:pt x="7969" y="8464"/>
                              </a:lnTo>
                              <a:lnTo>
                                <a:pt x="7966" y="8528"/>
                              </a:lnTo>
                              <a:lnTo>
                                <a:pt x="7962" y="8594"/>
                              </a:lnTo>
                              <a:lnTo>
                                <a:pt x="7956" y="8659"/>
                              </a:lnTo>
                              <a:lnTo>
                                <a:pt x="7947" y="8724"/>
                              </a:lnTo>
                              <a:lnTo>
                                <a:pt x="7937" y="8788"/>
                              </a:lnTo>
                              <a:lnTo>
                                <a:pt x="7925" y="8851"/>
                              </a:lnTo>
                              <a:lnTo>
                                <a:pt x="7918" y="8884"/>
                              </a:lnTo>
                              <a:lnTo>
                                <a:pt x="7910" y="8917"/>
                              </a:lnTo>
                              <a:lnTo>
                                <a:pt x="7900" y="8949"/>
                              </a:lnTo>
                              <a:lnTo>
                                <a:pt x="7891" y="8980"/>
                              </a:lnTo>
                              <a:lnTo>
                                <a:pt x="7880" y="9012"/>
                              </a:lnTo>
                              <a:lnTo>
                                <a:pt x="7870" y="9042"/>
                              </a:lnTo>
                              <a:lnTo>
                                <a:pt x="7847" y="9103"/>
                              </a:lnTo>
                              <a:lnTo>
                                <a:pt x="7821" y="9161"/>
                              </a:lnTo>
                              <a:lnTo>
                                <a:pt x="7794" y="9220"/>
                              </a:lnTo>
                              <a:lnTo>
                                <a:pt x="7766" y="9278"/>
                              </a:lnTo>
                              <a:lnTo>
                                <a:pt x="7738" y="9336"/>
                              </a:lnTo>
                              <a:lnTo>
                                <a:pt x="7677" y="9450"/>
                              </a:lnTo>
                              <a:lnTo>
                                <a:pt x="7617" y="9565"/>
                              </a:lnTo>
                              <a:lnTo>
                                <a:pt x="7589" y="9622"/>
                              </a:lnTo>
                              <a:lnTo>
                                <a:pt x="7561" y="9681"/>
                              </a:lnTo>
                              <a:lnTo>
                                <a:pt x="7534" y="9741"/>
                              </a:lnTo>
                              <a:lnTo>
                                <a:pt x="7509" y="9802"/>
                              </a:lnTo>
                              <a:lnTo>
                                <a:pt x="7460" y="9927"/>
                              </a:lnTo>
                              <a:lnTo>
                                <a:pt x="7432" y="10001"/>
                              </a:lnTo>
                              <a:lnTo>
                                <a:pt x="7404" y="10081"/>
                              </a:lnTo>
                              <a:lnTo>
                                <a:pt x="7376" y="10166"/>
                              </a:lnTo>
                              <a:lnTo>
                                <a:pt x="7347" y="10255"/>
                              </a:lnTo>
                              <a:lnTo>
                                <a:pt x="7334" y="10301"/>
                              </a:lnTo>
                              <a:lnTo>
                                <a:pt x="7322" y="10347"/>
                              </a:lnTo>
                              <a:lnTo>
                                <a:pt x="7312" y="10393"/>
                              </a:lnTo>
                              <a:lnTo>
                                <a:pt x="7301" y="10439"/>
                              </a:lnTo>
                              <a:lnTo>
                                <a:pt x="7292" y="10485"/>
                              </a:lnTo>
                              <a:lnTo>
                                <a:pt x="7285" y="10531"/>
                              </a:lnTo>
                              <a:lnTo>
                                <a:pt x="7279" y="10577"/>
                              </a:lnTo>
                              <a:lnTo>
                                <a:pt x="7274" y="10622"/>
                              </a:lnTo>
                              <a:lnTo>
                                <a:pt x="7271" y="10667"/>
                              </a:lnTo>
                              <a:lnTo>
                                <a:pt x="7271" y="10709"/>
                              </a:lnTo>
                              <a:lnTo>
                                <a:pt x="7271" y="10752"/>
                              </a:lnTo>
                              <a:lnTo>
                                <a:pt x="7274" y="10793"/>
                              </a:lnTo>
                              <a:lnTo>
                                <a:pt x="7280" y="10833"/>
                              </a:lnTo>
                              <a:lnTo>
                                <a:pt x="7288" y="10872"/>
                              </a:lnTo>
                              <a:lnTo>
                                <a:pt x="7293" y="10890"/>
                              </a:lnTo>
                              <a:lnTo>
                                <a:pt x="7298" y="10909"/>
                              </a:lnTo>
                              <a:lnTo>
                                <a:pt x="7305" y="10926"/>
                              </a:lnTo>
                              <a:lnTo>
                                <a:pt x="7312" y="10943"/>
                              </a:lnTo>
                              <a:lnTo>
                                <a:pt x="7319" y="10959"/>
                              </a:lnTo>
                              <a:lnTo>
                                <a:pt x="7327" y="10976"/>
                              </a:lnTo>
                              <a:lnTo>
                                <a:pt x="7337" y="10991"/>
                              </a:lnTo>
                              <a:lnTo>
                                <a:pt x="7347" y="11006"/>
                              </a:lnTo>
                              <a:lnTo>
                                <a:pt x="7358" y="11021"/>
                              </a:lnTo>
                              <a:lnTo>
                                <a:pt x="7370" y="11034"/>
                              </a:lnTo>
                              <a:lnTo>
                                <a:pt x="7381" y="11048"/>
                              </a:lnTo>
                              <a:lnTo>
                                <a:pt x="7394" y="11059"/>
                              </a:lnTo>
                              <a:lnTo>
                                <a:pt x="7417" y="11078"/>
                              </a:lnTo>
                              <a:lnTo>
                                <a:pt x="7442" y="11094"/>
                              </a:lnTo>
                              <a:lnTo>
                                <a:pt x="7466" y="11108"/>
                              </a:lnTo>
                              <a:lnTo>
                                <a:pt x="7492" y="11120"/>
                              </a:lnTo>
                              <a:lnTo>
                                <a:pt x="7518" y="11130"/>
                              </a:lnTo>
                              <a:lnTo>
                                <a:pt x="7547" y="11140"/>
                              </a:lnTo>
                              <a:lnTo>
                                <a:pt x="7574" y="11147"/>
                              </a:lnTo>
                              <a:lnTo>
                                <a:pt x="7603" y="11153"/>
                              </a:lnTo>
                              <a:lnTo>
                                <a:pt x="7631" y="11158"/>
                              </a:lnTo>
                              <a:lnTo>
                                <a:pt x="7661" y="11162"/>
                              </a:lnTo>
                              <a:lnTo>
                                <a:pt x="7720" y="11169"/>
                              </a:lnTo>
                              <a:lnTo>
                                <a:pt x="7833" y="11180"/>
                              </a:lnTo>
                              <a:lnTo>
                                <a:pt x="7893" y="11184"/>
                              </a:lnTo>
                              <a:lnTo>
                                <a:pt x="7955" y="11189"/>
                              </a:lnTo>
                              <a:lnTo>
                                <a:pt x="8015" y="11194"/>
                              </a:lnTo>
                              <a:lnTo>
                                <a:pt x="8075" y="11201"/>
                              </a:lnTo>
                              <a:lnTo>
                                <a:pt x="8104" y="11206"/>
                              </a:lnTo>
                              <a:lnTo>
                                <a:pt x="8135" y="11212"/>
                              </a:lnTo>
                              <a:lnTo>
                                <a:pt x="8164" y="11217"/>
                              </a:lnTo>
                              <a:lnTo>
                                <a:pt x="8193" y="11225"/>
                              </a:lnTo>
                              <a:lnTo>
                                <a:pt x="8222" y="11234"/>
                              </a:lnTo>
                              <a:lnTo>
                                <a:pt x="8250" y="11243"/>
                              </a:lnTo>
                              <a:lnTo>
                                <a:pt x="8279" y="11255"/>
                              </a:lnTo>
                              <a:lnTo>
                                <a:pt x="8307" y="11268"/>
                              </a:lnTo>
                              <a:lnTo>
                                <a:pt x="8319" y="11275"/>
                              </a:lnTo>
                              <a:lnTo>
                                <a:pt x="8331" y="11282"/>
                              </a:lnTo>
                              <a:lnTo>
                                <a:pt x="8342" y="11291"/>
                              </a:lnTo>
                              <a:lnTo>
                                <a:pt x="8353" y="11299"/>
                              </a:lnTo>
                              <a:lnTo>
                                <a:pt x="8362" y="11307"/>
                              </a:lnTo>
                              <a:lnTo>
                                <a:pt x="8372" y="11318"/>
                              </a:lnTo>
                              <a:lnTo>
                                <a:pt x="8381" y="11327"/>
                              </a:lnTo>
                              <a:lnTo>
                                <a:pt x="8390" y="11339"/>
                              </a:lnTo>
                              <a:lnTo>
                                <a:pt x="8399" y="11355"/>
                              </a:lnTo>
                              <a:lnTo>
                                <a:pt x="8406" y="11372"/>
                              </a:lnTo>
                              <a:lnTo>
                                <a:pt x="8419" y="11406"/>
                              </a:lnTo>
                              <a:lnTo>
                                <a:pt x="8426" y="11423"/>
                              </a:lnTo>
                              <a:lnTo>
                                <a:pt x="8434" y="11439"/>
                              </a:lnTo>
                              <a:lnTo>
                                <a:pt x="8444" y="11454"/>
                              </a:lnTo>
                              <a:lnTo>
                                <a:pt x="8449" y="11461"/>
                              </a:lnTo>
                              <a:lnTo>
                                <a:pt x="8456" y="11469"/>
                              </a:lnTo>
                              <a:lnTo>
                                <a:pt x="8464" y="11477"/>
                              </a:lnTo>
                              <a:lnTo>
                                <a:pt x="8472" y="11484"/>
                              </a:lnTo>
                              <a:lnTo>
                                <a:pt x="8482" y="11490"/>
                              </a:lnTo>
                              <a:lnTo>
                                <a:pt x="8491" y="11494"/>
                              </a:lnTo>
                              <a:lnTo>
                                <a:pt x="8502" y="11499"/>
                              </a:lnTo>
                              <a:lnTo>
                                <a:pt x="8511" y="11504"/>
                              </a:lnTo>
                              <a:lnTo>
                                <a:pt x="8533" y="11510"/>
                              </a:lnTo>
                              <a:lnTo>
                                <a:pt x="8555" y="11515"/>
                              </a:lnTo>
                              <a:lnTo>
                                <a:pt x="8577" y="11517"/>
                              </a:lnTo>
                              <a:lnTo>
                                <a:pt x="8622" y="11520"/>
                              </a:lnTo>
                              <a:lnTo>
                                <a:pt x="8710" y="11530"/>
                              </a:lnTo>
                              <a:lnTo>
                                <a:pt x="8755" y="11533"/>
                              </a:lnTo>
                              <a:lnTo>
                                <a:pt x="8799" y="11536"/>
                              </a:lnTo>
                              <a:lnTo>
                                <a:pt x="8886" y="11539"/>
                              </a:lnTo>
                              <a:lnTo>
                                <a:pt x="8973" y="11542"/>
                              </a:lnTo>
                              <a:lnTo>
                                <a:pt x="9061" y="11544"/>
                              </a:lnTo>
                              <a:lnTo>
                                <a:pt x="9148" y="11546"/>
                              </a:lnTo>
                              <a:lnTo>
                                <a:pt x="9201" y="11548"/>
                              </a:lnTo>
                              <a:lnTo>
                                <a:pt x="9227" y="11550"/>
                              </a:lnTo>
                              <a:lnTo>
                                <a:pt x="9253" y="11553"/>
                              </a:lnTo>
                              <a:lnTo>
                                <a:pt x="9367" y="11576"/>
                              </a:lnTo>
                              <a:lnTo>
                                <a:pt x="9427" y="11588"/>
                              </a:lnTo>
                              <a:lnTo>
                                <a:pt x="9489" y="11597"/>
                              </a:lnTo>
                              <a:lnTo>
                                <a:pt x="9548" y="11604"/>
                              </a:lnTo>
                              <a:lnTo>
                                <a:pt x="9577" y="11606"/>
                              </a:lnTo>
                              <a:lnTo>
                                <a:pt x="9606" y="11609"/>
                              </a:lnTo>
                              <a:lnTo>
                                <a:pt x="9634" y="11610"/>
                              </a:lnTo>
                              <a:lnTo>
                                <a:pt x="9662" y="11609"/>
                              </a:lnTo>
                              <a:lnTo>
                                <a:pt x="9688" y="11608"/>
                              </a:lnTo>
                              <a:lnTo>
                                <a:pt x="9713" y="11604"/>
                              </a:lnTo>
                              <a:lnTo>
                                <a:pt x="9736" y="11601"/>
                              </a:lnTo>
                              <a:lnTo>
                                <a:pt x="9759" y="11595"/>
                              </a:lnTo>
                              <a:lnTo>
                                <a:pt x="9780" y="11588"/>
                              </a:lnTo>
                              <a:lnTo>
                                <a:pt x="9799" y="11578"/>
                              </a:lnTo>
                              <a:lnTo>
                                <a:pt x="9816" y="11566"/>
                              </a:lnTo>
                              <a:lnTo>
                                <a:pt x="9825" y="11560"/>
                              </a:lnTo>
                              <a:lnTo>
                                <a:pt x="9833" y="11553"/>
                              </a:lnTo>
                              <a:lnTo>
                                <a:pt x="9840" y="11546"/>
                              </a:lnTo>
                              <a:lnTo>
                                <a:pt x="9846" y="11538"/>
                              </a:lnTo>
                              <a:lnTo>
                                <a:pt x="9852" y="11530"/>
                              </a:lnTo>
                              <a:lnTo>
                                <a:pt x="9858" y="11522"/>
                              </a:lnTo>
                              <a:lnTo>
                                <a:pt x="9862" y="11512"/>
                              </a:lnTo>
                              <a:lnTo>
                                <a:pt x="9867" y="11502"/>
                              </a:lnTo>
                              <a:lnTo>
                                <a:pt x="9871" y="11491"/>
                              </a:lnTo>
                              <a:lnTo>
                                <a:pt x="9873" y="11479"/>
                              </a:lnTo>
                              <a:lnTo>
                                <a:pt x="9875" y="11467"/>
                              </a:lnTo>
                              <a:lnTo>
                                <a:pt x="9878" y="11454"/>
                              </a:lnTo>
                              <a:lnTo>
                                <a:pt x="9878" y="11441"/>
                              </a:lnTo>
                              <a:lnTo>
                                <a:pt x="9879" y="11427"/>
                              </a:lnTo>
                              <a:lnTo>
                                <a:pt x="9878" y="11398"/>
                              </a:lnTo>
                              <a:lnTo>
                                <a:pt x="9873" y="11365"/>
                              </a:lnTo>
                              <a:lnTo>
                                <a:pt x="9865" y="11329"/>
                              </a:lnTo>
                              <a:lnTo>
                                <a:pt x="9854" y="11291"/>
                              </a:lnTo>
                              <a:lnTo>
                                <a:pt x="9814" y="11161"/>
                              </a:lnTo>
                              <a:lnTo>
                                <a:pt x="9794" y="11097"/>
                              </a:lnTo>
                              <a:lnTo>
                                <a:pt x="9774" y="11032"/>
                              </a:lnTo>
                              <a:lnTo>
                                <a:pt x="9756" y="10968"/>
                              </a:lnTo>
                              <a:lnTo>
                                <a:pt x="9739" y="10901"/>
                              </a:lnTo>
                              <a:lnTo>
                                <a:pt x="9724" y="10835"/>
                              </a:lnTo>
                              <a:lnTo>
                                <a:pt x="9711" y="10769"/>
                              </a:lnTo>
                              <a:lnTo>
                                <a:pt x="9706" y="10734"/>
                              </a:lnTo>
                              <a:lnTo>
                                <a:pt x="9701" y="10699"/>
                              </a:lnTo>
                              <a:lnTo>
                                <a:pt x="9693" y="10627"/>
                              </a:lnTo>
                              <a:lnTo>
                                <a:pt x="9688" y="10555"/>
                              </a:lnTo>
                              <a:lnTo>
                                <a:pt x="9683" y="10482"/>
                              </a:lnTo>
                              <a:lnTo>
                                <a:pt x="9680" y="10410"/>
                              </a:lnTo>
                              <a:lnTo>
                                <a:pt x="9675" y="10337"/>
                              </a:lnTo>
                              <a:lnTo>
                                <a:pt x="9669" y="10265"/>
                              </a:lnTo>
                              <a:lnTo>
                                <a:pt x="9665" y="10230"/>
                              </a:lnTo>
                              <a:lnTo>
                                <a:pt x="9661" y="10194"/>
                              </a:lnTo>
                              <a:lnTo>
                                <a:pt x="9651" y="10120"/>
                              </a:lnTo>
                              <a:lnTo>
                                <a:pt x="9642" y="10046"/>
                              </a:lnTo>
                              <a:lnTo>
                                <a:pt x="9635" y="9970"/>
                              </a:lnTo>
                              <a:lnTo>
                                <a:pt x="9628" y="9896"/>
                              </a:lnTo>
                              <a:lnTo>
                                <a:pt x="9624" y="9822"/>
                              </a:lnTo>
                              <a:lnTo>
                                <a:pt x="9623" y="9784"/>
                              </a:lnTo>
                              <a:lnTo>
                                <a:pt x="9623" y="9746"/>
                              </a:lnTo>
                              <a:lnTo>
                                <a:pt x="9623" y="9708"/>
                              </a:lnTo>
                              <a:lnTo>
                                <a:pt x="9625" y="9672"/>
                              </a:lnTo>
                              <a:lnTo>
                                <a:pt x="9628" y="9634"/>
                              </a:lnTo>
                              <a:lnTo>
                                <a:pt x="9631" y="9596"/>
                              </a:lnTo>
                              <a:lnTo>
                                <a:pt x="9644" y="9474"/>
                              </a:lnTo>
                              <a:lnTo>
                                <a:pt x="9655" y="9350"/>
                              </a:lnTo>
                              <a:lnTo>
                                <a:pt x="9664" y="9226"/>
                              </a:lnTo>
                              <a:lnTo>
                                <a:pt x="9671" y="9104"/>
                              </a:lnTo>
                              <a:lnTo>
                                <a:pt x="9676" y="8980"/>
                              </a:lnTo>
                              <a:lnTo>
                                <a:pt x="9681" y="8856"/>
                              </a:lnTo>
                              <a:lnTo>
                                <a:pt x="9684" y="8732"/>
                              </a:lnTo>
                              <a:lnTo>
                                <a:pt x="9685" y="8609"/>
                              </a:lnTo>
                              <a:lnTo>
                                <a:pt x="9688" y="8361"/>
                              </a:lnTo>
                              <a:lnTo>
                                <a:pt x="9689" y="8113"/>
                              </a:lnTo>
                              <a:lnTo>
                                <a:pt x="9691" y="7866"/>
                              </a:lnTo>
                              <a:lnTo>
                                <a:pt x="9693" y="7742"/>
                              </a:lnTo>
                              <a:lnTo>
                                <a:pt x="9695" y="7618"/>
                              </a:lnTo>
                              <a:lnTo>
                                <a:pt x="9701" y="7387"/>
                              </a:lnTo>
                              <a:lnTo>
                                <a:pt x="9704" y="7269"/>
                              </a:lnTo>
                              <a:lnTo>
                                <a:pt x="9709" y="7150"/>
                              </a:lnTo>
                              <a:lnTo>
                                <a:pt x="9715" y="7031"/>
                              </a:lnTo>
                              <a:lnTo>
                                <a:pt x="9723" y="6911"/>
                              </a:lnTo>
                              <a:lnTo>
                                <a:pt x="9734" y="6791"/>
                              </a:lnTo>
                              <a:lnTo>
                                <a:pt x="9740" y="6731"/>
                              </a:lnTo>
                              <a:lnTo>
                                <a:pt x="9747" y="6671"/>
                              </a:lnTo>
                              <a:lnTo>
                                <a:pt x="9754" y="6610"/>
                              </a:lnTo>
                              <a:lnTo>
                                <a:pt x="9763" y="6551"/>
                              </a:lnTo>
                              <a:lnTo>
                                <a:pt x="9772" y="6493"/>
                              </a:lnTo>
                              <a:lnTo>
                                <a:pt x="9782" y="6434"/>
                              </a:lnTo>
                              <a:lnTo>
                                <a:pt x="9794" y="6375"/>
                              </a:lnTo>
                              <a:lnTo>
                                <a:pt x="9806" y="6316"/>
                              </a:lnTo>
                              <a:lnTo>
                                <a:pt x="9819" y="6258"/>
                              </a:lnTo>
                              <a:lnTo>
                                <a:pt x="9833" y="6200"/>
                              </a:lnTo>
                              <a:lnTo>
                                <a:pt x="9849" y="6144"/>
                              </a:lnTo>
                              <a:lnTo>
                                <a:pt x="9866" y="6087"/>
                              </a:lnTo>
                              <a:lnTo>
                                <a:pt x="9884" y="6032"/>
                              </a:lnTo>
                              <a:lnTo>
                                <a:pt x="9902" y="5976"/>
                              </a:lnTo>
                              <a:lnTo>
                                <a:pt x="9924" y="5921"/>
                              </a:lnTo>
                              <a:lnTo>
                                <a:pt x="9946" y="5868"/>
                              </a:lnTo>
                              <a:lnTo>
                                <a:pt x="9968" y="5813"/>
                              </a:lnTo>
                              <a:lnTo>
                                <a:pt x="9994" y="5762"/>
                              </a:lnTo>
                              <a:lnTo>
                                <a:pt x="10007" y="5735"/>
                              </a:lnTo>
                              <a:lnTo>
                                <a:pt x="10023" y="5709"/>
                              </a:lnTo>
                              <a:lnTo>
                                <a:pt x="10039" y="5683"/>
                              </a:lnTo>
                              <a:lnTo>
                                <a:pt x="10056" y="5657"/>
                              </a:lnTo>
                              <a:lnTo>
                                <a:pt x="10073" y="5632"/>
                              </a:lnTo>
                              <a:lnTo>
                                <a:pt x="10092" y="5606"/>
                              </a:lnTo>
                              <a:lnTo>
                                <a:pt x="10111" y="5581"/>
                              </a:lnTo>
                              <a:lnTo>
                                <a:pt x="10132" y="5558"/>
                              </a:lnTo>
                              <a:lnTo>
                                <a:pt x="10152" y="5534"/>
                              </a:lnTo>
                              <a:lnTo>
                                <a:pt x="10175" y="5511"/>
                              </a:lnTo>
                              <a:lnTo>
                                <a:pt x="10197" y="5487"/>
                              </a:lnTo>
                              <a:lnTo>
                                <a:pt x="10220" y="5465"/>
                              </a:lnTo>
                              <a:lnTo>
                                <a:pt x="10268" y="5420"/>
                              </a:lnTo>
                              <a:lnTo>
                                <a:pt x="10318" y="5377"/>
                              </a:lnTo>
                              <a:lnTo>
                                <a:pt x="10368" y="5336"/>
                              </a:lnTo>
                              <a:lnTo>
                                <a:pt x="10421" y="5297"/>
                              </a:lnTo>
                              <a:lnTo>
                                <a:pt x="10474" y="5259"/>
                              </a:lnTo>
                              <a:lnTo>
                                <a:pt x="10527" y="5224"/>
                              </a:lnTo>
                              <a:lnTo>
                                <a:pt x="10582" y="5190"/>
                              </a:lnTo>
                              <a:lnTo>
                                <a:pt x="10636" y="5158"/>
                              </a:lnTo>
                              <a:lnTo>
                                <a:pt x="10689" y="5129"/>
                              </a:lnTo>
                              <a:lnTo>
                                <a:pt x="10742" y="5100"/>
                              </a:lnTo>
                              <a:lnTo>
                                <a:pt x="10807" y="5067"/>
                              </a:lnTo>
                              <a:lnTo>
                                <a:pt x="10873" y="5034"/>
                              </a:lnTo>
                              <a:lnTo>
                                <a:pt x="11004" y="4971"/>
                              </a:lnTo>
                              <a:lnTo>
                                <a:pt x="11136" y="4907"/>
                              </a:lnTo>
                              <a:lnTo>
                                <a:pt x="11201" y="4874"/>
                              </a:lnTo>
                              <a:lnTo>
                                <a:pt x="11266" y="4841"/>
                              </a:lnTo>
                              <a:lnTo>
                                <a:pt x="11293" y="4826"/>
                              </a:lnTo>
                              <a:lnTo>
                                <a:pt x="11320" y="4809"/>
                              </a:lnTo>
                              <a:lnTo>
                                <a:pt x="11376" y="4774"/>
                              </a:lnTo>
                              <a:lnTo>
                                <a:pt x="11434" y="4738"/>
                              </a:lnTo>
                              <a:lnTo>
                                <a:pt x="11464" y="4722"/>
                              </a:lnTo>
                              <a:lnTo>
                                <a:pt x="11494" y="4707"/>
                              </a:lnTo>
                              <a:lnTo>
                                <a:pt x="11524" y="4692"/>
                              </a:lnTo>
                              <a:lnTo>
                                <a:pt x="11554" y="4681"/>
                              </a:lnTo>
                              <a:lnTo>
                                <a:pt x="11571" y="4676"/>
                              </a:lnTo>
                              <a:lnTo>
                                <a:pt x="11586" y="4672"/>
                              </a:lnTo>
                              <a:lnTo>
                                <a:pt x="11602" y="4669"/>
                              </a:lnTo>
                              <a:lnTo>
                                <a:pt x="11618" y="4666"/>
                              </a:lnTo>
                              <a:lnTo>
                                <a:pt x="11633" y="4665"/>
                              </a:lnTo>
                              <a:lnTo>
                                <a:pt x="11650" y="4665"/>
                              </a:lnTo>
                              <a:lnTo>
                                <a:pt x="11665" y="4665"/>
                              </a:lnTo>
                              <a:lnTo>
                                <a:pt x="11682" y="4668"/>
                              </a:lnTo>
                              <a:lnTo>
                                <a:pt x="11698" y="4670"/>
                              </a:lnTo>
                              <a:lnTo>
                                <a:pt x="11715" y="4674"/>
                              </a:lnTo>
                              <a:lnTo>
                                <a:pt x="11730" y="4679"/>
                              </a:lnTo>
                              <a:lnTo>
                                <a:pt x="11747" y="4685"/>
                              </a:lnTo>
                              <a:lnTo>
                                <a:pt x="11770" y="4696"/>
                              </a:lnTo>
                              <a:lnTo>
                                <a:pt x="11794" y="4709"/>
                              </a:lnTo>
                              <a:lnTo>
                                <a:pt x="11817" y="4722"/>
                              </a:lnTo>
                              <a:lnTo>
                                <a:pt x="11841" y="4736"/>
                              </a:lnTo>
                              <a:lnTo>
                                <a:pt x="11863" y="4753"/>
                              </a:lnTo>
                              <a:lnTo>
                                <a:pt x="11887" y="4769"/>
                              </a:lnTo>
                              <a:lnTo>
                                <a:pt x="11911" y="4787"/>
                              </a:lnTo>
                              <a:lnTo>
                                <a:pt x="11933" y="4804"/>
                              </a:lnTo>
                              <a:lnTo>
                                <a:pt x="11954" y="4823"/>
                              </a:lnTo>
                              <a:lnTo>
                                <a:pt x="11975" y="4843"/>
                              </a:lnTo>
                              <a:lnTo>
                                <a:pt x="11997" y="4863"/>
                              </a:lnTo>
                              <a:lnTo>
                                <a:pt x="12017" y="4883"/>
                              </a:lnTo>
                              <a:lnTo>
                                <a:pt x="12036" y="4903"/>
                              </a:lnTo>
                              <a:lnTo>
                                <a:pt x="12053" y="4923"/>
                              </a:lnTo>
                              <a:lnTo>
                                <a:pt x="12070" y="4945"/>
                              </a:lnTo>
                              <a:lnTo>
                                <a:pt x="12085" y="4965"/>
                              </a:lnTo>
                              <a:lnTo>
                                <a:pt x="12094" y="4976"/>
                              </a:lnTo>
                              <a:lnTo>
                                <a:pt x="12105" y="4988"/>
                              </a:lnTo>
                              <a:lnTo>
                                <a:pt x="12116" y="4999"/>
                              </a:lnTo>
                              <a:lnTo>
                                <a:pt x="12127" y="5008"/>
                              </a:lnTo>
                              <a:lnTo>
                                <a:pt x="12139" y="5018"/>
                              </a:lnTo>
                              <a:lnTo>
                                <a:pt x="12152" y="5026"/>
                              </a:lnTo>
                              <a:lnTo>
                                <a:pt x="12165" y="5033"/>
                              </a:lnTo>
                              <a:lnTo>
                                <a:pt x="12179" y="5040"/>
                              </a:lnTo>
                              <a:lnTo>
                                <a:pt x="12206" y="5052"/>
                              </a:lnTo>
                              <a:lnTo>
                                <a:pt x="12237" y="5061"/>
                              </a:lnTo>
                              <a:lnTo>
                                <a:pt x="12268" y="5070"/>
                              </a:lnTo>
                              <a:lnTo>
                                <a:pt x="12298" y="5076"/>
                              </a:lnTo>
                              <a:lnTo>
                                <a:pt x="12330" y="5081"/>
                              </a:lnTo>
                              <a:lnTo>
                                <a:pt x="12363" y="5086"/>
                              </a:lnTo>
                              <a:lnTo>
                                <a:pt x="12427" y="5094"/>
                              </a:lnTo>
                              <a:lnTo>
                                <a:pt x="12459" y="5100"/>
                              </a:lnTo>
                              <a:lnTo>
                                <a:pt x="12489" y="5105"/>
                              </a:lnTo>
                              <a:lnTo>
                                <a:pt x="12519" y="5112"/>
                              </a:lnTo>
                              <a:lnTo>
                                <a:pt x="12546" y="5120"/>
                              </a:lnTo>
                              <a:lnTo>
                                <a:pt x="12579" y="5132"/>
                              </a:lnTo>
                              <a:lnTo>
                                <a:pt x="12611" y="5144"/>
                              </a:lnTo>
                              <a:lnTo>
                                <a:pt x="12643" y="5157"/>
                              </a:lnTo>
                              <a:lnTo>
                                <a:pt x="12673" y="5172"/>
                              </a:lnTo>
                              <a:lnTo>
                                <a:pt x="12704" y="5188"/>
                              </a:lnTo>
                              <a:lnTo>
                                <a:pt x="12735" y="5204"/>
                              </a:lnTo>
                              <a:lnTo>
                                <a:pt x="12764" y="5223"/>
                              </a:lnTo>
                              <a:lnTo>
                                <a:pt x="12793" y="5242"/>
                              </a:lnTo>
                              <a:lnTo>
                                <a:pt x="12820" y="5263"/>
                              </a:lnTo>
                              <a:lnTo>
                                <a:pt x="12846" y="5284"/>
                              </a:lnTo>
                              <a:lnTo>
                                <a:pt x="12869" y="5308"/>
                              </a:lnTo>
                              <a:lnTo>
                                <a:pt x="12893" y="5333"/>
                              </a:lnTo>
                              <a:lnTo>
                                <a:pt x="12914" y="5360"/>
                              </a:lnTo>
                              <a:lnTo>
                                <a:pt x="12934" y="5388"/>
                              </a:lnTo>
                              <a:lnTo>
                                <a:pt x="12952" y="5417"/>
                              </a:lnTo>
                              <a:lnTo>
                                <a:pt x="12967" y="5448"/>
                              </a:lnTo>
                              <a:lnTo>
                                <a:pt x="12979" y="5475"/>
                              </a:lnTo>
                              <a:lnTo>
                                <a:pt x="12988" y="5502"/>
                              </a:lnTo>
                              <a:lnTo>
                                <a:pt x="12995" y="5531"/>
                              </a:lnTo>
                              <a:lnTo>
                                <a:pt x="13002" y="5558"/>
                              </a:lnTo>
                              <a:lnTo>
                                <a:pt x="13007" y="5586"/>
                              </a:lnTo>
                              <a:lnTo>
                                <a:pt x="13012" y="5614"/>
                              </a:lnTo>
                              <a:lnTo>
                                <a:pt x="13015" y="5643"/>
                              </a:lnTo>
                              <a:lnTo>
                                <a:pt x="13017" y="5671"/>
                              </a:lnTo>
                              <a:lnTo>
                                <a:pt x="13020" y="5729"/>
                              </a:lnTo>
                              <a:lnTo>
                                <a:pt x="13020" y="5786"/>
                              </a:lnTo>
                              <a:lnTo>
                                <a:pt x="13020" y="5901"/>
                              </a:lnTo>
                              <a:lnTo>
                                <a:pt x="13020" y="5929"/>
                              </a:lnTo>
                              <a:lnTo>
                                <a:pt x="13021" y="5957"/>
                              </a:lnTo>
                              <a:lnTo>
                                <a:pt x="13024" y="5984"/>
                              </a:lnTo>
                              <a:lnTo>
                                <a:pt x="13027" y="6012"/>
                              </a:lnTo>
                              <a:lnTo>
                                <a:pt x="13034" y="6066"/>
                              </a:lnTo>
                              <a:lnTo>
                                <a:pt x="13044" y="6119"/>
                              </a:lnTo>
                              <a:lnTo>
                                <a:pt x="13057" y="6172"/>
                              </a:lnTo>
                              <a:lnTo>
                                <a:pt x="13070" y="6225"/>
                              </a:lnTo>
                              <a:lnTo>
                                <a:pt x="13085" y="6278"/>
                              </a:lnTo>
                              <a:lnTo>
                                <a:pt x="13101" y="6332"/>
                              </a:lnTo>
                              <a:lnTo>
                                <a:pt x="13113" y="6375"/>
                              </a:lnTo>
                              <a:lnTo>
                                <a:pt x="13125" y="6416"/>
                              </a:lnTo>
                              <a:lnTo>
                                <a:pt x="13134" y="6458"/>
                              </a:lnTo>
                              <a:lnTo>
                                <a:pt x="13144" y="6501"/>
                              </a:lnTo>
                              <a:lnTo>
                                <a:pt x="13159" y="6586"/>
                              </a:lnTo>
                              <a:lnTo>
                                <a:pt x="13173" y="6672"/>
                              </a:lnTo>
                              <a:lnTo>
                                <a:pt x="13178" y="6700"/>
                              </a:lnTo>
                              <a:lnTo>
                                <a:pt x="13185" y="6728"/>
                              </a:lnTo>
                              <a:lnTo>
                                <a:pt x="13192" y="6757"/>
                              </a:lnTo>
                              <a:lnTo>
                                <a:pt x="13201" y="6784"/>
                              </a:lnTo>
                              <a:lnTo>
                                <a:pt x="13209" y="6812"/>
                              </a:lnTo>
                              <a:lnTo>
                                <a:pt x="13219" y="6838"/>
                              </a:lnTo>
                              <a:lnTo>
                                <a:pt x="13230" y="6865"/>
                              </a:lnTo>
                              <a:lnTo>
                                <a:pt x="13241" y="6891"/>
                              </a:lnTo>
                              <a:lnTo>
                                <a:pt x="13265" y="6942"/>
                              </a:lnTo>
                              <a:lnTo>
                                <a:pt x="13291" y="6992"/>
                              </a:lnTo>
                              <a:lnTo>
                                <a:pt x="13318" y="7043"/>
                              </a:lnTo>
                              <a:lnTo>
                                <a:pt x="13347" y="7091"/>
                              </a:lnTo>
                              <a:lnTo>
                                <a:pt x="13403" y="7190"/>
                              </a:lnTo>
                              <a:lnTo>
                                <a:pt x="13432" y="7240"/>
                              </a:lnTo>
                              <a:lnTo>
                                <a:pt x="13459" y="7291"/>
                              </a:lnTo>
                              <a:lnTo>
                                <a:pt x="13484" y="7341"/>
                              </a:lnTo>
                              <a:lnTo>
                                <a:pt x="13507" y="7393"/>
                              </a:lnTo>
                              <a:lnTo>
                                <a:pt x="13518" y="7420"/>
                              </a:lnTo>
                              <a:lnTo>
                                <a:pt x="13528" y="7446"/>
                              </a:lnTo>
                              <a:lnTo>
                                <a:pt x="13537" y="7473"/>
                              </a:lnTo>
                              <a:lnTo>
                                <a:pt x="13546" y="7502"/>
                              </a:lnTo>
                              <a:lnTo>
                                <a:pt x="13555" y="7538"/>
                              </a:lnTo>
                              <a:lnTo>
                                <a:pt x="13563" y="7576"/>
                              </a:lnTo>
                              <a:lnTo>
                                <a:pt x="13578" y="7650"/>
                              </a:lnTo>
                              <a:lnTo>
                                <a:pt x="13585" y="7688"/>
                              </a:lnTo>
                              <a:lnTo>
                                <a:pt x="13594" y="7724"/>
                              </a:lnTo>
                              <a:lnTo>
                                <a:pt x="13606" y="7761"/>
                              </a:lnTo>
                              <a:lnTo>
                                <a:pt x="13613" y="7779"/>
                              </a:lnTo>
                              <a:lnTo>
                                <a:pt x="13620" y="7796"/>
                              </a:lnTo>
                              <a:lnTo>
                                <a:pt x="13638" y="7833"/>
                              </a:lnTo>
                              <a:lnTo>
                                <a:pt x="13658" y="7868"/>
                              </a:lnTo>
                              <a:lnTo>
                                <a:pt x="13678" y="7904"/>
                              </a:lnTo>
                              <a:lnTo>
                                <a:pt x="13698" y="7939"/>
                              </a:lnTo>
                              <a:lnTo>
                                <a:pt x="13719" y="7974"/>
                              </a:lnTo>
                              <a:lnTo>
                                <a:pt x="13739" y="8010"/>
                              </a:lnTo>
                              <a:lnTo>
                                <a:pt x="13759" y="8045"/>
                              </a:lnTo>
                              <a:lnTo>
                                <a:pt x="13777" y="8083"/>
                              </a:lnTo>
                              <a:lnTo>
                                <a:pt x="13802" y="8139"/>
                              </a:lnTo>
                              <a:lnTo>
                                <a:pt x="13824" y="8196"/>
                              </a:lnTo>
                              <a:lnTo>
                                <a:pt x="13844" y="8254"/>
                              </a:lnTo>
                              <a:lnTo>
                                <a:pt x="13863" y="8312"/>
                              </a:lnTo>
                              <a:lnTo>
                                <a:pt x="13881" y="8370"/>
                              </a:lnTo>
                              <a:lnTo>
                                <a:pt x="13897" y="8429"/>
                              </a:lnTo>
                              <a:lnTo>
                                <a:pt x="13913" y="8490"/>
                              </a:lnTo>
                              <a:lnTo>
                                <a:pt x="13926" y="8548"/>
                              </a:lnTo>
                              <a:lnTo>
                                <a:pt x="13939" y="8609"/>
                              </a:lnTo>
                              <a:lnTo>
                                <a:pt x="13950" y="8669"/>
                              </a:lnTo>
                              <a:lnTo>
                                <a:pt x="13973" y="8790"/>
                              </a:lnTo>
                              <a:lnTo>
                                <a:pt x="13993" y="8912"/>
                              </a:lnTo>
                              <a:lnTo>
                                <a:pt x="14013" y="9033"/>
                              </a:lnTo>
                              <a:lnTo>
                                <a:pt x="14018" y="9067"/>
                              </a:lnTo>
                              <a:lnTo>
                                <a:pt x="14021" y="9101"/>
                              </a:lnTo>
                              <a:lnTo>
                                <a:pt x="14024" y="9137"/>
                              </a:lnTo>
                              <a:lnTo>
                                <a:pt x="14025" y="9172"/>
                              </a:lnTo>
                              <a:lnTo>
                                <a:pt x="14025" y="9206"/>
                              </a:lnTo>
                              <a:lnTo>
                                <a:pt x="14021" y="9240"/>
                              </a:lnTo>
                              <a:lnTo>
                                <a:pt x="14016" y="9275"/>
                              </a:lnTo>
                              <a:lnTo>
                                <a:pt x="14011" y="9308"/>
                              </a:lnTo>
                              <a:lnTo>
                                <a:pt x="14001" y="9339"/>
                              </a:lnTo>
                              <a:lnTo>
                                <a:pt x="13995" y="9355"/>
                              </a:lnTo>
                              <a:lnTo>
                                <a:pt x="13988" y="9370"/>
                              </a:lnTo>
                              <a:lnTo>
                                <a:pt x="13981" y="9385"/>
                              </a:lnTo>
                              <a:lnTo>
                                <a:pt x="13974" y="9400"/>
                              </a:lnTo>
                              <a:lnTo>
                                <a:pt x="13966" y="9414"/>
                              </a:lnTo>
                              <a:lnTo>
                                <a:pt x="13956" y="9428"/>
                              </a:lnTo>
                              <a:lnTo>
                                <a:pt x="13946" y="9442"/>
                              </a:lnTo>
                              <a:lnTo>
                                <a:pt x="13935" y="9455"/>
                              </a:lnTo>
                              <a:lnTo>
                                <a:pt x="13923" y="9467"/>
                              </a:lnTo>
                              <a:lnTo>
                                <a:pt x="13910" y="9480"/>
                              </a:lnTo>
                              <a:lnTo>
                                <a:pt x="13897" y="9492"/>
                              </a:lnTo>
                              <a:lnTo>
                                <a:pt x="13882" y="9502"/>
                              </a:lnTo>
                              <a:lnTo>
                                <a:pt x="13867" y="9513"/>
                              </a:lnTo>
                              <a:lnTo>
                                <a:pt x="13850" y="9523"/>
                              </a:lnTo>
                              <a:lnTo>
                                <a:pt x="13835" y="9532"/>
                              </a:lnTo>
                              <a:lnTo>
                                <a:pt x="13820" y="9538"/>
                              </a:lnTo>
                              <a:lnTo>
                                <a:pt x="13805" y="9542"/>
                              </a:lnTo>
                              <a:lnTo>
                                <a:pt x="13790" y="9545"/>
                              </a:lnTo>
                              <a:lnTo>
                                <a:pt x="13776" y="9546"/>
                              </a:lnTo>
                              <a:lnTo>
                                <a:pt x="13762" y="9546"/>
                              </a:lnTo>
                              <a:lnTo>
                                <a:pt x="13748" y="9545"/>
                              </a:lnTo>
                              <a:lnTo>
                                <a:pt x="13735" y="9542"/>
                              </a:lnTo>
                              <a:lnTo>
                                <a:pt x="13706" y="9536"/>
                              </a:lnTo>
                              <a:lnTo>
                                <a:pt x="13678" y="9529"/>
                              </a:lnTo>
                              <a:lnTo>
                                <a:pt x="13647" y="9521"/>
                              </a:lnTo>
                              <a:lnTo>
                                <a:pt x="13617" y="9515"/>
                              </a:lnTo>
                              <a:lnTo>
                                <a:pt x="13570" y="9507"/>
                              </a:lnTo>
                              <a:lnTo>
                                <a:pt x="13545" y="9505"/>
                              </a:lnTo>
                              <a:lnTo>
                                <a:pt x="13521" y="9502"/>
                              </a:lnTo>
                              <a:lnTo>
                                <a:pt x="13508" y="9502"/>
                              </a:lnTo>
                              <a:lnTo>
                                <a:pt x="13495" y="9503"/>
                              </a:lnTo>
                              <a:lnTo>
                                <a:pt x="13482" y="9506"/>
                              </a:lnTo>
                              <a:lnTo>
                                <a:pt x="13476" y="9507"/>
                              </a:lnTo>
                              <a:lnTo>
                                <a:pt x="13471" y="9510"/>
                              </a:lnTo>
                              <a:lnTo>
                                <a:pt x="13465" y="9515"/>
                              </a:lnTo>
                              <a:lnTo>
                                <a:pt x="13461" y="9520"/>
                              </a:lnTo>
                              <a:lnTo>
                                <a:pt x="13460" y="9526"/>
                              </a:lnTo>
                              <a:lnTo>
                                <a:pt x="13458" y="9532"/>
                              </a:lnTo>
                              <a:lnTo>
                                <a:pt x="13455" y="9543"/>
                              </a:lnTo>
                              <a:lnTo>
                                <a:pt x="13453" y="9549"/>
                              </a:lnTo>
                              <a:lnTo>
                                <a:pt x="13449" y="9555"/>
                              </a:lnTo>
                              <a:lnTo>
                                <a:pt x="13443" y="9561"/>
                              </a:lnTo>
                              <a:lnTo>
                                <a:pt x="13436" y="9565"/>
                              </a:lnTo>
                              <a:lnTo>
                                <a:pt x="13421" y="9572"/>
                              </a:lnTo>
                              <a:lnTo>
                                <a:pt x="13412" y="9579"/>
                              </a:lnTo>
                              <a:lnTo>
                                <a:pt x="13403" y="9585"/>
                              </a:lnTo>
                              <a:lnTo>
                                <a:pt x="13397" y="9592"/>
                              </a:lnTo>
                              <a:lnTo>
                                <a:pt x="13393" y="9599"/>
                              </a:lnTo>
                              <a:lnTo>
                                <a:pt x="13390" y="9607"/>
                              </a:lnTo>
                              <a:lnTo>
                                <a:pt x="13390" y="9615"/>
                              </a:lnTo>
                              <a:lnTo>
                                <a:pt x="13392" y="9626"/>
                              </a:lnTo>
                              <a:lnTo>
                                <a:pt x="13394" y="9639"/>
                              </a:lnTo>
                              <a:lnTo>
                                <a:pt x="13399" y="9653"/>
                              </a:lnTo>
                              <a:lnTo>
                                <a:pt x="13405" y="9666"/>
                              </a:lnTo>
                              <a:lnTo>
                                <a:pt x="13412" y="9680"/>
                              </a:lnTo>
                              <a:lnTo>
                                <a:pt x="13419" y="9693"/>
                              </a:lnTo>
                              <a:lnTo>
                                <a:pt x="13426" y="9706"/>
                              </a:lnTo>
                              <a:lnTo>
                                <a:pt x="13435" y="9719"/>
                              </a:lnTo>
                              <a:lnTo>
                                <a:pt x="13454" y="9743"/>
                              </a:lnTo>
                              <a:lnTo>
                                <a:pt x="13475" y="9766"/>
                              </a:lnTo>
                              <a:lnTo>
                                <a:pt x="13499" y="9787"/>
                              </a:lnTo>
                              <a:lnTo>
                                <a:pt x="13524" y="9806"/>
                              </a:lnTo>
                              <a:lnTo>
                                <a:pt x="13551" y="9825"/>
                              </a:lnTo>
                              <a:lnTo>
                                <a:pt x="13578" y="9841"/>
                              </a:lnTo>
                              <a:lnTo>
                                <a:pt x="13607" y="9856"/>
                              </a:lnTo>
                              <a:lnTo>
                                <a:pt x="13637" y="9869"/>
                              </a:lnTo>
                              <a:lnTo>
                                <a:pt x="13666" y="9879"/>
                              </a:lnTo>
                              <a:lnTo>
                                <a:pt x="13696" y="9889"/>
                              </a:lnTo>
                              <a:lnTo>
                                <a:pt x="13726" y="9896"/>
                              </a:lnTo>
                              <a:lnTo>
                                <a:pt x="13756" y="9902"/>
                              </a:lnTo>
                              <a:lnTo>
                                <a:pt x="13784" y="9904"/>
                              </a:lnTo>
                              <a:lnTo>
                                <a:pt x="13804" y="9905"/>
                              </a:lnTo>
                              <a:lnTo>
                                <a:pt x="13823" y="9905"/>
                              </a:lnTo>
                              <a:lnTo>
                                <a:pt x="13841" y="9904"/>
                              </a:lnTo>
                              <a:lnTo>
                                <a:pt x="13858" y="9902"/>
                              </a:lnTo>
                              <a:lnTo>
                                <a:pt x="13875" y="9899"/>
                              </a:lnTo>
                              <a:lnTo>
                                <a:pt x="13891" y="9896"/>
                              </a:lnTo>
                              <a:lnTo>
                                <a:pt x="13907" y="9891"/>
                              </a:lnTo>
                              <a:lnTo>
                                <a:pt x="13922" y="9885"/>
                              </a:lnTo>
                              <a:lnTo>
                                <a:pt x="13936" y="9879"/>
                              </a:lnTo>
                              <a:lnTo>
                                <a:pt x="13950" y="9872"/>
                              </a:lnTo>
                              <a:lnTo>
                                <a:pt x="13963" y="9865"/>
                              </a:lnTo>
                              <a:lnTo>
                                <a:pt x="13976" y="9857"/>
                              </a:lnTo>
                              <a:lnTo>
                                <a:pt x="14002" y="9839"/>
                              </a:lnTo>
                              <a:lnTo>
                                <a:pt x="14026" y="9819"/>
                              </a:lnTo>
                              <a:lnTo>
                                <a:pt x="14048" y="9798"/>
                              </a:lnTo>
                              <a:lnTo>
                                <a:pt x="14071" y="9774"/>
                              </a:lnTo>
                              <a:lnTo>
                                <a:pt x="14092" y="9750"/>
                              </a:lnTo>
                              <a:lnTo>
                                <a:pt x="14113" y="9725"/>
                              </a:lnTo>
                              <a:lnTo>
                                <a:pt x="14157" y="9672"/>
                              </a:lnTo>
                              <a:lnTo>
                                <a:pt x="14180" y="9646"/>
                              </a:lnTo>
                              <a:lnTo>
                                <a:pt x="14204" y="9619"/>
                              </a:lnTo>
                              <a:lnTo>
                                <a:pt x="14236" y="9585"/>
                              </a:lnTo>
                              <a:lnTo>
                                <a:pt x="14266" y="9549"/>
                              </a:lnTo>
                              <a:lnTo>
                                <a:pt x="14297" y="9513"/>
                              </a:lnTo>
                              <a:lnTo>
                                <a:pt x="14325" y="9475"/>
                              </a:lnTo>
                              <a:lnTo>
                                <a:pt x="14353" y="9436"/>
                              </a:lnTo>
                              <a:lnTo>
                                <a:pt x="14366" y="9416"/>
                              </a:lnTo>
                              <a:lnTo>
                                <a:pt x="14377" y="9396"/>
                              </a:lnTo>
                              <a:lnTo>
                                <a:pt x="14389" y="9376"/>
                              </a:lnTo>
                              <a:lnTo>
                                <a:pt x="14400" y="9355"/>
                              </a:lnTo>
                              <a:lnTo>
                                <a:pt x="14409" y="9332"/>
                              </a:lnTo>
                              <a:lnTo>
                                <a:pt x="14419" y="9311"/>
                              </a:lnTo>
                              <a:lnTo>
                                <a:pt x="14432" y="9273"/>
                              </a:lnTo>
                              <a:lnTo>
                                <a:pt x="14443" y="9235"/>
                              </a:lnTo>
                              <a:lnTo>
                                <a:pt x="14453" y="9194"/>
                              </a:lnTo>
                              <a:lnTo>
                                <a:pt x="14460" y="9154"/>
                              </a:lnTo>
                              <a:lnTo>
                                <a:pt x="14466" y="9112"/>
                              </a:lnTo>
                              <a:lnTo>
                                <a:pt x="14469" y="9070"/>
                              </a:lnTo>
                              <a:lnTo>
                                <a:pt x="14472" y="9027"/>
                              </a:lnTo>
                              <a:lnTo>
                                <a:pt x="14473" y="8983"/>
                              </a:lnTo>
                              <a:lnTo>
                                <a:pt x="14472" y="8940"/>
                              </a:lnTo>
                              <a:lnTo>
                                <a:pt x="14470" y="8895"/>
                              </a:lnTo>
                              <a:lnTo>
                                <a:pt x="14467" y="8850"/>
                              </a:lnTo>
                              <a:lnTo>
                                <a:pt x="14462" y="8804"/>
                              </a:lnTo>
                              <a:lnTo>
                                <a:pt x="14456" y="8759"/>
                              </a:lnTo>
                              <a:lnTo>
                                <a:pt x="14450" y="8714"/>
                              </a:lnTo>
                              <a:lnTo>
                                <a:pt x="14442" y="8668"/>
                              </a:lnTo>
                              <a:lnTo>
                                <a:pt x="14434" y="8622"/>
                              </a:lnTo>
                              <a:lnTo>
                                <a:pt x="14415" y="8528"/>
                              </a:lnTo>
                              <a:lnTo>
                                <a:pt x="14395" y="8438"/>
                              </a:lnTo>
                              <a:lnTo>
                                <a:pt x="14373" y="8347"/>
                              </a:lnTo>
                              <a:lnTo>
                                <a:pt x="14350" y="8257"/>
                              </a:lnTo>
                              <a:lnTo>
                                <a:pt x="14305" y="8086"/>
                              </a:lnTo>
                              <a:lnTo>
                                <a:pt x="14285" y="8006"/>
                              </a:lnTo>
                              <a:lnTo>
                                <a:pt x="14268" y="7928"/>
                              </a:lnTo>
                              <a:lnTo>
                                <a:pt x="14231" y="7761"/>
                              </a:lnTo>
                              <a:lnTo>
                                <a:pt x="14196" y="7591"/>
                              </a:lnTo>
                              <a:lnTo>
                                <a:pt x="14162" y="7420"/>
                              </a:lnTo>
                              <a:lnTo>
                                <a:pt x="14127" y="7249"/>
                              </a:lnTo>
                              <a:lnTo>
                                <a:pt x="14094" y="7076"/>
                              </a:lnTo>
                              <a:lnTo>
                                <a:pt x="14062" y="6904"/>
                              </a:lnTo>
                              <a:lnTo>
                                <a:pt x="14033" y="6733"/>
                              </a:lnTo>
                              <a:lnTo>
                                <a:pt x="14004" y="6562"/>
                              </a:lnTo>
                              <a:lnTo>
                                <a:pt x="14001" y="6538"/>
                              </a:lnTo>
                              <a:lnTo>
                                <a:pt x="13999" y="6516"/>
                              </a:lnTo>
                              <a:lnTo>
                                <a:pt x="13998" y="6493"/>
                              </a:lnTo>
                              <a:lnTo>
                                <a:pt x="13998" y="6470"/>
                              </a:lnTo>
                              <a:lnTo>
                                <a:pt x="13999" y="6424"/>
                              </a:lnTo>
                              <a:lnTo>
                                <a:pt x="14000" y="6378"/>
                              </a:lnTo>
                              <a:lnTo>
                                <a:pt x="14015" y="6369"/>
                              </a:lnTo>
                              <a:lnTo>
                                <a:pt x="14031" y="6360"/>
                              </a:lnTo>
                              <a:lnTo>
                                <a:pt x="14047" y="6353"/>
                              </a:lnTo>
                              <a:lnTo>
                                <a:pt x="14065" y="6348"/>
                              </a:lnTo>
                              <a:lnTo>
                                <a:pt x="14083" y="6343"/>
                              </a:lnTo>
                              <a:lnTo>
                                <a:pt x="14101" y="6340"/>
                              </a:lnTo>
                              <a:lnTo>
                                <a:pt x="14119" y="6338"/>
                              </a:lnTo>
                              <a:lnTo>
                                <a:pt x="14139" y="6336"/>
                              </a:lnTo>
                              <a:lnTo>
                                <a:pt x="14177" y="6336"/>
                              </a:lnTo>
                              <a:lnTo>
                                <a:pt x="14215" y="6337"/>
                              </a:lnTo>
                              <a:lnTo>
                                <a:pt x="14287" y="6343"/>
                              </a:lnTo>
                              <a:lnTo>
                                <a:pt x="14348" y="6349"/>
                              </a:lnTo>
                              <a:lnTo>
                                <a:pt x="14411" y="6356"/>
                              </a:lnTo>
                              <a:lnTo>
                                <a:pt x="14475" y="6363"/>
                              </a:lnTo>
                              <a:lnTo>
                                <a:pt x="14539" y="6369"/>
                              </a:lnTo>
                              <a:lnTo>
                                <a:pt x="14571" y="6370"/>
                              </a:lnTo>
                              <a:lnTo>
                                <a:pt x="14603" y="6371"/>
                              </a:lnTo>
                              <a:lnTo>
                                <a:pt x="14634" y="6371"/>
                              </a:lnTo>
                              <a:lnTo>
                                <a:pt x="14666" y="6370"/>
                              </a:lnTo>
                              <a:lnTo>
                                <a:pt x="14698" y="6368"/>
                              </a:lnTo>
                              <a:lnTo>
                                <a:pt x="14729" y="6363"/>
                              </a:lnTo>
                              <a:lnTo>
                                <a:pt x="14759" y="6357"/>
                              </a:lnTo>
                              <a:lnTo>
                                <a:pt x="14790" y="6350"/>
                              </a:lnTo>
                              <a:lnTo>
                                <a:pt x="14798" y="6346"/>
                              </a:lnTo>
                              <a:lnTo>
                                <a:pt x="14808" y="6342"/>
                              </a:lnTo>
                              <a:lnTo>
                                <a:pt x="14817" y="6337"/>
                              </a:lnTo>
                              <a:lnTo>
                                <a:pt x="14825" y="6330"/>
                              </a:lnTo>
                              <a:lnTo>
                                <a:pt x="14832" y="6323"/>
                              </a:lnTo>
                              <a:lnTo>
                                <a:pt x="14838" y="6315"/>
                              </a:lnTo>
                              <a:lnTo>
                                <a:pt x="14840" y="6310"/>
                              </a:lnTo>
                              <a:lnTo>
                                <a:pt x="14840" y="6305"/>
                              </a:lnTo>
                              <a:lnTo>
                                <a:pt x="14840" y="6300"/>
                              </a:lnTo>
                              <a:lnTo>
                                <a:pt x="14838" y="6296"/>
                              </a:lnTo>
                              <a:lnTo>
                                <a:pt x="14835" y="62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可视化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大象" o:spid="_x0000_s1026" o:spt="100" style="position:absolute;left:0pt;margin-left:-9.4pt;margin-top:131.45pt;height:61.55pt;width:69pt;z-index:251658240;v-text-anchor:middle;mso-width-relative:page;mso-height-relative:page;" fillcolor="#5B9BD5 [3204]" filled="t" stroked="f" coordsize="14956,11610" o:gfxdata="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" path="m14835,6290l14835,6290,14830,6286,14825,6281,14818,6279,14811,6276,14795,6271,14778,6269,14743,6264,14729,6263,14717,6260,14644,6241,14570,6221,14499,6199,14462,6187,14427,6174,14393,6160,14357,6146,14323,6131,14290,6114,14259,6098,14230,6080,14202,6061,14174,6041,14120,6000,14065,5958,14053,5949,14044,5940,14034,5930,14026,5921,14018,5910,14012,5900,14007,5888,14002,5877,13999,5865,13996,5852,13995,5841,13994,5828,13994,5815,13995,5801,13998,5786,14000,5772,14002,5766,14007,5760,14014,5757,14024,5753,14033,5751,14045,5750,14059,5749,14073,5750,14106,5752,14144,5757,14183,5764,14224,5773,14265,5783,14307,5793,14383,5813,14445,5831,14483,5842,14548,5857,14582,5864,14615,5870,14649,5875,14682,5878,14716,5881,14750,5882,14785,5880,14821,5876,14838,5872,14855,5869,14873,5864,14889,5858,14903,5852,14919,5844,14933,5834,14939,5828,14944,5822,14949,5816,14953,5809,14955,5802,14956,5795,14956,5788,14954,5780,14949,5773,14942,5766,14935,5760,14927,5755,14917,5751,14908,5747,14887,5742,14865,5738,14819,5735,14798,5732,14779,5729,14712,5711,14646,5692,14512,5652,14472,5640,14432,5626,14393,5611,14353,5593,14315,5574,14277,5553,14242,5531,14206,5506,14174,5480,14158,5466,14143,5452,14129,5436,14114,5421,14100,5404,14087,5388,14075,5371,14064,5354,14053,5335,14042,5317,14034,5297,14025,5277,14018,5257,14011,5236,14002,5206,13994,5177,13988,5146,13983,5116,13979,5085,13975,5053,13973,5022,13970,4991,13969,4959,13969,4927,13970,4862,13974,4797,13979,4732,13986,4668,13994,4603,14011,4474,14028,4348,14035,4287,14042,4226,14046,4178,14049,4130,14052,4082,14054,4032,14055,3934,14055,3835,14053,3736,14048,3638,14044,3541,14038,3444,14034,3405,14028,3367,14022,3330,14014,3292,14005,3254,13994,3218,13982,3181,13969,3146,13955,3109,13941,3074,13909,3004,13876,2935,13843,2865,13808,2796,13775,2727,13743,2658,13728,2623,13712,2588,13698,2553,13686,2517,13673,2482,13663,2447,13653,2410,13645,2374,13638,2337,13633,2299,13625,2239,13614,2180,13603,2121,13590,2062,13575,2003,13560,1944,13529,1828,13498,1711,13484,1652,13469,1593,13456,1534,13445,1474,13434,1414,13426,1354,13413,1242,13405,1188,13396,1132,13387,1077,13376,1023,13364,970,13351,915,13337,862,13321,809,13303,757,13284,705,13263,655,13239,604,13213,555,13185,506,13170,483,13153,460,13136,438,13117,417,13096,395,13074,375,13051,356,13027,338,13002,319,12976,301,12951,285,12923,268,12895,253,12867,237,12837,223,12809,210,12778,197,12749,186,12688,163,12626,143,12566,127,12506,112,12448,101,12392,92,12339,88,12208,76,12080,66,12018,63,11957,59,11894,58,11833,57,11771,58,11710,61,11649,65,11586,72,11524,82,11461,94,11396,108,11332,125,11273,143,11212,162,11093,201,10974,241,10914,260,10855,278,10795,295,10734,311,10674,325,10612,336,10551,346,10488,354,10458,356,10426,358,10394,359,10362,360,10341,359,10319,358,10269,353,10216,346,10161,336,10050,316,9945,296,9818,274,9693,250,9451,202,9332,181,9215,161,9157,151,9099,143,9042,136,8984,129,8684,99,8384,70,8234,57,8083,44,7933,32,7782,23,7631,15,7480,8,7331,3,7180,0,7029,0,6953,2,6878,4,6804,6,6728,10,6653,15,6577,19,6501,25,6424,32,6347,39,6271,48,6194,57,6117,66,5965,89,5813,112,5661,140,5510,168,5359,199,5208,230,5057,263,4906,298,4757,334,4457,407,4158,480,4054,509,3949,538,3844,571,3739,606,3635,644,3530,684,3425,727,3322,773,3218,820,3114,869,3012,920,2909,974,2808,1030,2707,1087,2607,1146,2508,1208,2410,1270,2313,1335,2218,1401,2124,1468,2030,1537,1939,1607,1849,1678,1760,1751,1674,1824,1589,1900,1507,1975,1426,2052,1347,2130,1270,2207,1196,2286,1124,2365,1077,2420,1032,2474,988,2530,946,2586,904,2644,865,2701,827,2760,790,2819,755,2879,720,2941,689,3002,657,3064,626,3127,598,3189,570,3253,544,3318,518,3383,494,3447,470,3514,449,3580,428,3647,408,3714,389,3781,371,3849,355,3917,338,3985,324,4055,310,4123,297,4193,285,4262,274,4332,263,4401,252,4479,243,4558,235,4636,226,4715,212,4872,198,5028,185,5182,173,5335,163,5489,154,5643,147,5796,140,5950,129,6258,117,6564,110,6719,101,6872,93,7025,84,7179,72,7332,58,7485,55,7495,52,7508,41,7542,27,7583,13,7629,7,7653,2,7674,0,7695,0,7714,0,7722,1,7730,4,7737,6,7744,9,7749,14,7754,20,7757,26,7760,33,7761,40,7760,46,7756,53,7750,59,7742,65,7734,71,7722,77,7710,87,7682,98,7649,107,7614,116,7576,124,7538,131,7500,143,7430,156,7341,195,7068,235,6794,256,6656,277,6520,300,6384,323,6247,343,6135,353,6080,361,6025,367,5968,373,5913,377,5856,379,5798,380,5703,382,5653,383,5628,387,5604,391,5580,397,5556,404,5534,415,5512,426,5492,440,5473,448,5463,456,5454,466,5446,475,5437,489,5447,502,5457,512,5469,521,5483,528,5498,533,5513,538,5529,541,5546,544,5564,546,5580,547,5615,549,5679,552,5720,557,5762,564,5801,571,5841,587,5918,595,5958,603,6000,610,6036,619,6073,628,6108,639,6144,660,6213,670,6248,678,6284,683,6311,685,6339,687,6366,689,6393,690,6447,691,6500,693,6553,696,6580,698,6607,703,6633,707,6660,715,6687,724,6714,744,6767,766,6820,789,6872,811,6924,831,6977,841,7004,850,7031,857,7058,864,7087,869,7114,874,7142,877,7168,882,7194,888,7220,895,7245,903,7271,911,7297,930,7347,952,7398,975,7449,1000,7499,1026,7550,1079,7650,1106,7701,1131,7750,1156,7801,1177,7852,1197,7901,1206,7927,1215,7952,1233,8017,1250,8082,1265,8146,1279,8212,1292,8277,1303,8343,1312,8411,1319,8477,1327,8543,1331,8610,1335,8677,1337,8744,1337,8810,1337,8877,1336,8945,1332,9012,1273,9207,1243,9310,1212,9415,1182,9523,1153,9633,1139,9690,1126,9746,1114,9803,1102,9859,1092,9917,1082,9975,1074,10033,1067,10090,1061,10148,1057,10207,1053,10265,1051,10324,1051,10383,1053,10441,1057,10500,1061,10557,1068,10615,1078,10673,1090,10731,1102,10788,1107,10800,1113,10812,1120,10823,1128,10833,1139,10843,1151,10853,1163,10861,1177,10870,1191,10878,1207,10886,1240,10900,1277,10912,1315,10924,1352,10933,1391,10942,1429,10949,1466,10955,1532,10964,1582,10970,1663,10979,1703,10985,1744,10992,1784,10999,1823,11008,1863,11018,1902,11029,1941,11041,1979,11054,2016,11069,2053,11087,2088,11105,2124,11125,2157,11148,2190,11174,2217,11195,2240,11216,2283,11255,2322,11289,2341,11305,2358,11318,2378,11331,2398,11341,2421,11352,2444,11360,2471,11366,2501,11372,2533,11375,2569,11377,2625,11378,2679,11375,2733,11372,2787,11367,2897,11357,2951,11353,3006,11349,3048,11348,3093,11349,3138,11352,3185,11355,3278,11362,3326,11366,3374,11368,3421,11371,3468,11371,3514,11368,3560,11365,3582,11361,3605,11358,3626,11353,3648,11348,3669,11341,3690,11334,3711,11326,3731,11318,3745,11309,3759,11301,3772,11293,3784,11285,3796,11275,3806,11266,3816,11256,3825,11246,3832,11236,3840,11225,3846,11214,3852,11203,3857,11192,3862,11180,3869,11155,3872,11130,3875,11104,3875,11077,3872,11050,3868,11023,3862,10995,3855,10966,3845,10937,3836,10909,3824,10879,3812,10851,3799,10821,3771,10765,3743,10709,3687,10604,3662,10558,3641,10515,3626,10481,3612,10446,3599,10412,3587,10378,3576,10344,3566,10310,3557,10276,3549,10241,3542,10207,3535,10174,3529,10140,3524,10106,3521,10072,3517,10039,3514,9971,3511,9904,3513,9837,3515,9770,3521,9703,3527,9635,3535,9569,3546,9502,3556,9435,3580,9301,3605,9166,3631,9032,3642,8963,3654,8896,3664,8828,3673,8759,3681,8691,3687,8622,3692,8552,3694,8482,3694,8413,3692,8342,3690,8288,3688,8238,3687,8192,3688,8149,3692,8109,3697,8071,3703,8034,3712,7999,3723,7965,3737,7932,3754,7898,3774,7864,3798,7828,3824,7792,3855,7753,3890,7711,3928,7664,3964,7617,3998,7568,4033,7518,4100,7418,4134,7367,4168,7318,4204,7269,4240,7222,4279,7176,4299,7154,4319,7133,4340,7111,4362,7091,4385,7071,4408,7052,4432,7034,4457,7017,4483,7001,4510,6984,4556,6959,4603,6938,4652,6918,4700,6900,4750,6884,4798,6871,4849,6859,4898,6850,4949,6841,5000,6834,5051,6830,5102,6826,5154,6824,5206,6823,5258,6824,5311,6825,5363,6827,5415,6831,5468,6836,5520,6840,5625,6853,5728,6867,5832,6883,5935,6898,6036,6915,6135,6930,6235,6944,6334,6957,6435,6970,6485,6975,6536,6979,6587,6983,6636,6985,6687,6988,6738,6988,6788,6988,6838,6985,6889,6983,6939,6978,6975,6973,7014,6966,7095,6950,7181,6932,7226,6924,7269,6917,7314,6911,7358,6907,7379,6906,7400,6906,7422,6907,7442,6909,7463,6911,7482,6915,7502,6919,7521,6925,7538,6931,7556,6939,7572,6948,7589,6958,7598,6966,7609,6975,7617,6984,7627,6995,7635,7005,7643,7018,7657,7044,7672,7071,7683,7102,7695,7134,7705,7166,7714,7199,7723,7232,7740,7297,7755,7354,7762,7381,7771,7404,7788,7457,7805,7508,7820,7559,7835,7610,7863,7714,7890,7818,7905,7881,7919,7944,7932,8009,7943,8072,7951,8137,7958,8202,7964,8268,7967,8333,7969,8399,7969,8464,7966,8528,7962,8594,7956,8659,7947,8724,7937,8788,7925,8851,7918,8884,7910,8917,7900,8949,7891,8980,7880,9012,7870,9042,7847,9103,7821,9161,7794,9220,7766,9278,7738,9336,7677,9450,7617,9565,7589,9622,7561,9681,7534,9741,7509,9802,7460,9927,7432,10001,7404,10081,7376,10166,7347,10255,7334,10301,7322,10347,7312,10393,7301,10439,7292,10485,7285,10531,7279,10577,7274,10622,7271,10667,7271,10709,7271,10752,7274,10793,7280,10833,7288,10872,7293,10890,7298,10909,7305,10926,7312,10943,7319,10959,7327,10976,7337,10991,7347,11006,7358,11021,7370,11034,7381,11048,7394,11059,7417,11078,7442,11094,7466,11108,7492,11120,7518,11130,7547,11140,7574,11147,7603,11153,7631,11158,7661,11162,7720,11169,7833,11180,7893,11184,7955,11189,8015,11194,8075,11201,8104,11206,8135,11212,8164,11217,8193,11225,8222,11234,8250,11243,8279,11255,8307,11268,8319,11275,8331,11282,8342,11291,8353,11299,8362,11307,8372,11318,8381,11327,8390,11339,8399,11355,8406,11372,8419,11406,8426,11423,8434,11439,8444,11454,8449,11461,8456,11469,8464,11477,8472,11484,8482,11490,8491,11494,8502,11499,8511,11504,8533,11510,8555,11515,8577,11517,8622,11520,8710,11530,8755,11533,8799,11536,8886,11539,8973,11542,9061,11544,9148,11546,9201,11548,9227,11550,9253,11553,9367,11576,9427,11588,9489,11597,9548,11604,9577,11606,9606,11609,9634,11610,9662,11609,9688,11608,9713,11604,9736,11601,9759,11595,9780,11588,9799,11578,9816,11566,9825,11560,9833,11553,9840,11546,9846,11538,9852,11530,9858,11522,9862,11512,9867,11502,9871,11491,9873,11479,9875,11467,9878,11454,9878,11441,9879,11427,9878,11398,9873,11365,9865,11329,9854,11291,9814,11161,9794,11097,9774,11032,9756,10968,9739,10901,9724,10835,9711,10769,9706,10734,9701,10699,9693,10627,9688,10555,9683,10482,9680,10410,9675,10337,9669,10265,9665,10230,9661,10194,9651,10120,9642,10046,9635,9970,9628,9896,9624,9822,9623,9784,9623,9746,9623,9708,9625,9672,9628,9634,9631,9596,9644,9474,9655,9350,9664,9226,9671,9104,9676,8980,9681,8856,9684,8732,9685,8609,9688,8361,9689,8113,9691,7866,9693,7742,9695,7618,9701,7387,9704,7269,9709,7150,9715,7031,9723,6911,9734,6791,9740,6731,9747,6671,9754,6610,9763,6551,9772,6493,9782,6434,9794,6375,9806,6316,9819,6258,9833,6200,9849,6144,9866,6087,9884,6032,9902,5976,9924,5921,9946,5868,9968,5813,9994,5762,10007,5735,10023,5709,10039,5683,10056,5657,10073,5632,10092,5606,10111,5581,10132,5558,10152,5534,10175,5511,10197,5487,10220,5465,10268,5420,10318,5377,10368,5336,10421,5297,10474,5259,10527,5224,10582,5190,10636,5158,10689,5129,10742,5100,10807,5067,10873,5034,11004,4971,11136,4907,11201,4874,11266,4841,11293,4826,11320,4809,11376,4774,11434,4738,11464,4722,11494,4707,11524,4692,11554,4681,11571,4676,11586,4672,11602,4669,11618,4666,11633,4665,11650,4665,11665,4665,11682,4668,11698,4670,11715,4674,11730,4679,11747,4685,11770,4696,11794,4709,11817,4722,11841,4736,11863,4753,11887,4769,11911,4787,11933,4804,11954,4823,11975,4843,11997,4863,12017,4883,12036,4903,12053,4923,12070,4945,12085,4965,12094,4976,12105,4988,12116,4999,12127,5008,12139,5018,12152,5026,12165,5033,12179,5040,12206,5052,12237,5061,12268,5070,12298,5076,12330,5081,12363,5086,12427,5094,12459,5100,12489,5105,12519,5112,12546,5120,12579,5132,12611,5144,12643,5157,12673,5172,12704,5188,12735,5204,12764,5223,12793,5242,12820,5263,12846,5284,12869,5308,12893,5333,12914,5360,12934,5388,12952,5417,12967,5448,12979,5475,12988,5502,12995,5531,13002,5558,13007,5586,13012,5614,13015,5643,13017,5671,13020,5729,13020,5786,13020,5901,13020,5929,13021,5957,13024,5984,13027,6012,13034,6066,13044,6119,13057,6172,13070,6225,13085,6278,13101,6332,13113,6375,13125,6416,13134,6458,13144,6501,13159,6586,13173,6672,13178,6700,13185,6728,13192,6757,13201,6784,13209,6812,13219,6838,13230,6865,13241,6891,13265,6942,13291,6992,13318,7043,13347,7091,13403,7190,13432,7240,13459,7291,13484,7341,13507,7393,13518,7420,13528,7446,13537,7473,13546,7502,13555,7538,13563,7576,13578,7650,13585,7688,13594,7724,13606,7761,13613,7779,13620,7796,13638,7833,13658,7868,13678,7904,13698,7939,13719,7974,13739,8010,13759,8045,13777,8083,13802,8139,13824,8196,13844,8254,13863,8312,13881,8370,13897,8429,13913,8490,13926,8548,13939,8609,13950,8669,13973,8790,13993,8912,14013,9033,14018,9067,14021,9101,14024,9137,14025,9172,14025,9206,14021,9240,14016,9275,14011,9308,14001,9339,13995,9355,13988,9370,13981,9385,13974,9400,13966,9414,13956,9428,13946,9442,13935,9455,13923,9467,13910,9480,13897,9492,13882,9502,13867,9513,13850,9523,13835,9532,13820,9538,13805,9542,13790,9545,13776,9546,13762,9546,13748,9545,13735,9542,13706,9536,13678,9529,13647,9521,13617,9515,13570,9507,13545,9505,13521,9502,13508,9502,13495,9503,13482,9506,13476,9507,13471,9510,13465,9515,13461,9520,13460,9526,13458,9532,13455,9543,13453,9549,13449,9555,13443,9561,13436,9565,13421,9572,13412,9579,13403,9585,13397,9592,13393,9599,13390,9607,13390,9615,13392,9626,13394,9639,13399,9653,13405,9666,13412,9680,13419,9693,13426,9706,13435,9719,13454,9743,13475,9766,13499,9787,13524,9806,13551,9825,13578,9841,13607,9856,13637,9869,13666,9879,13696,9889,13726,9896,13756,9902,13784,9904,13804,9905,13823,9905,13841,9904,13858,9902,13875,9899,13891,9896,13907,9891,13922,9885,13936,9879,13950,9872,13963,9865,13976,9857,14002,9839,14026,9819,14048,9798,14071,9774,14092,9750,14113,9725,14157,9672,14180,9646,14204,9619,14236,9585,14266,9549,14297,9513,14325,9475,14353,9436,14366,9416,14377,9396,14389,9376,14400,9355,14409,9332,14419,9311,14432,9273,14443,9235,14453,9194,14460,9154,14466,9112,14469,9070,14472,9027,14473,8983,14472,8940,14470,8895,14467,8850,14462,8804,14456,8759,14450,8714,14442,8668,14434,8622,14415,8528,14395,8438,14373,8347,14350,8257,14305,8086,14285,8006,14268,7928,14231,7761,14196,7591,14162,7420,14127,7249,14094,7076,14062,6904,14033,6733,14004,6562,14001,6538,13999,6516,13998,6493,13998,6470,13999,6424,14000,6378,14015,6369,14031,6360,14047,6353,14065,6348,14083,6343,14101,6340,14119,6338,14139,6336,14177,6336,14215,6337,14287,6343,14348,6349,14411,6356,14475,6363,14539,6369,14571,6370,14603,6371,14634,6371,14666,6370,14698,6368,14729,6363,14759,6357,14790,6350,14798,6346,14808,6342,14817,6337,14825,6330,14832,6323,14838,6315,14840,6310,14840,6305,14840,6300,14838,6296,14835,6290xe">
                <v:path textboxrect="0,0,14956,11610" o:connectlocs="@0,@0;@0,@0;@0,@0;@0,@0;@0,@0;@0,@0;@0,@0;@0,@0;@0,770535519;@0,178150522;@0,177060809;@0,299474430;@0,10931134;@0,624080202;1432549119,@0;469598072,@0;164455952,@0;947782,@0;148290982,@0;404953077,@0;557998028,@0;688235860,@0;975309888,@0;1269996231,@0;1015237259,@0;1503843706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可视化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D858B8"/>
    <w:rsid w:val="09993AFD"/>
    <w:rsid w:val="11D858B8"/>
    <w:rsid w:val="18110A85"/>
    <w:rsid w:val="1A7A1EBD"/>
    <w:rsid w:val="1A961300"/>
    <w:rsid w:val="32BF62A5"/>
    <w:rsid w:val="3EC9132C"/>
    <w:rsid w:val="505739A6"/>
    <w:rsid w:val="56603576"/>
    <w:rsid w:val="6D535020"/>
    <w:rsid w:val="700D5581"/>
    <w:rsid w:val="778F2D58"/>
    <w:rsid w:val="7C75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2018-05-08T09:32:00Z</dcterms:created>
  <dc:creator>ATI老哇的爪子007</dc:creator>
  <cp:lastModifiedBy>ATI老哇的爪子007</cp:lastModifiedBy>
  <dcterms:modified xsi:type="dcterms:W3CDTF">2018-05-10T10:21:28Z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