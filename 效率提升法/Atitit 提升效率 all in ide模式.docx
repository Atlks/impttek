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 all in ide模式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配置简单化  csv  ead模式，以及driver模式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执行sql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，显示为csv表格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结果格式化显示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dbutil+</w:t>
      </w:r>
      <w:r>
        <w:rPr>
          <w:rFonts w:hint="eastAsia"/>
        </w:rPr>
        <w:t>json.CDL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csv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csv lib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E85798"/>
    <w:rsid w:val="13E85798"/>
    <w:rsid w:val="14881F3A"/>
    <w:rsid w:val="41253A1B"/>
    <w:rsid w:val="42953D61"/>
    <w:rsid w:val="4D027808"/>
    <w:rsid w:val="51903FFA"/>
    <w:rsid w:val="69BC59EE"/>
    <w:rsid w:val="6D535020"/>
    <w:rsid w:val="7921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2018-06-01T03:00:00Z</dcterms:created>
  <dc:creator>ATI老哇的爪子007</dc:creator>
  <cp:lastModifiedBy>ATI老哇的爪子007</cp:lastModifiedBy>
  <dcterms:modified xsi:type="dcterms:W3CDTF">2018-06-01T03:04:51Z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