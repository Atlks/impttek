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 java 弱类型 动态类型 object map jsonobj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7418B"/>
    <w:rsid w:val="1A07418B"/>
    <w:rsid w:val="6D535020"/>
    <w:rsid w:val="76D64648"/>
    <w:rsid w:val="7CE3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2018-06-08T03:43:00Z</dcterms:created>
  <dc:creator>ATI老哇的爪子007</dc:creator>
  <cp:lastModifiedBy>ATI老哇的爪子007</cp:lastModifiedBy>
  <dcterms:modified xsi:type="dcterms:W3CDTF">2018-06-08T06:15:47Z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