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提升效率 </w:t>
      </w:r>
      <w:r>
        <w:rPr>
          <w:rFonts w:ascii="宋体" w:hAnsi="宋体" w:eastAsia="宋体" w:cs="宋体"/>
          <w:sz w:val="24"/>
          <w:szCs w:val="24"/>
        </w:rPr>
        <w:t>快速</w:t>
      </w:r>
      <w:r>
        <w:rPr>
          <w:rFonts w:hint="eastAsia"/>
          <w:lang w:val="en-US" w:eastAsia="zh-CN"/>
        </w:rPr>
        <w:t xml:space="preserve">开发平台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但是你用 Eova 能快速个性化定制这些系统，Eova 就是专门用来 DIY 这些系统的神器。 4. 快速开发平台 快速开发平台，就是可以使得开发更为快速的开发平台。当开发平台产生之后，虽然减少了编程人员大量的编 程时间，但是很多开发平台的效果并不是很理想，比如说某些开发平台比较复杂、难以掌握；有的开发平台通用性 比较差；有的开发平台在时间上并没有得到改善；还有的依然还是需要写很多代码等等。这些问题的存在促使开发 者不断的摸索、不断的改进，到最后越做越成熟，以致于现在市面上出现的大部分开发平台效率都非常高，他们改 善了以往的产品存在的缺陷，使得开发过程比以往更简洁、编写代码更少、开发效率越来越高。</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1 简介 当我们最开始接触软件开发的时候，我们大都是采用记事本来编写程序，运用 JDK、MFC 等提供的 API 自己 编写代码来完成想要的功能，编写完之后还要编译成可执行的文件，然后再运行。这种方式虽然通俗，但是一点也 不方便，慢慢的，编程人员开始寻求比较方便开发的工具，于是诸如 eclipse、jbuilder、VC++等等一系列的开发 工具便出现在了市面上，这些工具的出现，大大方便了开发人员的编程工作，减少了编程人员很多不必要的麻烦。 像包括编译、异常处理、发布、模拟运行等等操作，都可以在这些开发工具上完成。 但是，随着时间的推移，编程人员发现，即使有这么好的开发工具，在开发的过程中，依然要写很多很多的代 码，而且仔细的分析来看，很多代码基本上都是重复的编写，功能大同小异。于是，他们便开始琢磨另一种更为方 便高效的开发工具，比如说：我们可以将很多重复的代码封装起来，然后需要用到的时候自行调用？或者是我们可 以搭出一个基本的开发框架，然后编程人员可以在这个框架的基础上进行二次开发？通过编程人员一次一次的实 验，最终形成了一种新的开发工具，那就是开发平台。 开发平台，简单的理解就是：以某种编程语言或者某几种编程语言为基础，开发出来的一个软件，而这软件不 是一个最终的软件产品，它是一个二次开发软件框架，用户可以在这个产品上进行各种各样的软件产品的开发，并 且在这个产品上进行开发的时候，不需要像以往的编程方式那样编写大量的代码，而是只需要进行一些简单的配 置，或者是写极少量的代码便可以完成一个业务系统的开发工作</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2 两种模式 市面上的快速开发平台主要分为两种模式。 一种是引擎模式，一种是生成源代码模式。拿报表来举例，所谓引擎模式是指通过报表设计器设计出报表模 板，发布到报表引擎中，在运行时，你只需要向报表引擎里传递相关的参数，如报表条件，报表引擎负责查询数据 库，加工数据，然后以各种方式展现出来，在这个过程中是不需要开发人员编写代码的，也不产生源代码的。即使 是在开发过程中也是如此，利用开发平台开发业务系统时，开发者不需要编码，只需通过 WEB 页面进行参数定制 即可，这些参数存放在系统数据库或 XML 文件中。系统运行时，引擎会调用这些参数进行页面展现及业务处理。 另一种便是生成源代码的，这种方式主要通过一个桌面式设计器来定义业务模块，辅助生成源代码框架，然后 用户可以在生成的源代码的基础上编写、修改自己的源代码，实现业务逻辑，包括生成、修改 JSP 页面。所以生成 源代码模式也可认为是一种代码生成器。这种模式的主要代表是普元平台，这种模式的产品对开发者的要求比较 高，但由于面向的对象基本都是软件开发商或者有研发实力的企事业单位，深受政府单位和大中型企业的欢迎。 Eova 就是属于引擎模式的快速开发平台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120CC"/>
    <w:rsid w:val="36E120CC"/>
    <w:rsid w:val="4D754D4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2018-09-28T09:15:00Z</dcterms:created>
  <dc:creator>ATI老哇的爪子007</dc:creator>
  <cp:lastModifiedBy>ATI老哇的爪子007</cp:lastModifiedBy>
  <dcterms:modified xsi:type="dcterms:W3CDTF">2018-09-28T09:16:55Z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