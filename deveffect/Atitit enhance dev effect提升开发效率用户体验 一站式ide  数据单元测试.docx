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enhance dev effect提升开发效率用户体验 一站式ide  数据单元测试与数据结果查看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27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Struts ，dbutil+</w:t>
          </w:r>
          <w:r>
            <w:rPr>
              <w:rFonts w:hint="eastAsia"/>
            </w:rPr>
            <w:t>json.CDL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csv</w:t>
          </w:r>
          <w:r>
            <w:rPr>
              <w:rFonts w:hint="eastAsia"/>
              <w:lang w:eastAsia="zh-CN"/>
            </w:rPr>
            <w:t>）</w:t>
          </w:r>
          <w:r>
            <w:rPr>
              <w:rFonts w:hint="eastAsia"/>
              <w:lang w:val="en-US" w:eastAsia="zh-CN"/>
            </w:rPr>
            <w:t>+csvservice+guava coll</w:t>
          </w:r>
          <w:r>
            <w:tab/>
          </w:r>
          <w:r>
            <w:fldChar w:fldCharType="begin"/>
          </w:r>
          <w:r>
            <w:instrText xml:space="preserve"> PAGEREF _Toc6961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/>
            </w:rPr>
            <w:t xml:space="preserve">1.1. </w:t>
          </w:r>
          <w:r>
            <w:rPr>
              <w:rFonts w:hint="eastAsia" w:ascii="Consolas" w:hAnsi="Consolas" w:eastAsia="Consolas"/>
            </w:rPr>
            <w:t>weijonrecsaveReztloolk</w:t>
          </w:r>
          <w:r>
            <w:tab/>
          </w:r>
          <w:r>
            <w:fldChar w:fldCharType="begin"/>
          </w:r>
          <w:r>
            <w:instrText xml:space="preserve"> PAGEREF _Toc16131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testdbService</w:t>
          </w:r>
          <w:r>
            <w:tab/>
          </w:r>
          <w:r>
            <w:fldChar w:fldCharType="begin"/>
          </w:r>
          <w:r>
            <w:instrText xml:space="preserve"> PAGEREF _Toc670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6961"/>
      <w:r>
        <w:rPr>
          <w:rFonts w:hint="eastAsia"/>
          <w:lang w:val="en-US" w:eastAsia="zh-CN"/>
        </w:rPr>
        <w:t>Struts ，dbutil+</w:t>
      </w:r>
      <w:r>
        <w:rPr>
          <w:rFonts w:hint="eastAsia"/>
        </w:rPr>
        <w:t>json.CDL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csv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+csvservice+guava coll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6131"/>
      <w:r>
        <w:rPr>
          <w:rFonts w:hint="eastAsia" w:ascii="Consolas" w:hAnsi="Consolas" w:eastAsia="Consolas"/>
          <w:color w:val="808080"/>
          <w:sz w:val="24"/>
        </w:rPr>
        <w:t>weijonrecsaveR</w:t>
      </w:r>
      <w:bookmarkStart w:id="3" w:name="_GoBack"/>
      <w:bookmarkEnd w:id="3"/>
      <w:r>
        <w:rPr>
          <w:rFonts w:hint="eastAsia" w:ascii="Consolas" w:hAnsi="Consolas" w:eastAsia="Consolas"/>
          <w:color w:val="808080"/>
          <w:sz w:val="24"/>
        </w:rPr>
        <w:t>eztloolk</w:t>
      </w:r>
      <w:bookmarkEnd w:id="1"/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hislog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sql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Connection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sql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SQLException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Entry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dbutils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QueryRunner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dbutils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handlers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MapListHandler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lang3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StringUtils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CDL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JSONException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alibaba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fastjson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collection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listBuilder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data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csv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csvService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ExUtil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jsonuti4fc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google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base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Joiner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google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collect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google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collect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Maps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A082BD"/>
          <w:sz w:val="24"/>
        </w:rPr>
        <w:t>@SuppressWarnings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"all"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weijonrecsaveReztloolk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main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args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</w:t>
      </w:r>
      <w:r>
        <w:rPr>
          <w:rFonts w:hint="eastAsia" w:ascii="Consolas" w:hAnsi="Consolas" w:eastAsia="Consolas"/>
          <w:b/>
          <w:color w:val="A57B61"/>
          <w:sz w:val="24"/>
        </w:rPr>
        <w:t>TODO</w:t>
      </w:r>
      <w:r>
        <w:rPr>
          <w:rFonts w:hint="eastAsia" w:ascii="Consolas" w:hAnsi="Consolas" w:eastAsia="Consolas"/>
          <w:color w:val="7D8C93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weijonrecsaveReztloolk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lookrzt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testdbService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getConnection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lookrzt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Connection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conn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sql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"select top 100 * from vcf1 order by vcf10 desc"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QueryRunner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queryRunner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QueryRunner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true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String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0E2E4"/>
          <w:sz w:val="24"/>
        </w:rPr>
        <w:t>Object</w:t>
      </w:r>
      <w:r>
        <w:rPr>
          <w:rFonts w:hint="eastAsia" w:ascii="Consolas" w:hAnsi="Consolas" w:eastAsia="Consolas"/>
          <w:color w:val="E8E2B7"/>
          <w:sz w:val="24"/>
        </w:rPr>
        <w:t>&gt;&gt;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null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queryRunner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query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conn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sql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MapListHandler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catch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SQLException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</w:t>
      </w:r>
      <w:r>
        <w:rPr>
          <w:rFonts w:hint="eastAsia" w:ascii="Consolas" w:hAnsi="Consolas" w:eastAsia="Consolas"/>
          <w:b/>
          <w:color w:val="A57B61"/>
          <w:sz w:val="24"/>
        </w:rPr>
        <w:t>TODO</w:t>
      </w:r>
      <w:r>
        <w:rPr>
          <w:rFonts w:hint="eastAsia" w:ascii="Consolas" w:hAnsi="Consolas" w:eastAsia="Consolas"/>
          <w:color w:val="7D8C93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printStackTrace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jsonString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toJSONString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true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csvService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getCSVString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jsonString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return 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pStyle w:val="3"/>
        <w:rPr>
          <w:rFonts w:hint="eastAsia"/>
        </w:rPr>
      </w:pPr>
      <w:bookmarkStart w:id="2" w:name="_Toc670"/>
      <w:r>
        <w:rPr>
          <w:rFonts w:hint="eastAsia"/>
          <w:lang w:val="en-US" w:eastAsia="zh-CN"/>
        </w:rPr>
        <w:t>testdbService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hislog;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java.sql.Connection;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java.sql.DriverManager;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java.sql.SQLException;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org.apache.commons.dbutils.QueryRunner;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org.apache.commons.dbutils.handlers.MapListHandler;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testdbService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Connection getConnection()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Class.forName("com.microsoft.sqlserver.jdbc.SQLServerDriver");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(ClassNotFoundException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RuntimeException("Class.forName driver err,drive class name is :  ", 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 = DriverManager.getConnection("jdbc:sqlserver://192.168.1.17;databaseName=HealthOne", "sa", "123456");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System.out.println("get conn: "+ conn+" at:"+timeUtil.Now_CST());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(SQLException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RuntimeException(e);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conn;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 findBySql(String sql)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 = getConnection();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鍒涘缓涓�涓猀ueryRunner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QueryRunner queryRunner = new QueryRunner(true);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List&lt;Map&lt;String, Object&gt;&gt; 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= queryRunner.query(conn, sql, new MapListHandler());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RuntimeException(e);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2104B"/>
    <w:multiLevelType w:val="multilevel"/>
    <w:tmpl w:val="4BB2104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8A1339"/>
    <w:rsid w:val="33910F4A"/>
    <w:rsid w:val="3C30359F"/>
    <w:rsid w:val="512E1215"/>
    <w:rsid w:val="5C42109A"/>
    <w:rsid w:val="64036375"/>
    <w:rsid w:val="69764369"/>
    <w:rsid w:val="6A14672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2018-05-15T23:58:00Z</dcterms:created>
  <dc:creator>ATI老哇的爪子007</dc:creator>
  <cp:lastModifiedBy>ATI老哇的爪子007</cp:lastModifiedBy>
  <dcterms:modified xsi:type="dcterms:W3CDTF">2018-05-16T00:01:42Z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