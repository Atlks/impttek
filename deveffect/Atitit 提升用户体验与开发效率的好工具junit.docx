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提升用户体验与开发效率的好工具junit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可以单独做方法测试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A2323"/>
    <w:rsid w:val="061E1B63"/>
    <w:rsid w:val="3DBA232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2018-05-18T08:26:00Z</dcterms:created>
  <dc:creator>ATI老哇的爪子007</dc:creator>
  <cp:lastModifiedBy>ATI老哇的爪子007</cp:lastModifiedBy>
  <dcterms:modified xsi:type="dcterms:W3CDTF">2018-05-18T08:27:21Z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