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导航模式 面包屑  胶囊式 标签式tab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表格导航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EC2069"/>
    <w:rsid w:val="5FEC2069"/>
    <w:rsid w:val="6D535020"/>
    <w:rsid w:val="707B4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tilax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2018-06-29T01:21:00Z</dcterms:created>
  <dc:creator>ATI老哇的爪子007</dc:creator>
  <cp:lastModifiedBy>ATI老哇的爪子007</cp:lastModifiedBy>
  <dcterms:modified xsi:type="dcterms:W3CDTF">2018-06-29T01:22:16Z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