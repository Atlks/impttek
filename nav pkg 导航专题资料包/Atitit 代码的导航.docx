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Atitit 代码的导航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575" w:leftChars="0" w:right="0" w:rightChars="0" w:hanging="575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代码的层次导航 语句 函数方法 类 包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4.4. 代码可视化  流程图  一个方法内，多个代码行的关系图 语句to方法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4.5. 类图 类结构图 Outline   方法to方法 范围：本类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4.6. call hierarchy调用链层次关系图  方法to方法 范围：跨类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4.7. Outline,member视图 方法to类   范围：一个类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4.8. .type hierarchy 多个类的层次链关系 类to类 范围：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4.9. Package view 代码的组织结构图，types视图   类to包  范围：一个包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4.10. 面包线导航 包》类》方法函数3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搜索导航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搜索导航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Git搜索 java  js搜索in eclipse</w:t>
      </w:r>
      <w:bookmarkStart w:id="0" w:name="_GoBack"/>
      <w:bookmarkEnd w:id="0"/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参考资料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Atitit 代码的艺术 attilax 艾提拉著作.docx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B3F676"/>
    <w:multiLevelType w:val="multilevel"/>
    <w:tmpl w:val="91B3F67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4B0B85"/>
    <w:rsid w:val="132418B5"/>
    <w:rsid w:val="1AC807D1"/>
    <w:rsid w:val="1B060CDD"/>
    <w:rsid w:val="2FB10FD1"/>
    <w:rsid w:val="301065C7"/>
    <w:rsid w:val="39D74BB8"/>
    <w:rsid w:val="39E46FF3"/>
    <w:rsid w:val="468C4A59"/>
    <w:rsid w:val="4A616F51"/>
    <w:rsid w:val="52977BC9"/>
    <w:rsid w:val="584B227F"/>
    <w:rsid w:val="654B0B85"/>
    <w:rsid w:val="6D535020"/>
    <w:rsid w:val="74830D79"/>
    <w:rsid w:val="7795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2018-05-03T02:21:00Z</dcterms:created>
  <dc:creator>ATI老哇的爪子007</dc:creator>
  <cp:lastModifiedBy>ATI老哇的爪子007</cp:lastModifiedBy>
  <dcterms:modified xsi:type="dcterms:W3CDTF">2018-05-03T02:27:24Z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