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不能编译提示target class目录锁定问题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在win10下，不能unlock。。360页不能删除。。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 ide eclipse cant take effect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Zihao copy prj to new loc ..then reimport to eclipse ide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965B3"/>
    <w:rsid w:val="1F686074"/>
    <w:rsid w:val="437965B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2018-04-13T02:18:00Z</dcterms:created>
  <dc:creator>ATI老哇的爪子007</dc:creator>
  <cp:lastModifiedBy>ATI老哇的爪子007</cp:lastModifiedBy>
  <dcterms:modified xsi:type="dcterms:W3CDTF">2018-04-13T02:19:15Z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