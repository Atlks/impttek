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微服务的通讯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同步机制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异步消息处理机制（AMQP-based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内部服务之间的通信方式有两种：基于HTTP协议的同步机制（REST、RPC）；基于消息队列的异步消息处理机制（AMQP-based message broker）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普通的B/S模式就是同步，而AJAX技术就是异步，当然XMLHttpReques有同步的选项。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同步：提交请求-&gt;等待服务器处理-&gt;处理完毕返回。这个期间客户端浏览器不能干任何事。 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异步: 请求通过事件触发-&gt;服务器处理（这是浏览器仍然可以作其他事情）-&gt;处理完毕。 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例如：打电话时同步，发短信是异步 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同步与异步： HTTP请求中同步与异步有什么不同 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5. 微服务的远程接口 cli 与rest接口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5.1. RPC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5.2. Ｒｍｉ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5.3.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5.4. Ｗｓ soa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5.5. dcom/.net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5.6. CORBA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2532A"/>
    <w:rsid w:val="1B92532A"/>
    <w:rsid w:val="2FE207D1"/>
    <w:rsid w:val="3B4B10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2018-10-06T02:25:00Z</dcterms:created>
  <dc:creator>ATI老哇的爪子007</dc:creator>
  <cp:lastModifiedBy>ATI老哇的爪子007</cp:lastModifiedBy>
  <dcterms:modified xsi:type="dcterms:W3CDTF">2018-10-06T02:39:33Z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