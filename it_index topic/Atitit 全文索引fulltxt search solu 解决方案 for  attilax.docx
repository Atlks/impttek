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全文索引fulltxt search solu 解决方案 for 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gene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Luke7.2 to  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ati search gui jar  （embed tomcat 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9D9"/>
    <w:rsid w:val="1C0B39D9"/>
    <w:rsid w:val="62943ABF"/>
    <w:rsid w:val="634E373D"/>
    <w:rsid w:val="63E14B3A"/>
    <w:rsid w:val="6D535020"/>
    <w:rsid w:val="711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2018-05-23T01:53:00Z</dcterms:created>
  <dc:creator>ATI老哇的爪子007</dc:creator>
  <cp:lastModifiedBy>ATI老哇的爪子007</cp:lastModifiedBy>
  <dcterms:modified xsi:type="dcterms:W3CDTF">2018-05-23T01:54:57Z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