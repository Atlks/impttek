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pgsql索引定义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select * from pg_stat_user_indexes 这个能看到索引，但是不能看到建立在那个字段上，貌似我目前找到的只能在建表ddl 里面看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4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t>3月26日 12:02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cloudhealth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select * from information_schema.constraint_column_usage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select * from information_schema.constraint_table_usage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4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t>3月26日 13:42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老兄你看下可以导出 information_schema这个系统库吗？？我想它应该在这个系统里面保存信息的，但不知哪个表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4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t>3月26日 14:04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哈哈找到了。。他还有个系统库 pg_catalog。。。里面有个系统表pg_indexes 存储了索引定义。。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select * from pg_catalog.pg_indexes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5F6F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18"/>
          <w:szCs w:val="18"/>
          <w:bdr w:val="none" w:color="auto" w:sz="0" w:space="0"/>
          <w:shd w:val="clear" w:fill="F5F6F7"/>
          <w:lang w:val="en-US" w:eastAsia="zh-CN" w:bidi="ar"/>
        </w:rPr>
        <w:t>已读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CCE6FF"/>
          <w:lang w:val="en-US" w:eastAsia="zh-CN" w:bidi="ar"/>
        </w:rPr>
        <w:t>但是只能根据索引名找到包含的字段，要根据字段找索引，貌似就需要自己做个ast解析，做个倒排索引了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15" w:lineRule="atLeast"/>
        <w:ind w:left="0" w:right="0" w:hanging="36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CBDB7"/>
    <w:multiLevelType w:val="multilevel"/>
    <w:tmpl w:val="6B1CB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45DA9"/>
    <w:rsid w:val="51D45D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2018-04-08T10:34:00Z</dcterms:created>
  <dc:creator>ATI老哇的爪子007</dc:creator>
  <cp:lastModifiedBy>ATI老哇的爪子007</cp:lastModifiedBy>
  <dcterms:modified xsi:type="dcterms:W3CDTF">2018-04-08T10:35:28Z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