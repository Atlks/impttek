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表格统计模块  表格数据体积 索引体积 行数分布 pgsql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relname as tablename,n_live_tup as lines_rowcount, pg_size_pretty( pg_relation_size(relid)) as tablesize, pg_size_pretty( pg_table_size(relid))  as tablesize_noindexsize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pg_size_pretty( pg_total_relation_size (relid))  as total_relation_size ,  pg_size_pretty( pg_indexes_size (relid))  as indexes_size   ,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   pg_stat_user_tables where relname like 'vaf%' order by tablename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4058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按照体积倒排 查找大表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relname as tablename,n_live_tup as lines_rowcount, pg_size_pretty( pg_relation_size(relid)) as tablesize, pg_size_pretty( pg_table_size(relid))  as tablesize_noindexsize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pg_size_pretty( pg_indexes_size (relid))  as indexes_size   , pg_size_pretty( pg_total_relation_size (relid))  as total_relation_size , pg_total_relation_size (relid) as total_relation_size_int ,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   pg_stat_user_tables where relname like '%%' order by   total_relation_size_int desc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84A8E"/>
    <w:rsid w:val="11D84A8E"/>
    <w:rsid w:val="275D000A"/>
    <w:rsid w:val="2B3235BF"/>
    <w:rsid w:val="2FE915BF"/>
    <w:rsid w:val="6D535020"/>
    <w:rsid w:val="7D24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2018-03-27T06:45:00Z</dcterms:created>
  <dc:creator>ATI老哇的爪子007</dc:creator>
  <cp:lastModifiedBy>ATI老哇的爪子007</cp:lastModifiedBy>
  <dcterms:modified xsi:type="dcterms:W3CDTF">2018-03-27T06:50:54Z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