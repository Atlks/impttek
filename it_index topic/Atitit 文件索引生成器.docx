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文件索引生成器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全文索引查询麻烦，还是生成文件索引比较好。。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思路吧文件生成txt ，这样方便查询，而且压缩后体积小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/hislog/src/main/java/com/attilax/search/FileIndexGEner.java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com.attilax.search;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org.apache.commons.io.FileUtils;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org.apache.log4j.Logger;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com.attilax.io.DirTraveService;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com.attilax.io.PathService;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com.attilax.util.timestampUtil;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com.cnhis.cloudhealth.module.log.Cls1;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com.google.common.base.Function;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com.google.common.collect.Maps;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FileIndexGEner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Logger logger = Logger.getLogger(Cls1.class);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DirTraveService dts=new DirTraveService();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String dir = "C:\\Users\\attilax\\Documents\\s2018 s4 doc compc dtS44";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String dirdest="c:\\00txtmodeIndexdir";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dts.traveV4Vs427(dir, new Function&lt;File, Object&gt;()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apply(File arg0)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logger.info("arg0:"+arg0.getAbsolutePath());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reltpath=PathService.relpath(arg0.getAbsolutePath(),dir);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newFileTxtmode4index=dirdest+"\\"+reltpath+".txt";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txtcontext = "data"+timestampUtil.gettimeStamp_millsec();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logger.info("txtcontext:"+txtcontext);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FileUtils.write(new File(newFileTxtmode4index), txtcontext);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new Function&lt;Integer, Object&gt;()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apply(Integer cnt_index)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m=Maps.newConcurrentMap();m.put("index", cnt_index)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logger.info("cnt_index:"+cnt_index);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56BF"/>
    <w:rsid w:val="0E295545"/>
    <w:rsid w:val="120A2591"/>
    <w:rsid w:val="213321D8"/>
    <w:rsid w:val="2F9F69AD"/>
    <w:rsid w:val="4C8B593F"/>
    <w:rsid w:val="66D556B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2018-04-27T01:25:00Z</dcterms:created>
  <dc:creator>ATI老哇的爪子007</dc:creator>
  <cp:lastModifiedBy>ATI老哇的爪子007</cp:lastModifiedBy>
  <dcterms:modified xsi:type="dcterms:W3CDTF">2018-04-27T01:29:38Z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