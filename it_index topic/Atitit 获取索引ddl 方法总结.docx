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获取索引ddl 方法总结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通过查询meat 库，不过不是很通用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通过dump工具导出sql分析 这个比较</w:t>
      </w:r>
      <w:bookmarkStart w:id="0" w:name="_GoBack"/>
      <w:bookmarkEnd w:id="0"/>
      <w:r>
        <w:rPr>
          <w:rFonts w:hint="eastAsia"/>
          <w:lang w:val="en-US" w:eastAsia="zh-CN"/>
        </w:rPr>
        <w:t>通用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INDEX cbm1_cbm01_index ON public.cbm1 USING btree (cbm01);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F150C7"/>
    <w:rsid w:val="15F150C7"/>
    <w:rsid w:val="4E6E4DC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2018-04-09T09:17:00Z</dcterms:created>
  <dc:creator>ATI老哇的爪子007</dc:creator>
  <cp:lastModifiedBy>ATI老哇的爪子007</cp:lastModifiedBy>
  <dcterms:modified xsi:type="dcterms:W3CDTF">2018-04-09T09:17:50Z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