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ast分词和NLP分词的异同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关键词+操作符 vs 词库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atitit.词法分析原理 词法分析器 (Lexer)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词法分析（英语：lexical analysis）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；实现词法分析程序的常用途径:自动生成,手工生成.[1]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 词法分析程序的功能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 如何描述词素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2.3. 单词token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2.4. Token的类型，根据程序设计语言的特点，单词可以分为五类：关键字、标识符、常量、运算符、界符。以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常量变量 vs  新词识别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界符 vs 标点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Stopword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Token的类型类型  vs  词性标注 adj n v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33367"/>
    <w:multiLevelType w:val="multilevel"/>
    <w:tmpl w:val="CB53336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A5F24"/>
    <w:rsid w:val="1C680F91"/>
    <w:rsid w:val="22DA5F24"/>
    <w:rsid w:val="29111E81"/>
    <w:rsid w:val="38E35AC4"/>
    <w:rsid w:val="3E1940F6"/>
    <w:rsid w:val="49E72247"/>
    <w:rsid w:val="5BFF44FC"/>
    <w:rsid w:val="61D61C44"/>
    <w:rsid w:val="6B0420FE"/>
    <w:rsid w:val="6D535020"/>
    <w:rsid w:val="7AE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2018-05-28T13:33:00Z</dcterms:created>
  <dc:creator>ATI老哇的爪子007</dc:creator>
  <cp:lastModifiedBy>ATI老哇的爪子007</cp:lastModifiedBy>
  <dcterms:modified xsi:type="dcterms:W3CDTF">2018-05-28T13:42:14Z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