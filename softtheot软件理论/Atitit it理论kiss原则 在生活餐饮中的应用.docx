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it理论kiss原则 在生活餐饮中的应用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迪拜王室一样沙漠中进餐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餐具  不要刀叉 不要筷子  使用手抓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碗不用，用盘子，用树叶代替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坐具不要，直接盘腿做地上，餐桌 一块布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E7AE6"/>
    <w:rsid w:val="36BE7AE6"/>
    <w:rsid w:val="430E33C3"/>
    <w:rsid w:val="554F71EC"/>
    <w:rsid w:val="6BA45BE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2018-08-13T15:05:00Z</dcterms:created>
  <dc:creator>ATI老哇的爪子007</dc:creator>
  <cp:lastModifiedBy>ATI老哇的爪子007</cp:lastModifiedBy>
  <dcterms:modified xsi:type="dcterms:W3CDTF">2018-08-13T15:07:53Z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