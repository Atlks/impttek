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计算理论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 软件体系理论</w:t>
      </w:r>
    </w:p>
    <w:p>
      <w:pPr>
        <w:pStyle w:val="2"/>
        <w:rPr>
          <w:rFonts w:hint="eastAsia"/>
          <w:lang w:val="en-US" w:eastAsia="zh-CN"/>
        </w:rPr>
      </w:pPr>
      <w:r>
        <w:t>NP 问题，比如哈密尔顿回路问题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计算理论中，人们比较感兴趣的问题之一是，NP 问题，比如哈密尔顿回路问题（判断一个图是否有圈经过每个顶点恰好一次），是否可以在多项式时间内被解决。然而即使是引入了量子计算后，这个问题也一直悬而未决。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A137F1"/>
    <w:rsid w:val="55A137F1"/>
    <w:rsid w:val="66024A96"/>
    <w:rsid w:val="6C9313C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2018-06-06T21:04:00Z</dcterms:created>
  <dc:creator>ATI老哇的爪子007</dc:creator>
  <cp:lastModifiedBy>ATI老哇的爪子007</cp:lastModifiedBy>
  <dcterms:modified xsi:type="dcterms:W3CDTF">2018-06-06T21:05:21Z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