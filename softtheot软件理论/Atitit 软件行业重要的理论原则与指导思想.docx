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软件行业重要的理论原则与指导思想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20%是个理想的比例。。28原则嘛。。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平衡之道  中庸之道。。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综合之道。。融合之道。各取所长。。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10C2C"/>
    <w:rsid w:val="3A0239EC"/>
    <w:rsid w:val="44310C2C"/>
    <w:rsid w:val="6B6029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2018-06-12T00:48:00Z</dcterms:created>
  <dc:creator>ATI老哇的爪子007</dc:creator>
  <cp:lastModifiedBy>ATI老哇的爪子007</cp:lastModifiedBy>
  <dcterms:modified xsi:type="dcterms:W3CDTF">2018-06-12T00:49:09Z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