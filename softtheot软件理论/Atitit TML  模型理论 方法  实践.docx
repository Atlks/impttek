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TML  模型理论 方法  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Theory  method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经过40年的发展,我国装备制造业还面临大而不强,在基础产品、基础工艺、基础材料等方面存在大量短板等问题。”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6月15日,由机械工业信息研究院主办的“机工智库2018年春季发布会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42C3D"/>
    <w:rsid w:val="26142C3D"/>
    <w:rsid w:val="42722E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2018-06-27T02:11:00Z</dcterms:created>
  <dc:creator>ATI老哇的爪子007</dc:creator>
  <cp:lastModifiedBy>ATI老哇的爪子007</cp:lastModifiedBy>
  <dcterms:modified xsi:type="dcterms:W3CDTF">2018-06-27T02:12:33Z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