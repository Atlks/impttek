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得到所有类的继承树木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1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遍历jar文件   得到路径与类名  classload 加载</w:t>
          </w:r>
          <w:r>
            <w:tab/>
          </w:r>
          <w:r>
            <w:fldChar w:fldCharType="begin"/>
          </w:r>
          <w:r>
            <w:instrText xml:space="preserve"> PAGEREF _Toc5349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使用Class类中的getSuperClass()方法能够得到一个类的父类</w:t>
          </w:r>
          <w:r>
            <w:tab/>
          </w:r>
          <w:r>
            <w:fldChar w:fldCharType="begin"/>
          </w:r>
          <w:r>
            <w:instrText xml:space="preserve"> PAGEREF _Toc28457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_Toc22179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5349"/>
      <w:r>
        <w:rPr>
          <w:rFonts w:hint="eastAsia"/>
          <w:lang w:val="en-US" w:eastAsia="zh-CN"/>
        </w:rPr>
        <w:t>遍历jar文件   得到路径与类名  classload 加载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" w:name="_Toc28457"/>
      <w:r>
        <w:rPr>
          <w:rFonts w:hint="default"/>
        </w:rPr>
        <w:t>使用Class类中的getSuperClass()方法能够得到一个类的父类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如果此 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表示 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类、一个接口、一个基本类型或 void，则返回 null。如果此对象表示一个数组类，则返回表示该 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类的 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对象。</w:t>
      </w:r>
    </w:p>
    <w:p>
      <w:pPr>
        <w:pStyle w:val="3"/>
        <w:rPr>
          <w:rFonts w:hint="eastAsia"/>
          <w:lang w:val="en-US" w:eastAsia="zh-CN"/>
        </w:rPr>
      </w:pPr>
      <w:bookmarkStart w:id="2" w:name="_Toc22179"/>
      <w:r>
        <w:rPr>
          <w:rFonts w:hint="eastAsia"/>
          <w:lang w:val="en-US" w:eastAsia="zh-CN"/>
        </w:rPr>
        <w:t>code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clsTree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"ConcurrentRuntimeException"</w:t>
      </w:r>
      <w:r>
        <w:rPr>
          <w:rFonts w:hint="eastAsia" w:ascii="Consolas" w:hAnsi="Consolas" w:eastAsia="Consolas"/>
          <w:color w:val="CCCCCC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"dbg"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getSuperclass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parent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getName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"&gt;"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getName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parent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 interface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"null&gt;"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getName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  <w:highlight w:val="darkGray"/>
        </w:rPr>
        <w:t>clsTree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parent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"&gt;"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cls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getName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nsolas" w:hAnsi="Consolas" w:eastAsia="Consolas"/>
          <w:color w:val="CCCCCC"/>
          <w:sz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nsolas" w:hAnsi="Consolas" w:eastAsia="Consolas"/>
          <w:color w:val="CCCCCC"/>
          <w:sz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测试代码：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org.apache.jasper.tagplugins.jstl.core.ForEach;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com.attilax.io.DirTraveService;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com.attilax.ref.refService;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com.cnhis.cloudhealth.module.log.Cls1;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com.google.common.base.Function;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PackageUtil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Logger logger = Logger.getLogger(Cls1.class);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packageName = "com.itkt.mtravel.hotel";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com.google.common.annotations.Beta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 = "C:\\Users\\attilax\\Desktop\\beked\\miniPrjjars\\guava-17.0.jar";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guava-17.0.jar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DirTraveService().traveV4Vs427("C:\\Users\\attilax\\Desktop\\beked\\miniPrjjars",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Function&lt;File, Object&gt;()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apply(File 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logger.info("arg0:" + f.getAbsolutePath());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classNames = refService.getClassName(f.getAbsolutePath());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className : classNames)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cls = refService.loadclass(f.getAbsolutePath(), className);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clstree = clsTree(cls);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logger.info("className:" + className);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logger.info("clstree:" + clstree);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(Throwable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(Throwable 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new Function&lt;Integer, Object&gt;()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apply(Integer cnt_index)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Map m=Maps.newConcurrentMap();m.put("index",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cnt_index)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logger.info("cnt_index:" + cnt_index);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 cls=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List&lt;String&gt; getClassName = getClassName(f);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 (String clsname : getClassName)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 cls = refService.loadclass(f, clsname);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System.out.println(cls);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clstree:java.lang.Object&gt;java.lang.Throwable&gt;java.lang.Exception&gt;java.lang.RuntimeException&gt;java.lang.IllegalArgumentException&gt;org.apache.commons.beanutils.BeanAccessLanguageException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45: 2018-05-16 16:42:56,833 - INFO main [PackageUtil$1] - clstree:java.lang.Object&gt;java.lang.Throwable&gt;java.lang.Exception&gt;java.lang.RuntimeException&gt;org.apache.commons.beanutils.ConversionException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209: 2018-05-16 16:42:56,924 - INFO main [PackageUtil$1] - clstree:java.lang.Object&gt;java.lang.Throwable&gt;java.lang.Exception&gt;java.lang.RuntimeException&gt;java.lang.IllegalArgumentException&gt;org.apache.commons.beanutils.BeanAccessLanguageException&gt;org.apache.commons.beanutils.NestedNullException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247: 2018-05-16 16:42:56,945 - INFO main [PackageUtil$1] - clstree:java.lang.Object&gt;java.lang.Throwable&gt;java.lang.Exception&gt;java.lang.RuntimeException&gt;java.util.NoSuchElementException&gt;org.apache.commons.collections.BufferUnderflowException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515: 2018-05-16 16:42:57,292 - INFO main [PackageUtil$1] - clstree:java.lang.Object&gt;java.lang.Throwable&gt;java.lang.Exception&gt;java.lang.RuntimeException&gt;org.apache.commons.collections.FunctorException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517: 2018-05-16 16:42:57,293 - INFO main [PackageUtil$1] - clstree:java.lang.Object&gt;java.lang.Throwable&gt;java.lang.Exception&gt;java.lang.RuntimeException&gt;org.apache.commons.collections.BufferOverflowException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519: 2018-05-16 16:42:57,293 - INFO main [PackageUtil$1] - clstree:java.lang.Object&gt;java.lang.Throwable&gt;java.lang.Exception&gt;java.lang.RuntimeException&gt;java.util.NoSuchElementException&gt;org.apache.commons.collections.BufferUnderflowException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1687: 2018-05-16 16:42:57,780 - INFO main [PackageUtil$1] - clstree:java.lang.Object&gt;java.lang.Throwable&gt;java.lang.Exception&gt;java.lang.RuntimeException&gt;org.apache.commons.lang3.concurrent.ConcurrentRuntimeException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1719: 2018-05-16 16:42:57,791 - INFO main [PackageUtil$1] - clstree:java.lang.Object&gt;java.lang.Throwable&gt;java.lang.Exception&gt;java.lang.RuntimeException&gt;org.apache.commons.lang3.exception.CloneFailedException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1723: 2018-05-16 16:42:57,793 - INFO main [PackageUtil$1] - clstree:java.lang.Object&gt;java.lang.Throwable&gt;java.lang.Exception&gt;java.lang.RuntimeException&gt;org.apache.commons.lang3.exception.ContextedRuntimeException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1761: 2018-05-16 16:42:57,811 - INFO main [PackageUtil$1] - clstree:java.lang.Object&gt;java.lang.Throwable&gt;java.lang.Exception&gt;java.lang.RuntimeException&gt;java.lang.UnsupportedOperationException&gt;org.apache.commons.lang3.NotImplementedException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1801: 2018-05-16 16:42:57,825 - INFO main [PackageUtil$1] - clstree:java.lang.Object&gt;java.lang.Throwable&gt;java.lang.Exception&gt;java.lang.RuntimeException&gt;org.apache.commons.lang3.SerializationException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1997: 2018-05-16 16:42:57,985 - INFO main [PackageUtil$1] - clstree:java.lang.Object&gt;java.lang.Throwable&gt;java.lang.Exception&gt;java.lang.RuntimeException&gt;com.alibaba.fastjson.JSONException&gt;com.alibaba.fastjson.asm.ASMException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2029: 2018-05-16 16:42:58,000 - INFO main [PackageUtil$1] - clstree:java.lang.Object&gt;java.lang.Throwable&gt;java.lang.Exception&gt;java.lang.RuntimeException&gt;com.alibaba.fastjson.JSONException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2081: 2018-05-16 16:42:58,021 - INFO main [PackageUtil$1] - clstree:java.lang.Object&gt;java.lang.Throwable&gt;java.lang.Exception&gt;java.lang.RuntimeException&gt;com.alibaba.fastjson.JSONException&gt;com.alibaba.fastjson.JSONPathException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2713: 2018-05-16 16:42:58,412 - INFO main [PackageUtil$1] - clstree:java.lang.Object&gt;java.lang.Throwable&gt;java.lang.Exception&gt;java.lang.RuntimeException&gt;com.google.common.base.VerifyException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2779: 2018-05-16 16:42:58,441 - INFO main [PackageUtil$1] - clstree:java.lang.Object&gt;java.lang.Throwable&gt;java.lang.Exception&gt;java.lang.RuntimeException&gt;com.google.common.cache.CacheLoader$InvalidCacheLoadException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2783: 2018-05-16 16:42:58,442 - INFO main [PackageUtil$1] - clstree:java.lang.Object&gt;java.lang.Throwable&gt;java.lang.Exception&gt;java.lang.RuntimeException&gt;java.lang.UnsupportedOperationException&gt;com.google.common.cache.CacheLoader$UnsupportedLoadingOperationException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3169: 2018-05-16 16:42:58,567 - INFO main [PackageUtil$1] - clstree:java.lang.Object&gt;java.lang.Throwable&gt;java.lang.Exception&gt;java.lang.RuntimeException&gt;com.google.common.collect.ComputationException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4275: 2018-05-16 16:42:58,884 - INFO main [PackageUtil$1] - clstree:java.lang.Object&gt;java.lang.Throwable&gt;java.lang.Exception&gt;java.lang.RuntimeException&gt;java.lang.ClassCastException&gt;com.google.common.collect.Ordering$IncomparableValueException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5509: 2018-05-16 16:42:59,229 - INFO main [PackageUtil$1] - clstree:java.lang.Object&gt;java.lang.Throwable&gt;java.lang.Exception&gt;java.lang.RuntimeException&gt;java.lang.IllegalStateException&gt;com.google.common.util.concurrent.CycleDetectingLockFactory$ExampleStackTrace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5523: 2018-05-16 16:42:59,234 - INFO main [PackageUtil$1] - clstree:java.lang.Object&gt;java.lang.Throwable&gt;java.lang.Exception&gt;java.lang.RuntimeException&gt;java.lang.IllegalStateException&gt;com.google.common.util.concurrent.CycleDetectingLockFactory$ExampleStackTrace&gt;com.google.common.util.concurrent.CycleDetectingLockFactory$PotentialDeadlock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5771: 2018-05-16 16:42:59,323 - INFO main [PackageUtil$1] - clstree:java.lang.Object&gt;java.lang.Throwable&gt;java.lang.Exception&gt;java.lang.RuntimeException&gt;com.google.common.util.concurrent.UncheckedExecutionException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5773: 2018-05-16 16:42:59,323 - INFO main [PackageUtil$1] - clstree:java.lang.Object&gt;java.lang.Throwable&gt;java.lang.Exception&gt;java.lang.RuntimeException&gt;com.google.common.util.concurrent.UncheckedTimeoutException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Java反射机制demo（四）—获取一个类的父类和实现的接口 - AaronCui - 博客园.htmlJava反射机制demo（四）—获取一个类的父类和实现的接口 - AaronCui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0AE3"/>
    <w:multiLevelType w:val="multilevel"/>
    <w:tmpl w:val="0BE10A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E7212"/>
    <w:rsid w:val="04195114"/>
    <w:rsid w:val="087F6A1E"/>
    <w:rsid w:val="0E700417"/>
    <w:rsid w:val="0F2D4072"/>
    <w:rsid w:val="1473489C"/>
    <w:rsid w:val="15217261"/>
    <w:rsid w:val="16885924"/>
    <w:rsid w:val="215F356C"/>
    <w:rsid w:val="2981016F"/>
    <w:rsid w:val="346023CE"/>
    <w:rsid w:val="429C34DB"/>
    <w:rsid w:val="666D0CB4"/>
    <w:rsid w:val="6A1A2F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2018-05-16T07:33:00Z</dcterms:created>
  <dc:creator>ATI老哇的爪子007</dc:creator>
  <cp:lastModifiedBy>ATI老哇的爪子007</cp:lastModifiedBy>
  <dcterms:modified xsi:type="dcterms:W3CDTF">2018-05-16T08:55:20Z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