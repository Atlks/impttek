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语法分析 递归下降法原理状态机原理状态模式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每个token+state 对应一个class、method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双case模式  token》state  双case算法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com.attilax.core;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java.util.List;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com.alibaba.fastjson.JSON;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com.attilax.ast.ClassInstanceCreation;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com.attilax.ast.Expression;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com.attilax.ast.MethodInvocation;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com.attilax.ast.SimpleName;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com.attilax.collection.listBuilder;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com.attilax.parser.Token;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com.attilax.str.strService;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com.google.common.collect.Lists;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 AstBuilderV3s528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 = "invokeMethod  com.attilax.core.methodRunner  \"string\" contstuParamVal .  methDync \"string\"   haha";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String[] a = s.split(" 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 li = listBuilder.$(a).trimElement().delEmptyElement().build();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com.attilax.ast.Expression buildAstV3s528 = new AstBuilderV3s528().buildAstV3s528(li);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System.out.println(JSON.toJSONString(buildAstV3s528,true)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List&lt;String&gt; tokens;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token_index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paramIdx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stat = "ini";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Expression Expression;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Expression buildAstV3s528(List&lt;String&gt; tokens)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this.tokens = tokens;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System.out.println("tokenindex" + token_index);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(token_index == 4)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System.out.println("dbg");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(token_index &gt;= tokens.size())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this.Expression;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cur_token = tokens.get(token_index);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(token_index == 0 &amp;&amp; stat.equals("ini"))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tokenIndexZeroStat(cur_token);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if (stat.equals("startgetClassname"))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startgetClassnameState(cur_token);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if (stat.equals("ClassInstanceCreationParamType"))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ClassInstanceCreationParamTypeState(cur_token);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 (!cur_token.equals(".")  &amp;&amp; stat.equals("ClassInstanceCreationParamStart"))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ClassInstanceCreationParamStartStat(cur_token);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 (cur_token.equals(".") &amp;&amp; stat.equals("ClassInstanceCreationParamStart"))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this.stat = "ClassInstanceCreationParamEnd";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if (stat.equals("ClassInstanceCreationParamEnd"))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ClassInstanceCreationParamEndStat(cur_token);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if (stat.equals("MethodInvocationType"))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this.stat = "MethodInvocationParamStart";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this.Expression.paramtypes = cur_token.split(",");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if (stat.equals("MethodInvocationParamStart"))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MethodInvocation cic = (MethodInvocation) this.Expression;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cic.arguments.add(cur_token);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token_index++;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buildAstV3s528(tokens);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void ClassInstanceCreationParamEndStat(String cur_token)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MethodInvocation mi = new MethodInvocation();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mi.jsonname="MethodInvocation";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mi.Exp = this.Expression;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mi.Name = cur_token;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this.Expression = mi;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this.stat = "MethodInvocationType";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void ClassInstanceCreationParamStartStat(String cur_token)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ClassInstanceCreation cic = (ClassInstanceCreation) this.Expression;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Object params = getArg(cur_token, paramIdx, this.Expression.paramtypes);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cic.arguments.add(cur_token);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paramIdx++;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void ClassInstanceCreationParamTypeState(String cur_token)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this.stat = "ClassInstanceCreationParamStart";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this.Expression.paramtypes = cur_token.split(",");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void startgetClassnameState(String cur_token)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(this.Expression instanceof ClassInstanceCreation)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ClassInstanceCreation cic = (ClassInstanceCreation) this.Expression;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cic.name = cur_token;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// static class simplename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SimpleName sn = (SimpleName) this.Expression;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sn.IDENTIFIER = cur_token;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this.stat = "ClassInstanceCreationParamType";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void tokenIndexZeroStat(String cur_token)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(cur_token.equals("invokeMethod"))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ClassInstanceCreation cic = new ClassInstanceCreation();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cic.arguments = getArgs(tokens, m_index);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this.Expression = cic;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this.Expression.jsonname = "ClassInstanceCreation";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this.stat = "startgetClassname";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(cur_token.equals("invokeStaticMethod"))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this.Expression = new SimpleName(cur_token);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this.Expression.jsonname = "ClassInstanceCreation";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this.stat = "startgetClassname";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Object getArg(String cur_token, int paramIdx2, String[] paramtypes)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ptype = paramtypes[paramIdx2];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(ptype.equals("int"))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Integer.parseInt(cur_token.toString());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cur_token;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C055A0"/>
    <w:rsid w:val="1059371D"/>
    <w:rsid w:val="14AF2F8C"/>
    <w:rsid w:val="28EF22E0"/>
    <w:rsid w:val="38655412"/>
    <w:rsid w:val="49E942D8"/>
    <w:rsid w:val="547E6BC9"/>
    <w:rsid w:val="67C055A0"/>
    <w:rsid w:val="6D535020"/>
    <w:rsid w:val="7DBE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2018-05-29T02:15:00Z</dcterms:created>
  <dc:creator>ATI老哇的爪子007</dc:creator>
  <cp:lastModifiedBy>ATI老哇的爪子007</cp:lastModifiedBy>
  <dcterms:modified xsi:type="dcterms:W3CDTF">2018-05-29T03:25:28Z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