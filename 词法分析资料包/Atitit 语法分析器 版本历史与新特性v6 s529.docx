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语法分析器 版本历史与新特性v6 s529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/ftpserverati/src/com/attilax/core/AstBuilderV4s529.java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语法分析  最佳实践 流程总结  全面实施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双case算法以及规范命名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下面我们要研究一下递归下降法对文法有什么限制。首先，我们必须要通过超前查看进行分支预测。支持递归下降的文法，必须能通过从左往右超前查看k个字符决定采用哪一个产生式。我们把这样的文法称作LL(k)文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/AtiPlatf_cms/src/com/attilax/ast/AstBuilder.java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List&lt;Token&gt; tokens;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int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m_index=0;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public Expressio buildAstV2(List&lt;Token&gt; tokens) {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第二步，如果需要详细了解java的ast结构体系，需要查阅jdt api资料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第三部，构建ast的方法主流使用递归下降法。。至于其他方法较少采用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代码如下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/AtiPlatf_cms/src/com/attilax/fsm/JavaTokener.java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List&lt;Token&gt; tokens;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int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m_index=0;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package com.attilax.core;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java.util.List;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com.alibaba.fastjson.JSON;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com.attilax.ast.ClassInstanceCreation;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com.attilax.ast.Expression;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com.attilax.ast.MethodInvocation;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com.attilax.ast.SimpleName;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com.attilax.collection.listBuilder;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com.attilax.parser.Token;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com.attilax.str.strService;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com.google.common.collect.Lists;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public class AstBuilderV4s529 {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public static void main(String[] args)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String s = "new  com.attilax.core.methodRunner  \"string\" contstuParamVal .  methDync \"string\"   haha";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String[] a = s.split(" ");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List li = listBuilder.$(a).trimElement().delEmptyElement().build();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List&lt;Token&gt; li_tokens = (List&lt;Token&gt;) new TokenizeV8s528().TokenizeProcess(li);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com.attilax.ast.Expression ast = new AstBuilderV4s529().buildAstV9s528(li_tokens);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System.out.println(JSON.toJSONString(ast, true));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Token cur_token;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private Expression Expression;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int paramIdx = 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String stat = "ini";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int token_index = 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List&lt;Token&gt; tokens;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public Expression buildAstV9s528(List&lt;Token&gt; tokens)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this.tokens = tokens;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System.out.println("tokenindex" + token_index);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(token_index == 4)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System.out.println("dbg");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(token_index &gt;= tokens.size())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this.Expression;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cur_token = tokens.get(token_index);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switch (cur_token.Type.trim())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case "kw":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((cur_token.Text.equals("new")))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TokenTypeKw_case();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break;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case "id":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tokenTypeId_case();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break;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case "op":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TokenTypeOp_case();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break;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case "val":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TokenTypeVal_case();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break;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default: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 tokenNormalchar_case();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break;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token_index++;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buildAstV9s528(tokens);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private Object getArg(Token cur_token, int paramIdx2, String[] paramtypes)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String ptype = paramtypes[paramIdx2];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(ptype.equals("int"))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Integer.parseInt(cur_token.Text.toString());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cur_token.Text;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private boolean isClassName(Token cur_token)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 TODO Auto-generated method stub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(token_index == 0 || token_index == 1);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private boolean isMethodName(Token cur_token) {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!isClassName(cur_token);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private void tokenTypeId_case() {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switch (this.stat.trim())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case "new":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tokenTypeId_StateNew_classini(cur_token);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break;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case "ini":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tokenTypeId_case_StateIni_staticclassini(cur_token);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break;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default: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tokenTypeId_StateNOiniNNew_methodini(cur_token);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break;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private void tokenTypeId_case_StateIni_staticclassini(Token cur_token)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this.Expression = new SimpleName(cur_token.Text);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this.Expression.jsonname = "ClassInstanceCreation";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this.stat = "ParamTypeStart";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private void tokenTypeId_StateNew_classini(Token cur_token)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ClassInstanceCreation cic = new ClassInstanceCreation();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cic.name = cur_token.Text;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this.Expression = cic;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this.Expression.jsonname = "ClassInstanceCreation";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this.stat = "ParamTypeStart";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private void tokenTypeId_StateNOiniNNew_methodini(Token cur_token)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MethodInvocation mi = new MethodInvocation();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mi.jsonname = "MethodInvocation";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mi.Exp = this.Expression;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mi.Name = cur_token.Text;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this.Expression = mi;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this.stat = "ParamTypeStart";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private void TokenTypeKw_case() {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switch (this.stat.trim())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case "ini":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this.stat = "new";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break;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private void TokenTypeOp_case()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(stat.trim().equals("ParamStart"))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this.stat = "ParamEnd";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paramIdx = 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private void TokenTypeVal_case()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switch (stat.trim())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case "ParamTypeStart":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TokenTypeVal_StateParamTypeStart(cur_token);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break;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case "ParamStart":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TokenTypeVal_StateParamStartStat(cur_token);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break;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case "val":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((cur_token.Text.equals("new")))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TokenTypeVal_case();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break;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default: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 tokenNormalchar_case();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break;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private void TokenTypeVal_StateParamStartStat(Token cur_token)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 ClassInstanceCreation cic = (ClassInstanceCreation) this.Expression;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Object params = getArg(cur_token, paramIdx, this.Expression.paramtypes);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this.Expression.arguments.add(params);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 paramIdx++;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private void TokenTypeVal_StateParamTypeStart(Token cur_token)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this.stat = "ParamStart";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this.Expression.paramtypes = cur_token.Text.split(",");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86006"/>
    <w:rsid w:val="1A286006"/>
    <w:rsid w:val="1E474CE0"/>
    <w:rsid w:val="29BB4F34"/>
    <w:rsid w:val="2AAE1681"/>
    <w:rsid w:val="39621EAA"/>
    <w:rsid w:val="3F2275EA"/>
    <w:rsid w:val="414B7B82"/>
    <w:rsid w:val="652B49C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2018-05-29T07:38:00Z</dcterms:created>
  <dc:creator>ATI老哇的爪子007</dc:creator>
  <cp:lastModifiedBy>ATI老哇的爪子007</cp:lastModifiedBy>
  <dcterms:modified xsi:type="dcterms:W3CDTF">2018-05-29T07:43:55Z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