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  最佳实践 流程总结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递归下降法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State状态机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双case算法   tokentype+state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内部分支switch替换if else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state命名法规范tokenXXXCase   tokenXX_statXX模式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Ast结果规范 参照astview模式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</w:rPr>
        <w:t>MethodInvocation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ClassInstanceCreation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词法分析最佳实践bp v4 s529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com.attilax.core;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com.attilax.ast.ClassInstanceCreation;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com.attilax.ast.MethodInvocation;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com.attilax.ast.SimpleName;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com.attilax.collection.listBuilder;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com.attilax.parser.Token;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com.attilax.str.strService;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AstBuilderV4s529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"new  com.attilax.core.methodRunner  \"string\" contstuParamVal .  methDync \"string\"   haha";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s.split("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 = listBuilder.$(a).trimElement().delEmptyElement().build();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List&lt;Token&gt; li_tokens = (List&lt;Token&gt;) new TokenizeV8s528().TokenizeProcess(li);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com.attilax.ast.Expression ast = new AstBuilderV4s529().buildAstV9s528(li_tokens);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System.out.println(JSON.toJSONString(ast, 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Expression 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paramIdx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stat = "ini";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token_index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List&lt;Token&gt; tokens;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Expression buildAstV9s528(List&lt;Token&gt; tokens)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this.tokens = tokens;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System.out.println("tokenindex" + token_index);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== 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System.out.println("dbg");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&gt;= tokens.size())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cur_token = tokens.get(token_index);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(cur_token.Type.trim())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"kw":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((cur_token.Text.equals("new")))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TokenTypeKw_case();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"id":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tokenTypeId_case();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"op":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TokenTypeOp_case();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"val":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TokenTypeVal_case();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tokenNormalchar_case();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buildAstV9s528(tokens);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getArg(Token cur_token, int paramIdx2, String[] paramtypes)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ptype = paramtypes[paramIdx2];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(ptype.equals("int"))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Integer.parseInt(cur_token.Text.toString());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cur_token.Text;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isClassName(Token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(token_index == 0 || token_index ==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isMethodName(Token cur_token)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!isClassName(cur_token);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tokenTypeId_case()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(this.stat.trim())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"new":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tokenTypeId_StateNew_classini(cur_token);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"ini":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tokenTypeId_case_StateIni_staticclassini(cur_token);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tokenTypeId_StateNOiniNNew_methodini(cur_token);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tokenTypeId_case_StateIni_staticclassini(Token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new SimpleName(cur_token.Text);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"ParamTypeStart";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tokenTypeId_StateNew_classini(Token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 = new ClassInstanceCreation();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cic.name = cur_token.Text;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cic;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"ParamTypeStart";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tokenTypeId_StateNOiniNNew_methodini(Token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mi = new MethodInvocation();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mi.jsonname = "MethodInvocation";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mi.Exp =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mi.Name = cur_token.Text;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mi;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"ParamTypeStart";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TokenTypeKw_case()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(this.stat.trim())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"ini":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"new";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TokenTypeOp_case()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(stat.trim().equals("ParamStart"))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"ParamEnd";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paramIdx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TokenTypeVal_case()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(stat.trim())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"ParamTypeStart":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TokenTypeVal_StateParamTypeStart(cur_token);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"ParamStart":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TokenTypeVal_StateParamStartStat(cur_token);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"val":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((cur_token.Text.equals("new")))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TokenTypeVal_case();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tokenNormalchar_case();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TokenTypeVal_StateParamStartStat(Token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ClassInstanceCreation cic = (ClassInstanceCreation)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params = getArg(cur_token, paramIdx, this.Expression.paramtypes);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this.Expression.arguments.add(params);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paramIdx++;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TokenTypeVal_StateParamTypeStart(Token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"ParamStart";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this.Expression.paramtypes = cur_token.Text.split(",");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0A138"/>
    <w:multiLevelType w:val="multilevel"/>
    <w:tmpl w:val="C480A1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F500A"/>
    <w:rsid w:val="1A5470BB"/>
    <w:rsid w:val="1F6627D0"/>
    <w:rsid w:val="244D1F5F"/>
    <w:rsid w:val="25911BD5"/>
    <w:rsid w:val="29D83EEC"/>
    <w:rsid w:val="336553FB"/>
    <w:rsid w:val="46755EBD"/>
    <w:rsid w:val="4B682713"/>
    <w:rsid w:val="5BAB27C1"/>
    <w:rsid w:val="61910961"/>
    <w:rsid w:val="62706CAA"/>
    <w:rsid w:val="648A1F53"/>
    <w:rsid w:val="671D7CCB"/>
    <w:rsid w:val="6D535020"/>
    <w:rsid w:val="6F6F289E"/>
    <w:rsid w:val="704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2018-05-29T07:31:00Z</dcterms:created>
  <dc:creator>ATI老哇的爪子007</dc:creator>
  <cp:lastModifiedBy>ATI老哇的爪子007</cp:lastModifiedBy>
  <dcterms:modified xsi:type="dcterms:W3CDTF">2018-05-29T07:34:48Z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