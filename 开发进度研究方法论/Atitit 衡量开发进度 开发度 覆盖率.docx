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衡量开发进度 开发度 覆盖率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Harmony 采用以下几种方式来衡量开发进度：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粗粒度层次上，可以衡量一个模块是否已经开发。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使用工具比较 Harmony 和参考实现兼容性，比如使用 JAPI 检测 Harmony 的 API 覆盖率。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使用工具检查测试覆盖率，检查 Harmony 的各种行为是否得到充分的测试。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支持成熟的 Java 应用程序列表。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将来的目标是通过 JCK 测试。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BFD7F"/>
    <w:multiLevelType w:val="multilevel"/>
    <w:tmpl w:val="84BBF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72749"/>
    <w:rsid w:val="11C727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2018-05-18T02:33:00Z</dcterms:created>
  <dc:creator>ATI老哇的爪子007</dc:creator>
  <cp:lastModifiedBy>ATI老哇的爪子007</cp:lastModifiedBy>
  <dcterms:modified xsi:type="dcterms:W3CDTF">2018-05-18T02:33:58Z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