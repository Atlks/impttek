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上传进度的实现与原理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711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_Toc22125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前端</w:t>
          </w:r>
          <w:r>
            <w:tab/>
          </w:r>
          <w:r>
            <w:fldChar w:fldCharType="begin"/>
          </w:r>
          <w:r>
            <w:instrText xml:space="preserve"> PAGEREF _Toc22125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读取进度</w:t>
          </w:r>
          <w:r>
            <w:tab/>
          </w:r>
          <w:r>
            <w:fldChar w:fldCharType="begin"/>
          </w:r>
          <w:r>
            <w:instrText xml:space="preserve"> PAGEREF _Toc2936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后端 定时注入进度</w:t>
          </w:r>
          <w:r>
            <w:tab/>
          </w:r>
          <w:r>
            <w:fldChar w:fldCharType="begin"/>
          </w:r>
          <w:r>
            <w:instrText xml:space="preserve"> PAGEREF _Toc1061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3" w:name="_GoBack"/>
          <w:bookmarkEnd w:id="3"/>
        </w:p>
      </w:sdtContent>
    </w:sdt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0" w:name="_Toc22125"/>
      <w:r>
        <w:rPr>
          <w:rFonts w:hint="eastAsia"/>
          <w:lang w:val="en-US" w:eastAsia="zh-CN"/>
        </w:rPr>
        <w:t>前端</w:t>
      </w:r>
      <w:bookmarkEnd w:id="0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setInterval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"../commServletV3?class=%20com.attilax.web.UploadServlet1%20&amp;method=upProcessInfo%20&amp;argstypes=&amp;args="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xhr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"#uppct"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               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                        },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"json"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},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2936"/>
      <w:r>
        <w:rPr>
          <w:rFonts w:hint="eastAsia"/>
          <w:lang w:val="en-US" w:eastAsia="zh-CN"/>
        </w:rPr>
        <w:t>读取进度</w:t>
      </w:r>
      <w:bookmarkEnd w:id="1"/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static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Object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FF"/>
          <w:sz w:val="24"/>
        </w:rPr>
        <w:t>upProcessInfo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82677E"/>
          <w:sz w:val="24"/>
        </w:rPr>
        <w:t>return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Global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getVarVal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"vals626_upProcessInfo"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1061"/>
      <w:r>
        <w:rPr>
          <w:rFonts w:hint="eastAsia"/>
          <w:lang w:val="en-US" w:eastAsia="zh-CN"/>
        </w:rPr>
        <w:t>后端 定时注入进度</w:t>
      </w:r>
      <w:bookmarkEnd w:id="2"/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//{"itemNum":3,"path":"","rate":100,"readSize":57815489,"show":"57815489/57815489 byte","totalSize":57815489}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</w:rPr>
        <w:t>upload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setProgressListener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b/>
          <w:color w:val="FF8000"/>
          <w:sz w:val="24"/>
        </w:rPr>
        <w:t>new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ProgressListener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void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FF"/>
          <w:sz w:val="24"/>
        </w:rPr>
        <w:t>update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b/>
          <w:color w:val="FF8000"/>
          <w:sz w:val="24"/>
        </w:rPr>
        <w:t>long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pBytesRead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long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pContentLength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int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pItems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ProcessInfo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pri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new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ProcessInfo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</w:rPr>
        <w:t>pri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80FF80"/>
          <w:sz w:val="24"/>
        </w:rPr>
        <w:t>itemNum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pItems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</w:rPr>
        <w:t>pri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80FF80"/>
          <w:sz w:val="24"/>
        </w:rPr>
        <w:t>readSize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pBytesRead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</w:rPr>
        <w:t>pri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80FF80"/>
          <w:sz w:val="24"/>
        </w:rPr>
        <w:t>totalSize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pContentLength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</w:rPr>
        <w:t>pri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80FF80"/>
          <w:sz w:val="24"/>
        </w:rPr>
        <w:t>show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pBytesRead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+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78D9B"/>
          <w:sz w:val="24"/>
        </w:rPr>
        <w:t>"/"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+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pContentLength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+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78D9B"/>
          <w:sz w:val="24"/>
        </w:rPr>
        <w:t>" byte"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</w:rPr>
        <w:t>pri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80FF80"/>
          <w:sz w:val="24"/>
        </w:rPr>
        <w:t>rate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Math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round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b/>
          <w:color w:val="FF8000"/>
          <w:sz w:val="24"/>
        </w:rPr>
        <w:t>new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Float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FF80"/>
          <w:sz w:val="24"/>
        </w:rPr>
        <w:t>pBytesRead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/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new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Float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FF80"/>
          <w:sz w:val="24"/>
        </w:rPr>
        <w:t>pContentLength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*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78D9B"/>
          <w:sz w:val="24"/>
        </w:rPr>
        <w:t>100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System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b/>
          <w:i/>
          <w:color w:val="80FF80"/>
          <w:sz w:val="24"/>
        </w:rPr>
        <w:t>out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println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JSON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toJSONString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pri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Global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setVarVal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"vals626_upProcessInfo"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pri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 xml:space="preserve">// hs.setAttribute("proInfo", </w:t>
      </w:r>
      <w:r>
        <w:rPr>
          <w:rFonts w:hint="eastAsia" w:ascii="Consolas" w:hAnsi="Consolas" w:eastAsia="Consolas"/>
          <w:color w:val="7D8C93"/>
          <w:sz w:val="24"/>
          <w:u w:val="single"/>
        </w:rPr>
        <w:t>pri</w:t>
      </w:r>
      <w:r>
        <w:rPr>
          <w:rFonts w:hint="eastAsia" w:ascii="Consolas" w:hAnsi="Consolas" w:eastAsia="Consolas"/>
          <w:color w:val="7D8C93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package</w:t>
      </w:r>
      <w:r>
        <w:rPr>
          <w:rFonts w:hint="eastAsia" w:ascii="Consolas" w:hAnsi="Consolas" w:eastAsia="Consolas"/>
          <w:color w:val="C0C0C0"/>
          <w:sz w:val="24"/>
        </w:rPr>
        <w:t xml:space="preserve"> 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attilax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web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File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0C0C0"/>
          <w:sz w:val="24"/>
          <w:u w:val="single"/>
        </w:rPr>
        <w:t>java</w:t>
      </w:r>
      <w:r>
        <w:rPr>
          <w:rFonts w:hint="eastAsia" w:ascii="Consolas" w:hAnsi="Consolas" w:eastAsia="Consolas"/>
          <w:color w:val="E8E2B7"/>
          <w:sz w:val="24"/>
          <w:u w:val="single"/>
        </w:rPr>
        <w:t>.</w:t>
      </w:r>
      <w:r>
        <w:rPr>
          <w:rFonts w:hint="eastAsia" w:ascii="Consolas" w:hAnsi="Consolas" w:eastAsia="Consolas"/>
          <w:color w:val="C0C0C0"/>
          <w:sz w:val="24"/>
          <w:u w:val="single"/>
        </w:rPr>
        <w:t>io</w:t>
      </w:r>
      <w:r>
        <w:rPr>
          <w:rFonts w:hint="eastAsia" w:ascii="Consolas" w:hAnsi="Consolas" w:eastAsia="Consolas"/>
          <w:color w:val="E8E2B7"/>
          <w:sz w:val="24"/>
          <w:u w:val="single"/>
        </w:rPr>
        <w:t>.</w:t>
      </w:r>
      <w:r>
        <w:rPr>
          <w:rFonts w:hint="eastAsia" w:ascii="Consolas" w:hAnsi="Consolas" w:eastAsia="Consolas"/>
          <w:color w:val="C0C0C0"/>
          <w:sz w:val="24"/>
          <w:u w:val="single"/>
        </w:rPr>
        <w:t>FileInputStream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IOException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InputStream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util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List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util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Map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javax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servlet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ServletException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javax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servlet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annotation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WebServlet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javax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servlet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http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HttpServlet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javax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servlet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http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HttpServletRequest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javax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servlet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http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HttpServletResponse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org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apache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commons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fileupload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FileItem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org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apache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commons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fileupload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ProgressListener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org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apache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commons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fileupload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disk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DiskFileItemFactory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org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apache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commons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fileupload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servlet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ServletFileUpload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org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apache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commons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FileUtils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alibaba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fastjson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JSON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attilax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pathx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attilax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util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Global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attilax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util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cli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SSHHelper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google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common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collect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Maps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7D8C93"/>
          <w:sz w:val="24"/>
        </w:rPr>
        <w:t xml:space="preserve">//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A082BD"/>
          <w:sz w:val="24"/>
        </w:rPr>
        <w:t>@WebServlet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00FFFF"/>
          <w:sz w:val="24"/>
        </w:rPr>
        <w:t>name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78D9B"/>
          <w:sz w:val="24"/>
        </w:rPr>
        <w:t>"UploadServlet1"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urlPatterns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78D9B"/>
          <w:sz w:val="24"/>
        </w:rPr>
        <w:t>"/UploadServlet1"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78D9B"/>
          <w:sz w:val="24"/>
        </w:rPr>
        <w:t>"/dafdafsss22"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}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loadOnStartup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78D9B"/>
          <w:sz w:val="24"/>
        </w:rPr>
        <w:t>1</w:t>
      </w:r>
      <w:r>
        <w:rPr>
          <w:rFonts w:hint="eastAsia" w:ascii="Consolas" w:hAnsi="Consolas" w:eastAsia="Consolas"/>
          <w:color w:val="CCCCCC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class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  <w:u w:val="single"/>
        </w:rPr>
        <w:t>UploadServlet1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extends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HttpServlet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static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Object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FF"/>
          <w:sz w:val="24"/>
        </w:rPr>
        <w:t>upProcessInfo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82677E"/>
          <w:sz w:val="24"/>
        </w:rPr>
        <w:t>return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Global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getVarVal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"vals626_upProcessInfo"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void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FF"/>
          <w:sz w:val="24"/>
        </w:rPr>
        <w:t>doGet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2677E"/>
          <w:sz w:val="24"/>
        </w:rPr>
        <w:t>HttpServletRequest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request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2677E"/>
          <w:sz w:val="24"/>
        </w:rPr>
        <w:t>HttpServletResponse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response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throws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ServletException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IOException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FF80"/>
          <w:sz w:val="24"/>
        </w:rPr>
        <w:t>response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setContentType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"text/html"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 xml:space="preserve">// 创建工厂  common </w:t>
      </w:r>
      <w:r>
        <w:rPr>
          <w:rFonts w:hint="eastAsia" w:ascii="Consolas" w:hAnsi="Consolas" w:eastAsia="Consolas"/>
          <w:color w:val="7D8C93"/>
          <w:sz w:val="24"/>
          <w:u w:val="single"/>
        </w:rPr>
        <w:t>fileup</w:t>
      </w:r>
      <w:r>
        <w:rPr>
          <w:rFonts w:hint="eastAsia" w:ascii="Consolas" w:hAnsi="Consolas" w:eastAsia="Consolas"/>
          <w:color w:val="7D8C93"/>
          <w:sz w:val="24"/>
        </w:rPr>
        <w:t xml:space="preserve"> 1.3 jar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DiskFileItemFactory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factory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new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DiskFileItemFactory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// 解决上传文件名的中文乱码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// upload.setHeaderEncoding("UTF-8");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// 通过工厂创建解析器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ServletFileUpload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upload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new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ServletFileUpload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factory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//{"itemNum":3,"path":"","rate":100,"readSize":57815489,"show":"57815489/57815489 byte","totalSize":57815489}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</w:rPr>
        <w:t>upload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setProgressListener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b/>
          <w:color w:val="FF8000"/>
          <w:sz w:val="24"/>
        </w:rPr>
        <w:t>new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ProgressListener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void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FF"/>
          <w:sz w:val="24"/>
        </w:rPr>
        <w:t>update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b/>
          <w:color w:val="FF8000"/>
          <w:sz w:val="24"/>
        </w:rPr>
        <w:t>long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pBytesRead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long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pContentLength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int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pItems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ProcessInfo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pri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new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ProcessInfo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</w:rPr>
        <w:t>pri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80FF80"/>
          <w:sz w:val="24"/>
        </w:rPr>
        <w:t>itemNum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pItems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</w:rPr>
        <w:t>pri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80FF80"/>
          <w:sz w:val="24"/>
        </w:rPr>
        <w:t>readSize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pBytesRead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</w:rPr>
        <w:t>pri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80FF80"/>
          <w:sz w:val="24"/>
        </w:rPr>
        <w:t>totalSize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pContentLength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</w:rPr>
        <w:t>pri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80FF80"/>
          <w:sz w:val="24"/>
        </w:rPr>
        <w:t>show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pBytesRead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+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78D9B"/>
          <w:sz w:val="24"/>
        </w:rPr>
        <w:t>"/"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+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pContentLength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+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78D9B"/>
          <w:sz w:val="24"/>
        </w:rPr>
        <w:t>" byte"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</w:rPr>
        <w:t>pri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80FF80"/>
          <w:sz w:val="24"/>
        </w:rPr>
        <w:t>rate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Math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round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b/>
          <w:color w:val="FF8000"/>
          <w:sz w:val="24"/>
        </w:rPr>
        <w:t>new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Float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FF80"/>
          <w:sz w:val="24"/>
        </w:rPr>
        <w:t>pBytesRead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/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new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Float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FF80"/>
          <w:sz w:val="24"/>
        </w:rPr>
        <w:t>pContentLength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*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78D9B"/>
          <w:sz w:val="24"/>
        </w:rPr>
        <w:t>100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System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b/>
          <w:i/>
          <w:color w:val="80FF80"/>
          <w:sz w:val="24"/>
        </w:rPr>
        <w:t>out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println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JSON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toJSONString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pri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Global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setVarVal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"vals626_upProcessInfo"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pri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 xml:space="preserve">// hs.setAttribute("proInfo", </w:t>
      </w:r>
      <w:r>
        <w:rPr>
          <w:rFonts w:hint="eastAsia" w:ascii="Consolas" w:hAnsi="Consolas" w:eastAsia="Consolas"/>
          <w:color w:val="7D8C93"/>
          <w:sz w:val="24"/>
          <w:u w:val="single"/>
        </w:rPr>
        <w:t>pri</w:t>
      </w:r>
      <w:r>
        <w:rPr>
          <w:rFonts w:hint="eastAsia" w:ascii="Consolas" w:hAnsi="Consolas" w:eastAsia="Consolas"/>
          <w:color w:val="7D8C93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42E0B0"/>
    <w:multiLevelType w:val="multilevel"/>
    <w:tmpl w:val="E442E0B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6B1047"/>
    <w:rsid w:val="0C6B34D8"/>
    <w:rsid w:val="0EE863E0"/>
    <w:rsid w:val="1B3574A3"/>
    <w:rsid w:val="1EFE088D"/>
    <w:rsid w:val="1FF738B3"/>
    <w:rsid w:val="2F406723"/>
    <w:rsid w:val="4C21654A"/>
    <w:rsid w:val="6D535020"/>
    <w:rsid w:val="723F5D4E"/>
    <w:rsid w:val="7D7F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2018-06-27T03:33:00Z</dcterms:created>
  <dc:creator>ATI老哇的爪子007</dc:creator>
  <cp:lastModifiedBy>ATI老哇的爪子007</cp:lastModifiedBy>
  <dcterms:modified xsi:type="dcterms:W3CDTF">2018-06-27T06:09:01Z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