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命令行dsl转换ast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java.lang.reflect.InvocationTargetException;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org.apache.commons.cli.CommandLine;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org.apache.commons.cli.CommandLineParser;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org.apache.commons.cli.DefaultParser;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org.apache.commons.cli.Options;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org.apache.commons.cli.ParseException;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org.apache.commons.lang3.reflect.ConstructorUtils;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org.apache.commons.lang3.reflect.MethodUtils;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com.alibaba.fastjson.JSON;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com.attilax.ast.ClassInstanceCreation;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com.attilax.ast.Expression;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com.attilax.ast.MethodInvocation;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com.attilax.ast.SimpleName;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com.attilax.core.astExpressInterpreter;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com.attilax.parser.Token;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com.attilax.ref.refServiceV2s530;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com.google.common.collect.Lists;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//com.attilax.ref.methodRunnerByclassfile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@SuppressWarnings("all")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methodRunnerV2Ast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、、C:\0wkspc\webdavroot\bin\EmbeddedTomcat.class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-cpx "C:\\0wkspc\\webdavroot\\bin" jardir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"C:\\0wkspc\\webdavroot\\libtomcart" -class EmbeddedTomcat -method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openWebdav -paramtypes 'str,int' -arguments "C:\\0wkspc" 1315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-cpx "C:\\0wkspc\\webdavroot\\bin" -jardir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"C:\\0wkspc\\webdavroot\\libtomcart" -class EmbeddedTomcat -method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openWebdav -paramtypes 'str,int' -arguments "C:\\0wkspc" 1315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NoSuchMethodException, IllegalAccessException,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InvocationTargetException, ParseException, InstantiationException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Options options = new Options();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options.addOption("cpx", true, "class folder path.");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options.addOption("jardirx", true, "jardir.");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options.addOption("class", true, "class need.");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options.addOption("method", true, "method need.");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options.addOption("paramtypes", true, "paramtypes need.");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options.addOption("arguments", true, "arguments need.");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options.addOption("none", false, "class need.");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options.addOption("new", false, "class need.");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options.addOption("conparamtypes", true, "class need.");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options.addOption("conargs", true, "class need.");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CommandLineParser parser = new DefaultParser(); // new GnuParser();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CommandLine CommandLine1 = parser.parse(options, args);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cpx = CommandLine1.getOptionValue("cpx");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if (cmd.hasOption("dir"))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classfile="C:\\0wkspc\\ftpserverati\\WebContent\\WEB-INF\\classes\\com\\attilax\\util\\clsNodep.class";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clsname = CommandLine1.getOptionValue("class");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jardir = CommandLine1.getOptionValue("jardirx");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refServiceV2s530.loadJarFromDirtrave(jardir);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refServiceV2s530.loadclass( cpx);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MethodInvocation mi=new MethodInvocation();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Expression miexp;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(CommandLine1.hasOption("new"))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ClassInstanceCreation cic=new ClassInstanceCreation();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cic.jsonname="ClassInstanceCreation";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cic.name=clsname;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cic.arguments= get_con_paramsList(CommandLine1);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miexp=cic;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SimpleName sn=new SimpleName(clsname);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miexp=sn;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mi.Exp=miexp;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mi.Name= CommandLine1.getOptionValue("method");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mi.arguments=getParams(CommandLine1);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mi.jsonname="MethodInvocation";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System.out.println(JSON.toJSONString(mi,true));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Object interpret_rzt = new astExpressInterpreter().interpret(mi);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System.out.println("rzt:" + interpret_rzt);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System.out.println("--f");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List getParams(CommandLine cmd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List&lt;Object&gt; paramsList = Lists.newArrayList();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 cmd.hasOption("arguments")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arguments = cmd.getOptionValue("arguments");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paramtypes = cmd.getOptionValue("paramtypes");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String[] a = arguments.split(",");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(String string : a)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Object p = refServiceV2s530.getArg(string, n, paramtypes.split(","));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paramsList.add(p);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paramsList;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List get_con_paramsList(CommandLine cmd)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(cmd.hasOption("conargs"))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 con_paramsList ;//= get_con_paramsList();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Lists.newArrayList();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Lists.newArrayList();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0D391C"/>
    <w:rsid w:val="560D391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2018-05-30T09:59:00Z</dcterms:created>
  <dc:creator>ATI老哇的爪子007</dc:creator>
  <cp:lastModifiedBy>ATI老哇的爪子007</cp:lastModifiedBy>
  <dcterms:modified xsi:type="dcterms:W3CDTF">2018-05-30T09:59:33Z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