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图片爬虫下载流程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"https://www.rosmm8.com/rosimm/2018/04/25/3325.htm"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https://www.rosmm8.com/rosimm/2018/04/25/3325.htm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"https://www.rosmm8.com/rosimm/2018/04/25/3325.htm"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https://www.rosmm8.com/rosimm/2018/04/25/3325_3.htm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相册分析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"https://www.rosmm8.com/rosikz/2018/05/05/3348.htm"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https://www.rosmm8.com/rosikz/2018/05/05/3348.htm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https://www.rosmm8.com/rosikz/2018/03/19/3247.htm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"https://www.rosmm8.com/rosikz/2018/05/04/3345_7.htm"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https://www.rosmm8.com/rosikz/2018/05/04/3345_7.htm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 page pic load prob ..must end end to down auto pedding  zwajye l .. maybe use autoge pic id to slove this prob ??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https://www.rosmm8.com/rosikz/2018/04/14/3303.htm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"https://wvw.rosmm8.com/pic/upload/2018/04/14/rosikz-No670-1-1848155009.jpg"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https://wvw.rosmm8.com/pic/upload/2018/04/14/rosikz-No670-1-1848155009.jpg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https://www.rosmm8.com/rosikz/2018/04/14/3303_2.htm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"https://wvw.rosmm8.com/pic/upload/2018/04/14/rosikz-No670-7-1848496548.jpg"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https://wvw.rosmm8.com/pic/upload/2018/04/14/rosikz-No670-7-1848496548.jpg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"https://www.rosmm8.com/rosikz/2018/04/14/3303_5.htm"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https://www.rosmm8.com/rosikz/2018/04/14/3303_5.htm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"https://wvw.rosmm8.com/pic/upload/2018/04/14/rosikz-No670-22-1850178025.jpg"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https://wvw.rosmm8.com/pic/upload/2018/04/14/rosikz-No670-22-1850178025.jpg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"https://www.rosmm8.com/rosikz/2018/04/27/3330.htm"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https://www.rosmm8.com/rosikz/2018/04/27/3330.htm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"https://wvw.rosmm8.com/pic/upload/2018/04/27/rosikz-No684-1-1158438261.jpg"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https://wvw.rosmm8.com/pic/upload/2018/04/27/rosikz-No684-1-1158438261.jpg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"https://wvw.rosmm8.com/pic/upload/2018/04/27/rosikz-No684-2-1158493855.jpg"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https://wvw.rosmm8.com/pic/upload/2018/04/27/rosikz-No684-2-1158493855.jpg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"https://wvw.rosmm8.com/pic/upload/2018/04/27/rosikz-No684-3-1158544437.jpg"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https://wvw.rosmm8.com/pic/upload/2018/04/27/rosikz-No684-3-1158544437.jpg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"https://www.rosmm8.com/rosikz/2018/04/27/3330_2.htm"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https://www.rosmm8.com/rosikz/2018/04/27/3330_2.htm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"https://wvw.rosmm8.com/pic/upload/2018/04/27/rosikz-No684-6-1159096507.jpg"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https://wvw.rosmm8.com/pic/upload/2018/04/27/rosikz-No684-6-1159096507.jpg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"https://wvw.rosmm8.com/pic/upload/2018/04/27/rosikz-No684-7-1159147282.jpg"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https://wvw.rosmm8.com/pic/upload/2018/04/27/rosikz-No684-7-1159147282.jpg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"https://wvw.rosmm8.com/pic/upload/2018/04/27/rosikz-No684-11-1159342745.jpg"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https://wvw.rosmm8.com/pic/upload/2018/04/27/rosikz-No684-11-1159342745.jpg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https://wvw.rosmm8.com/pic/upload/2018/04/27/rosikz-No684-12-1159394588.jpg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"https://wvw.rosmm8.com/pic/upload/2018/04/27/rosikz-No684-16-1159595095.jpg"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https://wvw.rosmm8.com/pic/upload/2018/04/27/rosikz-No684-16-1159595095.jpg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"https://wvw.rosmm8.com/pic/upload/2018/04/27/rosikz-No684-17-1200042487.jpg"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https://wvw.rosmm8.com/pic/upload/2018/04/27/rosikz-No684-17-1200042487.jpg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"https://wvw.rosmm8.com/pic/upload/2018/04/28/rosmm-2334-1-1205371077.jpg"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https://wvw.rosmm8.com/pic/upload/2018/04/28/rosmm-2334-1-1205371077.jpg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"https://wvw.rosmm8.com/pic/upload/2018/04/28/rosmm-2334-2-1205432388.jpg"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https://wvw.rosmm8.com/pic/upload/2018/04/28/rosmm-2334-2-1205432388.jpg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"https://wvw.rosmm8.com/pic/upload/2018/04/28/rosmm-2334-3-1205472535.jpg"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https://wvw.rosmm8.com/pic/upload/2018/04/28/rosmm-2334-3-1205472535.jpg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Last time span 5 6 4 haosyo doyou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"https://wvw.rosmm8.com/pic/upload/2018/04/24/rosmm-2330-1-1214161823.jpg"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https://wvw.rosmm8.com/pic/upload/2018/04/24/rosmm-2330-1-1214161823.jpg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"https://wvw.rosmm8.com/pic/upload/2018/04/24/rosmm-2330-2-1214205902.jpg"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https://wvw.rosmm8.com/pic/upload/2018/04/24/rosmm-2330-2-1214205902.jpg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https://wvw.rosmm8.com/pic/upload/2018/04/24/rosmm-2330-3-1214254247.jpg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90FCB"/>
    <w:rsid w:val="03193146"/>
    <w:rsid w:val="044C4925"/>
    <w:rsid w:val="04A93830"/>
    <w:rsid w:val="0A9D67B3"/>
    <w:rsid w:val="0DDF5E7C"/>
    <w:rsid w:val="0F4328C8"/>
    <w:rsid w:val="11622B00"/>
    <w:rsid w:val="1A7B5569"/>
    <w:rsid w:val="1BD70092"/>
    <w:rsid w:val="1CE112CD"/>
    <w:rsid w:val="1E635868"/>
    <w:rsid w:val="1FDC476A"/>
    <w:rsid w:val="206C32C1"/>
    <w:rsid w:val="2568135A"/>
    <w:rsid w:val="2C38632E"/>
    <w:rsid w:val="314D570B"/>
    <w:rsid w:val="35BC4693"/>
    <w:rsid w:val="388908F7"/>
    <w:rsid w:val="390070F1"/>
    <w:rsid w:val="39A12693"/>
    <w:rsid w:val="3DD97F5B"/>
    <w:rsid w:val="3FD46743"/>
    <w:rsid w:val="428830AF"/>
    <w:rsid w:val="4BC35E06"/>
    <w:rsid w:val="51A7639C"/>
    <w:rsid w:val="534861A5"/>
    <w:rsid w:val="5C0B457E"/>
    <w:rsid w:val="5D324F81"/>
    <w:rsid w:val="5EA46C10"/>
    <w:rsid w:val="5F83749E"/>
    <w:rsid w:val="603E10ED"/>
    <w:rsid w:val="64431B3B"/>
    <w:rsid w:val="64CA3466"/>
    <w:rsid w:val="669506FA"/>
    <w:rsid w:val="671672D1"/>
    <w:rsid w:val="6BA83EC3"/>
    <w:rsid w:val="6D535020"/>
    <w:rsid w:val="6FF5464A"/>
    <w:rsid w:val="73C90FCB"/>
    <w:rsid w:val="766A35A4"/>
    <w:rsid w:val="7A81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2018-05-06T03:05:00Z</dcterms:created>
  <dc:creator>ATI老哇的爪子007</dc:creator>
  <cp:lastModifiedBy>ATI老哇的爪子007</cp:lastModifiedBy>
  <dcterms:modified xsi:type="dcterms:W3CDTF">2018-05-06T03:52:16Z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