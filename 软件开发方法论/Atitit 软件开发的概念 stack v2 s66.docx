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软件开发的概念 stack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ELK 正式宣布更名为“Elastic Stack”，E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sh stack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ullstack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Lamp</w:t>
      </w:r>
    </w:p>
    <w:p>
      <w:pPr>
        <w:rPr>
          <w:rFonts w:hint="eastAsia" w:ascii="Helvetica" w:hAnsi="Helvetica" w:eastAsia="宋体" w:cs="Helvetic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23" w:lineRule="atLeast"/>
        <w:ind w:left="0" w:right="0" w:firstLine="0"/>
        <w:rPr>
          <w:rFonts w:ascii="Arial" w:hAnsi="Arial" w:cs="Arial"/>
          <w:b/>
          <w:i w:val="0"/>
          <w:caps w:val="0"/>
          <w:color w:val="494949"/>
          <w:spacing w:val="0"/>
          <w:sz w:val="42"/>
          <w:szCs w:val="42"/>
        </w:rPr>
      </w:pPr>
      <w:r>
        <w:rPr>
          <w:rFonts w:hint="default" w:ascii="Arial" w:hAnsi="Arial" w:cs="Arial"/>
          <w:b/>
          <w:i w:val="0"/>
          <w:caps w:val="0"/>
          <w:color w:val="494949"/>
          <w:spacing w:val="0"/>
          <w:sz w:val="42"/>
          <w:szCs w:val="42"/>
          <w:shd w:val="clear" w:fill="F4EDE3"/>
        </w:rPr>
        <w:t>MEAN（MongoDB，Express，Angular，Nodejs/Nginx）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MongoDB是一种文件导向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begin"/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instrText xml:space="preserve"> HYPERLINK "http://zh.wikipedia.org/wiki/%E6%95%B0%E6%8D%AE%E5%BA%93%E7%AE%A1%E7%90%86%E7%B3%BB%E7%BB%9F" </w:instrTex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t>数据库管理系统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end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，由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begin"/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instrText xml:space="preserve"> HYPERLINK "http://zh.wikipedia.org/wiki/C++" </w:instrTex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t>C++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end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撰写而成，以此来解决应用程序开发社区中的大量现实问题。NoSql.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Express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 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是一个简洁而灵活的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 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node.js Web应用框架,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 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提供一系列强大特性帮助你创建各种Web应用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AngularJS是一款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begin"/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instrText xml:space="preserve"> HYPERLINK "http://zh.wikipedia.org/wiki/%E5%BC%80%E6%BA%90%E8%BD%AF%E4%BB%B6" </w:instrTex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t>开源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end"/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begin"/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instrText xml:space="preserve"> HYPERLINK "http://zh.wikipedia.org/wiki/JavaScript" </w:instrTex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t>JavaScript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end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函式库，由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begin"/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instrText xml:space="preserve"> HYPERLINK "http://zh.wikipedia.org/wiki/Google" </w:instrTex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t>Google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end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维护，用来协助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begin"/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instrText xml:space="preserve"> HYPERLINK "http://en.wikipedia.org/wiki/single-page_application" </w:instrTex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t>单一页面应用程式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end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运行的。它的目标是透过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begin"/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instrText xml:space="preserve"> HYPERLINK "http://zh.wikipedia.org/wiki/MVC%E6%A8%A1%E5%BC%8F" </w:instrTex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t>MVC模式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end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(MVC)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 </w:t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功能增强基于浏览器的应用，使开发和测试变得更加容易。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Nginx（发音同engine x）是一款由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begin"/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instrText xml:space="preserve"> HYPERLINK "http://zh.wikipedia.org/wiki/%E4%BF%84%E7%BE%85%E6%96%AF" </w:instrTex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t>俄罗斯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end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程序员Igor Sysoev所开发轻量级的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begin"/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instrText xml:space="preserve"> HYPERLINK "http://zh.wikipedia.org/wiki/%E7%B6%B2%E9%A0%81%E4%BC%BA%E6%9C%8D%E5%99%A8" </w:instrTex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t>网页服务器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end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、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begin"/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instrText xml:space="preserve"> HYPERLINK "http://zh.wikipedia.org/wiki/%E5%8F%8D%E5%90%91%E4%BB%A3%E7%90%86" </w:instrTex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t>反向代理服务器</w:t>
      </w:r>
      <w:r>
        <w:rPr>
          <w:rStyle w:val="5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shd w:val="clear" w:fill="F4EDE3"/>
        </w:rPr>
        <w:fldChar w:fldCharType="end"/>
      </w:r>
      <w:r>
        <w:rPr>
          <w:rStyle w:val="5"/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以及电子邮件（IMAP/POP3）代理服务器。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7B7D62"/>
          <w:spacing w:val="0"/>
          <w:sz w:val="20"/>
          <w:szCs w:val="20"/>
          <w:shd w:val="clear" w:fill="FFFFFF"/>
        </w:rPr>
        <w:t>如公司用的LNMP架构，nginx自带Status模块、PHP也有相关的Status、MySQL的话可以通过percona官方工具来进行监控。Redis这些通过自身的info获取信息进行过滤等。方法都类似。要么服务自带。要么通过脚本来实现想监控的内容，以及报警和图形功能。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87EF8"/>
    <w:rsid w:val="0AE87D4A"/>
    <w:rsid w:val="12A87EF8"/>
    <w:rsid w:val="170A48AE"/>
    <w:rsid w:val="1E6D319C"/>
    <w:rsid w:val="2C243EB7"/>
    <w:rsid w:val="495C1454"/>
    <w:rsid w:val="67044D0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2018-05-28T02:15:00Z</dcterms:created>
  <dc:creator>ATI老哇的爪子007</dc:creator>
  <cp:lastModifiedBy>ATI老哇的爪子007</cp:lastModifiedBy>
  <dcterms:modified xsi:type="dcterms:W3CDTF">2018-06-07T08:34:51Z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