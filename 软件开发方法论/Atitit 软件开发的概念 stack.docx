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软件开发的概念 stack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ELK 正式宣布更名为“Elastic Stack”，E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sh stack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ullstack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Lamp</w:t>
      </w:r>
    </w:p>
    <w:p>
      <w:pP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42"/>
          <w:szCs w:val="42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42"/>
          <w:szCs w:val="42"/>
          <w:bdr w:val="none" w:color="auto" w:sz="0" w:space="0"/>
          <w:shd w:val="clear" w:fill="F4EDE3"/>
        </w:rPr>
        <w:t>MEAN（MongoDB，Express，Angular，Nodejs/Nginx）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MongoDB是一种文件导向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"http://zh.wikipedia.org/wiki/%E6%95%B0%E6%8D%AE%E5%BA%93%E7%AE%A1%E7%90%86%E7%B3%BB%E7%BB%9F"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数据库管理系统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，由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"http://zh.wikipedia.org/wiki/C++"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C++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撰写而成，以此来解决应用程序开发社区中的大量现实问题。NoSql.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Express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是一个简洁而灵活的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node.js Web应用框架,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提供一系列强大特性帮助你创建各种Web应用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AngularJS是一款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"http://zh.wikipedia.org/wiki/%E5%BC%80%E6%BA%90%E8%BD%AF%E4%BB%B6"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开源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"http://zh.wikipedia.org/wiki/JavaScript"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JavaScript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函式库，由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"http://zh.wikipedia.org/wiki/Google"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Google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维护，用来协助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"http://en.wikipedia.org/wiki/single-page_application"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单一页面应用程式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运行的。它的目标是透过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"http://zh.wikipedia.org/wiki/MVC%E6%A8%A1%E5%BC%8F"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MVC模式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(MVC)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功能增强基于浏览器的应用，使开发和测试变得更加容易。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Nginx（发音同engine x）是一款由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"http://zh.wikipedia.org/wiki/%E4%BF%84%E7%BE%85%E6%96%AF"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俄罗斯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程序员Igor Sysoev所开发轻量级的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"http://zh.wikipedia.org/wiki/%E7%B6%B2%E9%A0%81%E4%BC%BA%E6%9C%8D%E5%99%A8"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网页服务器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、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"http://zh.wikipedia.org/wiki/%E5%8F%8D%E5%90%91%E4%BB%A3%E7%90%86"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反向代理服务器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以及电子邮件（IMAP/POP3）代理服务器。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87EF8"/>
    <w:rsid w:val="12A87EF8"/>
    <w:rsid w:val="170A48AE"/>
    <w:rsid w:val="1E6D319C"/>
    <w:rsid w:val="495C1454"/>
    <w:rsid w:val="67044D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2018-05-28T02:15:00Z</dcterms:created>
  <dc:creator>ATI老哇的爪子007</dc:creator>
  <cp:lastModifiedBy>ATI老哇的爪子007</cp:lastModifiedBy>
  <dcterms:modified xsi:type="dcterms:W3CDTF">2018-05-28T02:18:07Z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