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软件开发中的艾提拉思想与理念总结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后端优先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手机优先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做好政治动员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高层抽象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一定要出理论结果书籍总结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技术就是艺术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三个软件层次的划分  实现层 规划层 艺术层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无限生命软件理论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融合理论，，融合不同类库的框架的优缺点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简化原则 连接不同的组建。。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基础设施为重。。。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灵活的基础组建模式带来伟大扩展性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重要类库的提升效率一体化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最高层抽象会步步扩充起来 完善起来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atitit.attilax的软件 架构 理念.docx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7c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Crossplatform跨平台，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cross device跨设备cross device，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cross archi跨架构 (bs cs hybrid)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cross lang跨语言   (uapi)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cross screen跨不同屏幕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component组件化，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Cba ，Cap+base+acid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6s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Scalable可扩展性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secury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solid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Service 组件服务化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Socail 社区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Sd (Software Defined概念。软件定义”(Software 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5M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Meta define元定义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MultiFun多功能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Microservice微服务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Multi Lang多语言化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Mobile 移动化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4d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DNA化预先规划。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distributed分布式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Deploy friendly部署友好的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Other化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All in one全体系化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Func base unit 基于功能的单元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FURPS模型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Green 绿色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H5，ui h5化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Hybrid化,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 Ioc容器化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 integrate集成化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 I18n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 Open sys开放体系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 Plugin 插件化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5.12. platform平台化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 Process customiz流程自定义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5.14. Rest  接口rest化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5.15. Text 协议文本化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5.16. Third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5.17. Tmork 输入方式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5.18. Vm化，隔离化 再次封装化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Laomao sisyeo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"星星之火可以燎原"、"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"https://baike.baidu.com/item/%E6%9E%AA%E6%9D%86%E5%AD%90%E9%87%8C%E5%87%BA%E6%94%BF%E6%9D%83" \t "https://baike.baidu.com/item/%E6%AF%9B%E6%B3%BD%E4%B8%9C%E6%80%9D%E6%83%B3/_blank"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枪杆子里出政权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"、"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"https://baike.baidu.com/item/%E5%86%9C%E6%9D%91%E5%8C%85%E5%9B%B4%E5%9F%8E%E5%B8%82/83056" \t "https://baike.baidu.com/item/%E6%AF%9B%E6%B3%BD%E4%B8%9C%E6%80%9D%E6%83%B3/_blank"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农村包围城市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"、"游击战十六字方针"、"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"https://baike.baidu.com/item/%E7%BE%A4%E4%BC%97%E8%B7%AF%E7%BA%BF" \t "https://baike.baidu.com/item/%E6%AF%9B%E6%B3%BD%E4%B8%9C%E6%80%9D%E6%83%B3/_blank"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群众路线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"、"团结一切可以团结的人"、"文艺为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"https://baike.baidu.com/item/%E6%97%A0%E4%BA%A7%E9%98%B6%E7%BA%A7" \t "https://baike.baidu.com/item/%E6%AF%9B%E6%B3%BD%E4%B8%9C%E6%80%9D%E6%83%B3/_blank"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无产阶级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革命服务"、"三个世界的划分"、"继续革命理论"等等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96900"/>
    <w:rsid w:val="0762460D"/>
    <w:rsid w:val="08A31646"/>
    <w:rsid w:val="23B34F4A"/>
    <w:rsid w:val="27A26406"/>
    <w:rsid w:val="2B7A701C"/>
    <w:rsid w:val="35542368"/>
    <w:rsid w:val="3A557CE2"/>
    <w:rsid w:val="3C9200FE"/>
    <w:rsid w:val="3D672A7B"/>
    <w:rsid w:val="51F44044"/>
    <w:rsid w:val="562E6D95"/>
    <w:rsid w:val="5E2C34D8"/>
    <w:rsid w:val="6D535020"/>
    <w:rsid w:val="74681FDE"/>
    <w:rsid w:val="77496900"/>
    <w:rsid w:val="78C60E96"/>
    <w:rsid w:val="78E50898"/>
    <w:rsid w:val="7D345003"/>
    <w:rsid w:val="7E9A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2018-08-03T14:49:00Z</dcterms:created>
  <dc:creator>ATI老哇的爪子007</dc:creator>
  <cp:lastModifiedBy>ATI老哇的爪子007</cp:lastModifiedBy>
  <dcterms:modified xsi:type="dcterms:W3CDTF">2018-08-03T14:59:47Z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