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软件开发者装备的重要性 tool 工具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进攻武器 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通信工具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1728D"/>
    <w:rsid w:val="6061728D"/>
    <w:rsid w:val="64483D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2018-07-12T03:13:00Z</dcterms:created>
  <dc:creator>ATI老哇的爪子007</dc:creator>
  <cp:lastModifiedBy>ATI老哇的爪子007</cp:lastModifiedBy>
  <dcterms:modified xsi:type="dcterms:W3CDTF">2018-07-12T03:14:42Z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