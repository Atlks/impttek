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乱码解决与编码总结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URLEncoded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汉字编码 gbk  Unicode big5 sjis Shift. Utf8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2368"/>
      <w:r>
        <w:rPr>
          <w:rFonts w:hint="eastAsia"/>
          <w:lang w:val="en-US" w:eastAsia="zh-CN"/>
        </w:rPr>
        <w:t>Base64编码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bin2hex()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其他二进制数据表示法  ,Quoted-printable ,UUencode</w:t>
      </w:r>
      <w:bookmarkEnd w:id="0"/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乱码探测与纠正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汉字3500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汉字编码 gbk  Unicode big5 sjis Shift.utf8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常见二进制编码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Base64编码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bin2hex()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URLEncoded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语言内部escape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其他二进制数据表示法  ,Quoted-printable ,UUencode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 乱码探测与纠正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1.1.1. 汉字3500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1.1.2. Ascii字符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乱码预防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双重编码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组合编码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E2670"/>
    <w:multiLevelType w:val="multilevel"/>
    <w:tmpl w:val="A51E26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6929E8A"/>
    <w:multiLevelType w:val="multilevel"/>
    <w:tmpl w:val="D6929E8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83929"/>
    <w:rsid w:val="170526BB"/>
    <w:rsid w:val="1D92161C"/>
    <w:rsid w:val="1E860E63"/>
    <w:rsid w:val="205C1A21"/>
    <w:rsid w:val="20CB715F"/>
    <w:rsid w:val="25790812"/>
    <w:rsid w:val="297C5A20"/>
    <w:rsid w:val="2B425E78"/>
    <w:rsid w:val="2D75373C"/>
    <w:rsid w:val="306B10B4"/>
    <w:rsid w:val="31EB6177"/>
    <w:rsid w:val="378539D1"/>
    <w:rsid w:val="3DD03E1A"/>
    <w:rsid w:val="43064135"/>
    <w:rsid w:val="45584EAF"/>
    <w:rsid w:val="4F614A2D"/>
    <w:rsid w:val="58AB1EA4"/>
    <w:rsid w:val="62496644"/>
    <w:rsid w:val="65D16E18"/>
    <w:rsid w:val="6D535020"/>
    <w:rsid w:val="6F3E6DFD"/>
    <w:rsid w:val="7FA83929"/>
    <w:rsid w:val="7FB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2018-05-14T10:43:00Z</dcterms:created>
  <dc:creator>ATI老哇的爪子007</dc:creator>
  <cp:lastModifiedBy>ATI老哇的爪子007</cp:lastModifiedBy>
  <dcterms:modified xsi:type="dcterms:W3CDTF">2018-05-14T10:51:05Z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