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提升扩展性 通用架构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一个关键特性是可编程性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通用计算机  特性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通用计算机的一个关键特性是可编程性。必须存在某个将指令集引入计算机的方法，使计算机能响应这个指令集。现代计算机将这样的指令集作为字节存储在内存里，称为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机器码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。在楚泽的机器里，指令集的编码用35mm的电影胶带上的打孔来表示。巴贝奇的机器则使用打孔的卡片，与控制纺织机的卡片有点像。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一些早期的计算机只能用很不灵活的指令序列进行编程。一个通用计算机必须能够根据上几步的计算结果跳过一些指令序列。这个特性我们现在称为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条件分支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，这对于实现条件循环是必要的。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A486E"/>
    <w:rsid w:val="199A486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2018-06-06T21:30:00Z</dcterms:created>
  <dc:creator>ATI老哇的爪子007</dc:creator>
  <cp:lastModifiedBy>ATI老哇的爪子007</cp:lastModifiedBy>
  <dcterms:modified xsi:type="dcterms:W3CDTF">2018-06-06T21:31:27Z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