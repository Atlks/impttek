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架构图 部署图设计工具 axure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来个核心  需要映入图片  可以连接线路  ，调整图片位置，，连接线路自动重连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65493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四大用户</w:t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3201670" cy="3051810"/>
                <wp:effectExtent l="0" t="0" r="13970" b="11430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6320" y="50165"/>
                          <a:ext cx="3201670" cy="3051810"/>
                          <a:chOff x="4930" y="16163"/>
                          <a:chExt cx="5042" cy="4806"/>
                        </a:xfrm>
                      </wpg:grpSpPr>
                      <wpg:grpSp>
                        <wpg:cNvPr id="119" name="组合 119" descr="KSO_WM_TAG_VERSION=1.0&amp;KSO_WM_BEAUTIFY_FLAG=#wm#&amp;KSO_WM_UNIT_TYPE=i&amp;KSO_WM_UNIT_ID=wpsdiag20160996_4*i*1&amp;KSO_WM_TEMPLATE_CATEGORY=wpsdiag&amp;KSO_WM_TEMPLATE_INDEX=20160996"/>
                        <wpg:cNvGrpSpPr/>
                        <wpg:grpSpPr>
                          <a:xfrm>
                            <a:off x="4930" y="16163"/>
                            <a:ext cx="5042" cy="4807"/>
                            <a:chOff x="0" y="0"/>
                            <a:chExt cx="3201624" cy="3052376"/>
                          </a:xfrm>
                        </wpg:grpSpPr>
                        <wps:wsp>
                          <wps:cNvPr id="87" name="椭圆 87" descr="KSO_WM_UNIT_INDEX=1_1&amp;KSO_WM_UNIT_TYPE=q_i&amp;KSO_WM_UNIT_ID=wpsdiag20160996_4*q_i*1_1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5&amp;KSO_WM_UNIT_FILL_BACK_SCHEMECOLOR_INDEX=0"/>
                          <wps:cNvSpPr/>
                          <wps:spPr>
                            <a:xfrm>
                              <a:off x="1820173" y="845389"/>
                              <a:ext cx="1381451" cy="1387477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椭圆 88" descr="KSO_WM_UNIT_INDEX=1_2&amp;KSO_WM_UNIT_TYPE=q_i&amp;KSO_WM_UNIT_ID=wpsdiag20160996_4*q_i*1_2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6&amp;KSO_WM_UNIT_FILL_BACK_SCHEMECOLOR_INDEX=0"/>
                          <wps:cNvSpPr/>
                          <wps:spPr>
                            <a:xfrm>
                              <a:off x="923026" y="1664899"/>
                              <a:ext cx="1381451" cy="1387477"/>
                            </a:xfrm>
                            <a:prstGeom prst="ellipse">
                              <a:avLst/>
                            </a:prstGeom>
                            <a:solidFill>
                              <a:srgbClr val="76ACB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椭圆 89" descr="KSO_WM_UNIT_INDEX=1_3&amp;KSO_WM_UNIT_TYPE=q_i&amp;KSO_WM_UNIT_ID=wpsdiag20160996_4*q_i*1_3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6&amp;KSO_WM_UNIT_FILL_BACK_SCHEMECOLOR_INDEX=0"/>
                          <wps:cNvSpPr/>
                          <wps:spPr>
                            <a:xfrm>
                              <a:off x="0" y="845389"/>
                              <a:ext cx="1381451" cy="1387477"/>
                            </a:xfrm>
                            <a:prstGeom prst="ellipse">
                              <a:avLst/>
                            </a:prstGeom>
                            <a:solidFill>
                              <a:srgbClr val="38626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椭圆 90" descr="KSO_WM_UNIT_INDEX=1_4&amp;KSO_WM_UNIT_TYPE=q_i&amp;KSO_WM_UNIT_ID=wpsdiag20160996_4*q_i*1_4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0&amp;KSO_WM_UNIT_FILL_BACK_SCHEMECOLOR_INDEX=0"/>
                          <wps:cNvSpPr/>
                          <wps:spPr>
                            <a:xfrm>
                              <a:off x="897147" y="0"/>
                              <a:ext cx="1381451" cy="1387477"/>
                            </a:xfrm>
                            <a:prstGeom prst="ellipse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 descr="KSO_WM_UNIT_INDEX=1_5&amp;KSO_WM_UNIT_TYPE=q_i&amp;KSO_WM_UNIT_ID=wpsdiag20160996_4*q_i*1_5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750498" y="767751"/>
                              <a:ext cx="1700885" cy="16758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椭圆 92" descr="KSO_WM_UNIT_INDEX=1_6&amp;KSO_WM_UNIT_TYPE=q_i&amp;KSO_WM_UNIT_ID=wpsdiag20160996_4*q_i*1_6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1121434" y="215661"/>
                              <a:ext cx="941964" cy="9335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椭圆 93" descr="KSO_WM_UNIT_INDEX=1_7&amp;KSO_WM_UNIT_TYPE=q_i&amp;KSO_WM_UNIT_ID=wpsdiag20160996_4*q_i*1_7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0&amp;KSO_WM_UNIT_FILL_BACK_SCHEMECOLOR_INDEX=0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1173192" y="284672"/>
                              <a:ext cx="815986" cy="805725"/>
                            </a:xfrm>
                            <a:prstGeom prst="ellipse">
                              <a:avLst/>
                            </a:prstGeom>
                            <a:solidFill>
                              <a:srgbClr val="70AD47"/>
                            </a:solidFill>
                            <a:ln w="28575" cap="flat" cmpd="sng" algn="ctr">
                              <a:solidFill>
                                <a:srgbClr val="7F6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AutoShape 73" descr="KSO_WM_UNIT_INDEX=1_8&amp;KSO_WM_UNIT_TYPE=q_i&amp;KSO_WM_UNIT_ID=wpsdiag20160996_4*q_i*1_8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0&amp;KSO_WM_UNIT_FILL_BACK_SCHEMECOLOR_INDEX=0"/>
                          <wps:cNvSpPr/>
                          <wps:spPr bwMode="auto">
                            <a:xfrm>
                              <a:off x="1509622" y="362310"/>
                              <a:ext cx="173897" cy="152835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794 h 21588"/>
                                <a:gd name="T2" fmla="*/ 10800 w 21600"/>
                                <a:gd name="T3" fmla="*/ 10794 h 21588"/>
                                <a:gd name="T4" fmla="*/ 10800 w 21600"/>
                                <a:gd name="T5" fmla="*/ 10794 h 21588"/>
                                <a:gd name="T6" fmla="*/ 10800 w 21600"/>
                                <a:gd name="T7" fmla="*/ 10794 h 21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588">
                                  <a:moveTo>
                                    <a:pt x="17530" y="7696"/>
                                  </a:moveTo>
                                  <a:cubicBezTo>
                                    <a:pt x="17530" y="8751"/>
                                    <a:pt x="17302" y="9747"/>
                                    <a:pt x="16843" y="10684"/>
                                  </a:cubicBezTo>
                                  <a:cubicBezTo>
                                    <a:pt x="16386" y="11620"/>
                                    <a:pt x="15760" y="12436"/>
                                    <a:pt x="14969" y="13127"/>
                                  </a:cubicBezTo>
                                  <a:cubicBezTo>
                                    <a:pt x="14176" y="13821"/>
                                    <a:pt x="13249" y="14371"/>
                                    <a:pt x="12185" y="14775"/>
                                  </a:cubicBezTo>
                                  <a:cubicBezTo>
                                    <a:pt x="11121" y="15181"/>
                                    <a:pt x="9982" y="15384"/>
                                    <a:pt x="8765" y="15384"/>
                                  </a:cubicBezTo>
                                  <a:cubicBezTo>
                                    <a:pt x="8487" y="15384"/>
                                    <a:pt x="8212" y="15370"/>
                                    <a:pt x="7936" y="15342"/>
                                  </a:cubicBezTo>
                                  <a:cubicBezTo>
                                    <a:pt x="7663" y="15316"/>
                                    <a:pt x="7395" y="15283"/>
                                    <a:pt x="7131" y="15249"/>
                                  </a:cubicBezTo>
                                  <a:cubicBezTo>
                                    <a:pt x="6027" y="16264"/>
                                    <a:pt x="4766" y="16967"/>
                                    <a:pt x="3346" y="17339"/>
                                  </a:cubicBezTo>
                                  <a:cubicBezTo>
                                    <a:pt x="3196" y="17379"/>
                                    <a:pt x="3043" y="17413"/>
                                    <a:pt x="2890" y="17444"/>
                                  </a:cubicBezTo>
                                  <a:cubicBezTo>
                                    <a:pt x="2735" y="17475"/>
                                    <a:pt x="2572" y="17509"/>
                                    <a:pt x="2398" y="17545"/>
                                  </a:cubicBezTo>
                                  <a:cubicBezTo>
                                    <a:pt x="2308" y="17562"/>
                                    <a:pt x="2228" y="17534"/>
                                    <a:pt x="2155" y="17455"/>
                                  </a:cubicBezTo>
                                  <a:cubicBezTo>
                                    <a:pt x="2085" y="17379"/>
                                    <a:pt x="2033" y="17297"/>
                                    <a:pt x="2005" y="17207"/>
                                  </a:cubicBezTo>
                                  <a:lnTo>
                                    <a:pt x="2005" y="17181"/>
                                  </a:lnTo>
                                  <a:cubicBezTo>
                                    <a:pt x="1974" y="17071"/>
                                    <a:pt x="1986" y="16984"/>
                                    <a:pt x="2038" y="16916"/>
                                  </a:cubicBezTo>
                                  <a:cubicBezTo>
                                    <a:pt x="2090" y="16851"/>
                                    <a:pt x="2158" y="16769"/>
                                    <a:pt x="2240" y="16679"/>
                                  </a:cubicBezTo>
                                  <a:cubicBezTo>
                                    <a:pt x="2377" y="16518"/>
                                    <a:pt x="2506" y="16355"/>
                                    <a:pt x="2629" y="16188"/>
                                  </a:cubicBezTo>
                                  <a:cubicBezTo>
                                    <a:pt x="2753" y="16022"/>
                                    <a:pt x="2864" y="15830"/>
                                    <a:pt x="2963" y="15621"/>
                                  </a:cubicBezTo>
                                  <a:cubicBezTo>
                                    <a:pt x="3059" y="15410"/>
                                    <a:pt x="3151" y="15159"/>
                                    <a:pt x="3238" y="14871"/>
                                  </a:cubicBezTo>
                                  <a:cubicBezTo>
                                    <a:pt x="3325" y="14580"/>
                                    <a:pt x="3398" y="14225"/>
                                    <a:pt x="3457" y="13801"/>
                                  </a:cubicBezTo>
                                  <a:cubicBezTo>
                                    <a:pt x="2398" y="13102"/>
                                    <a:pt x="1558" y="12222"/>
                                    <a:pt x="934" y="11164"/>
                                  </a:cubicBezTo>
                                  <a:cubicBezTo>
                                    <a:pt x="310" y="10106"/>
                                    <a:pt x="0" y="8952"/>
                                    <a:pt x="0" y="7696"/>
                                  </a:cubicBezTo>
                                  <a:cubicBezTo>
                                    <a:pt x="0" y="6627"/>
                                    <a:pt x="230" y="5625"/>
                                    <a:pt x="691" y="4694"/>
                                  </a:cubicBezTo>
                                  <a:cubicBezTo>
                                    <a:pt x="1153" y="3763"/>
                                    <a:pt x="1781" y="2948"/>
                                    <a:pt x="2574" y="2257"/>
                                  </a:cubicBezTo>
                                  <a:cubicBezTo>
                                    <a:pt x="3365" y="1565"/>
                                    <a:pt x="4290" y="1012"/>
                                    <a:pt x="5352" y="609"/>
                                  </a:cubicBezTo>
                                  <a:cubicBezTo>
                                    <a:pt x="6409" y="203"/>
                                    <a:pt x="7548" y="0"/>
                                    <a:pt x="8765" y="0"/>
                                  </a:cubicBezTo>
                                  <a:cubicBezTo>
                                    <a:pt x="9982" y="0"/>
                                    <a:pt x="11121" y="203"/>
                                    <a:pt x="12185" y="609"/>
                                  </a:cubicBezTo>
                                  <a:cubicBezTo>
                                    <a:pt x="13249" y="1012"/>
                                    <a:pt x="14176" y="1565"/>
                                    <a:pt x="14969" y="2257"/>
                                  </a:cubicBezTo>
                                  <a:cubicBezTo>
                                    <a:pt x="15760" y="2948"/>
                                    <a:pt x="16386" y="3763"/>
                                    <a:pt x="16843" y="4694"/>
                                  </a:cubicBezTo>
                                  <a:cubicBezTo>
                                    <a:pt x="17302" y="5625"/>
                                    <a:pt x="17530" y="6627"/>
                                    <a:pt x="17530" y="7696"/>
                                  </a:cubicBezTo>
                                  <a:moveTo>
                                    <a:pt x="21599" y="11736"/>
                                  </a:moveTo>
                                  <a:cubicBezTo>
                                    <a:pt x="21599" y="12986"/>
                                    <a:pt x="21286" y="14146"/>
                                    <a:pt x="20665" y="15204"/>
                                  </a:cubicBezTo>
                                  <a:cubicBezTo>
                                    <a:pt x="20039" y="16261"/>
                                    <a:pt x="19199" y="17139"/>
                                    <a:pt x="18140" y="17841"/>
                                  </a:cubicBezTo>
                                  <a:cubicBezTo>
                                    <a:pt x="18201" y="18265"/>
                                    <a:pt x="18271" y="18620"/>
                                    <a:pt x="18354" y="18908"/>
                                  </a:cubicBezTo>
                                  <a:cubicBezTo>
                                    <a:pt x="18436" y="19199"/>
                                    <a:pt x="18533" y="19444"/>
                                    <a:pt x="18641" y="19661"/>
                                  </a:cubicBezTo>
                                  <a:cubicBezTo>
                                    <a:pt x="18752" y="19870"/>
                                    <a:pt x="18862" y="20059"/>
                                    <a:pt x="18980" y="20226"/>
                                  </a:cubicBezTo>
                                  <a:cubicBezTo>
                                    <a:pt x="19095" y="20392"/>
                                    <a:pt x="19222" y="20556"/>
                                    <a:pt x="19356" y="20719"/>
                                  </a:cubicBezTo>
                                  <a:cubicBezTo>
                                    <a:pt x="19432" y="20809"/>
                                    <a:pt x="19498" y="20891"/>
                                    <a:pt x="19554" y="20968"/>
                                  </a:cubicBezTo>
                                  <a:cubicBezTo>
                                    <a:pt x="19611" y="21047"/>
                                    <a:pt x="19622" y="21128"/>
                                    <a:pt x="19592" y="21219"/>
                                  </a:cubicBezTo>
                                  <a:lnTo>
                                    <a:pt x="19592" y="21247"/>
                                  </a:lnTo>
                                  <a:cubicBezTo>
                                    <a:pt x="19578" y="21351"/>
                                    <a:pt x="19533" y="21439"/>
                                    <a:pt x="19453" y="21509"/>
                                  </a:cubicBezTo>
                                  <a:cubicBezTo>
                                    <a:pt x="19373" y="21577"/>
                                    <a:pt x="19291" y="21599"/>
                                    <a:pt x="19199" y="21583"/>
                                  </a:cubicBezTo>
                                  <a:cubicBezTo>
                                    <a:pt x="19027" y="21549"/>
                                    <a:pt x="18862" y="21512"/>
                                    <a:pt x="18709" y="21481"/>
                                  </a:cubicBezTo>
                                  <a:cubicBezTo>
                                    <a:pt x="18556" y="21450"/>
                                    <a:pt x="18403" y="21419"/>
                                    <a:pt x="18253" y="21379"/>
                                  </a:cubicBezTo>
                                  <a:cubicBezTo>
                                    <a:pt x="17530" y="21199"/>
                                    <a:pt x="16854" y="20931"/>
                                    <a:pt x="16224" y="20570"/>
                                  </a:cubicBezTo>
                                  <a:cubicBezTo>
                                    <a:pt x="15593" y="20211"/>
                                    <a:pt x="15007" y="19783"/>
                                    <a:pt x="14468" y="19286"/>
                                  </a:cubicBezTo>
                                  <a:cubicBezTo>
                                    <a:pt x="14204" y="19323"/>
                                    <a:pt x="13936" y="19354"/>
                                    <a:pt x="13660" y="19382"/>
                                  </a:cubicBezTo>
                                  <a:cubicBezTo>
                                    <a:pt x="13387" y="19407"/>
                                    <a:pt x="13112" y="19424"/>
                                    <a:pt x="12832" y="19424"/>
                                  </a:cubicBezTo>
                                  <a:cubicBezTo>
                                    <a:pt x="11773" y="19424"/>
                                    <a:pt x="10777" y="19263"/>
                                    <a:pt x="9847" y="18950"/>
                                  </a:cubicBezTo>
                                  <a:cubicBezTo>
                                    <a:pt x="8915" y="18634"/>
                                    <a:pt x="8070" y="18211"/>
                                    <a:pt x="7312" y="17678"/>
                                  </a:cubicBezTo>
                                  <a:cubicBezTo>
                                    <a:pt x="7357" y="17644"/>
                                    <a:pt x="7407" y="17607"/>
                                    <a:pt x="7463" y="17571"/>
                                  </a:cubicBezTo>
                                  <a:cubicBezTo>
                                    <a:pt x="7520" y="17537"/>
                                    <a:pt x="7571" y="17500"/>
                                    <a:pt x="7616" y="17463"/>
                                  </a:cubicBezTo>
                                  <a:cubicBezTo>
                                    <a:pt x="8000" y="17517"/>
                                    <a:pt x="8381" y="17545"/>
                                    <a:pt x="8765" y="17545"/>
                                  </a:cubicBezTo>
                                  <a:cubicBezTo>
                                    <a:pt x="10245" y="17545"/>
                                    <a:pt x="11632" y="17291"/>
                                    <a:pt x="12921" y="16781"/>
                                  </a:cubicBezTo>
                                  <a:cubicBezTo>
                                    <a:pt x="14214" y="16270"/>
                                    <a:pt x="15334" y="15576"/>
                                    <a:pt x="16280" y="14690"/>
                                  </a:cubicBezTo>
                                  <a:cubicBezTo>
                                    <a:pt x="17229" y="13801"/>
                                    <a:pt x="17972" y="12757"/>
                                    <a:pt x="18516" y="11558"/>
                                  </a:cubicBezTo>
                                  <a:cubicBezTo>
                                    <a:pt x="19062" y="10365"/>
                                    <a:pt x="19335" y="9075"/>
                                    <a:pt x="19335" y="7696"/>
                                  </a:cubicBezTo>
                                  <a:cubicBezTo>
                                    <a:pt x="19335" y="7326"/>
                                    <a:pt x="19312" y="6954"/>
                                    <a:pt x="19267" y="6564"/>
                                  </a:cubicBezTo>
                                  <a:cubicBezTo>
                                    <a:pt x="19987" y="7267"/>
                                    <a:pt x="20557" y="8054"/>
                                    <a:pt x="20973" y="8926"/>
                                  </a:cubicBezTo>
                                  <a:cubicBezTo>
                                    <a:pt x="21392" y="9801"/>
                                    <a:pt x="21599" y="10737"/>
                                    <a:pt x="21599" y="1173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lIns="4341" tIns="4341" rIns="4341" bIns="4341" anchor="ctr">
                            <a:noAutofit/>
                          </wps:bodyPr>
                        </wps:wsp>
                        <wps:wsp>
                          <wps:cNvPr id="95" name="椭圆 95" descr="KSO_WM_UNIT_INDEX=1_9&amp;KSO_WM_UNIT_TYPE=q_i&amp;KSO_WM_UNIT_ID=wpsdiag20160996_4*q_i*1_9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224287" y="1061050"/>
                              <a:ext cx="941964" cy="9335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椭圆 96" descr="KSO_WM_UNIT_INDEX=1_10&amp;KSO_WM_UNIT_TYPE=q_i&amp;KSO_WM_UNIT_ID=wpsdiag20160996_4*q_i*1_10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6&amp;KSO_WM_UNIT_FILL_BACK_SCHEMECOLOR_INDEX=0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276045" y="1130061"/>
                              <a:ext cx="815986" cy="805725"/>
                            </a:xfrm>
                            <a:prstGeom prst="ellipse">
                              <a:avLst/>
                            </a:prstGeom>
                            <a:solidFill>
                              <a:srgbClr val="38626B"/>
                            </a:solidFill>
                            <a:ln w="28575" cap="flat" cmpd="sng" algn="ctr">
                              <a:solidFill>
                                <a:srgbClr val="7F6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椭圆 97" descr="KSO_WM_UNIT_INDEX=1_11&amp;KSO_WM_UNIT_TYPE=q_i&amp;KSO_WM_UNIT_ID=wpsdiag20160996_4*q_i*1_11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2044460" y="1061050"/>
                              <a:ext cx="941964" cy="9335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椭圆 98" descr="KSO_WM_UNIT_INDEX=1_12&amp;KSO_WM_UNIT_TYPE=q_i&amp;KSO_WM_UNIT_ID=wpsdiag20160996_4*q_i*1_12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5&amp;KSO_WM_UNIT_FILL_BACK_SCHEMECOLOR_INDEX=0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2096219" y="1130061"/>
                              <a:ext cx="815986" cy="80572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28575" cap="flat" cmpd="sng" algn="ctr">
                              <a:solidFill>
                                <a:srgbClr val="7F6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9" name="椭圆 99" descr="KSO_WM_UNIT_INDEX=1_13&amp;KSO_WM_UNIT_TYPE=q_i&amp;KSO_WM_UNIT_ID=wpsdiag20160996_4*q_i*1_13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1147313" y="1889185"/>
                              <a:ext cx="941964" cy="9335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椭圆 100" descr="KSO_WM_UNIT_INDEX=1_14&amp;KSO_WM_UNIT_TYPE=q_i&amp;KSO_WM_UNIT_ID=wpsdiag20160996_4*q_i*1_14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6&amp;KSO_WM_UNIT_FILL_BACK_SCHEMECOLOR_INDEX=0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1199072" y="1958197"/>
                              <a:ext cx="815986" cy="805725"/>
                            </a:xfrm>
                            <a:prstGeom prst="ellipse">
                              <a:avLst/>
                            </a:prstGeom>
                            <a:solidFill>
                              <a:srgbClr val="76ACB7"/>
                            </a:solidFill>
                            <a:ln w="28575" cap="flat" cmpd="sng" algn="ctr">
                              <a:solidFill>
                                <a:srgbClr val="7F6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AutoShape 97" descr="KSO_WM_UNIT_INDEX=1_15&amp;KSO_WM_UNIT_TYPE=q_i&amp;KSO_WM_UNIT_ID=wpsdiag20160996_4*q_i*1_15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0&amp;KSO_WM_UNIT_FILL_BACK_SCHEMECOLOR_INDEX=0"/>
                          <wps:cNvSpPr/>
                          <wps:spPr bwMode="auto">
                            <a:xfrm>
                              <a:off x="2467155" y="1242204"/>
                              <a:ext cx="114869" cy="107743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535" y="6463"/>
                                  </a:moveTo>
                                  <a:cubicBezTo>
                                    <a:pt x="385" y="6463"/>
                                    <a:pt x="262" y="6412"/>
                                    <a:pt x="155" y="6305"/>
                                  </a:cubicBezTo>
                                  <a:cubicBezTo>
                                    <a:pt x="48" y="6201"/>
                                    <a:pt x="0" y="6075"/>
                                    <a:pt x="0" y="5925"/>
                                  </a:cubicBezTo>
                                  <a:lnTo>
                                    <a:pt x="0" y="538"/>
                                  </a:lnTo>
                                  <a:cubicBezTo>
                                    <a:pt x="0" y="388"/>
                                    <a:pt x="48" y="265"/>
                                    <a:pt x="155" y="158"/>
                                  </a:cubicBezTo>
                                  <a:cubicBezTo>
                                    <a:pt x="262" y="51"/>
                                    <a:pt x="385" y="0"/>
                                    <a:pt x="535" y="0"/>
                                  </a:cubicBezTo>
                                  <a:lnTo>
                                    <a:pt x="5925" y="0"/>
                                  </a:lnTo>
                                  <a:cubicBezTo>
                                    <a:pt x="6072" y="0"/>
                                    <a:pt x="6201" y="51"/>
                                    <a:pt x="6319" y="158"/>
                                  </a:cubicBezTo>
                                  <a:cubicBezTo>
                                    <a:pt x="6432" y="264"/>
                                    <a:pt x="6486" y="388"/>
                                    <a:pt x="6486" y="538"/>
                                  </a:cubicBezTo>
                                  <a:lnTo>
                                    <a:pt x="6486" y="5925"/>
                                  </a:lnTo>
                                  <a:cubicBezTo>
                                    <a:pt x="6486" y="6075"/>
                                    <a:pt x="6432" y="6201"/>
                                    <a:pt x="6319" y="6305"/>
                                  </a:cubicBezTo>
                                  <a:cubicBezTo>
                                    <a:pt x="6201" y="6412"/>
                                    <a:pt x="6072" y="6463"/>
                                    <a:pt x="5925" y="6463"/>
                                  </a:cubicBezTo>
                                  <a:lnTo>
                                    <a:pt x="535" y="6463"/>
                                  </a:lnTo>
                                  <a:close/>
                                  <a:moveTo>
                                    <a:pt x="21058" y="8105"/>
                                  </a:moveTo>
                                  <a:cubicBezTo>
                                    <a:pt x="21205" y="8105"/>
                                    <a:pt x="21335" y="8156"/>
                                    <a:pt x="21438" y="8257"/>
                                  </a:cubicBezTo>
                                  <a:cubicBezTo>
                                    <a:pt x="21542" y="8358"/>
                                    <a:pt x="21599" y="8487"/>
                                    <a:pt x="21599" y="8643"/>
                                  </a:cubicBezTo>
                                  <a:lnTo>
                                    <a:pt x="21599" y="12613"/>
                                  </a:lnTo>
                                  <a:cubicBezTo>
                                    <a:pt x="21599" y="13854"/>
                                    <a:pt x="21314" y="15020"/>
                                    <a:pt x="20750" y="16114"/>
                                  </a:cubicBezTo>
                                  <a:cubicBezTo>
                                    <a:pt x="20183" y="17209"/>
                                    <a:pt x="19411" y="18159"/>
                                    <a:pt x="18432" y="18968"/>
                                  </a:cubicBezTo>
                                  <a:cubicBezTo>
                                    <a:pt x="17453" y="19774"/>
                                    <a:pt x="16313" y="20416"/>
                                    <a:pt x="15000" y="20891"/>
                                  </a:cubicBezTo>
                                  <a:cubicBezTo>
                                    <a:pt x="13690" y="21363"/>
                                    <a:pt x="12291" y="21599"/>
                                    <a:pt x="10802" y="21599"/>
                                  </a:cubicBezTo>
                                  <a:cubicBezTo>
                                    <a:pt x="9297" y="21599"/>
                                    <a:pt x="7891" y="21363"/>
                                    <a:pt x="6587" y="20891"/>
                                  </a:cubicBezTo>
                                  <a:cubicBezTo>
                                    <a:pt x="5283" y="20416"/>
                                    <a:pt x="4140" y="19774"/>
                                    <a:pt x="3161" y="18968"/>
                                  </a:cubicBezTo>
                                  <a:cubicBezTo>
                                    <a:pt x="2182" y="18159"/>
                                    <a:pt x="1410" y="17212"/>
                                    <a:pt x="843" y="16120"/>
                                  </a:cubicBezTo>
                                  <a:cubicBezTo>
                                    <a:pt x="279" y="15032"/>
                                    <a:pt x="0" y="13866"/>
                                    <a:pt x="0" y="12613"/>
                                  </a:cubicBezTo>
                                  <a:lnTo>
                                    <a:pt x="0" y="8643"/>
                                  </a:lnTo>
                                  <a:cubicBezTo>
                                    <a:pt x="0" y="8496"/>
                                    <a:pt x="48" y="8369"/>
                                    <a:pt x="155" y="8263"/>
                                  </a:cubicBezTo>
                                  <a:cubicBezTo>
                                    <a:pt x="262" y="8159"/>
                                    <a:pt x="385" y="8104"/>
                                    <a:pt x="535" y="8104"/>
                                  </a:cubicBezTo>
                                  <a:lnTo>
                                    <a:pt x="5925" y="8104"/>
                                  </a:lnTo>
                                  <a:cubicBezTo>
                                    <a:pt x="6072" y="8104"/>
                                    <a:pt x="6201" y="8156"/>
                                    <a:pt x="6319" y="8257"/>
                                  </a:cubicBezTo>
                                  <a:cubicBezTo>
                                    <a:pt x="6432" y="8358"/>
                                    <a:pt x="6486" y="8487"/>
                                    <a:pt x="6486" y="8643"/>
                                  </a:cubicBezTo>
                                  <a:lnTo>
                                    <a:pt x="6486" y="12613"/>
                                  </a:lnTo>
                                  <a:cubicBezTo>
                                    <a:pt x="6486" y="12881"/>
                                    <a:pt x="6596" y="13154"/>
                                    <a:pt x="6800" y="13439"/>
                                  </a:cubicBezTo>
                                  <a:cubicBezTo>
                                    <a:pt x="7005" y="13725"/>
                                    <a:pt x="7298" y="13992"/>
                                    <a:pt x="7676" y="14246"/>
                                  </a:cubicBezTo>
                                  <a:cubicBezTo>
                                    <a:pt x="8050" y="14499"/>
                                    <a:pt x="8505" y="14704"/>
                                    <a:pt x="9032" y="14865"/>
                                  </a:cubicBezTo>
                                  <a:cubicBezTo>
                                    <a:pt x="9561" y="15029"/>
                                    <a:pt x="10152" y="15107"/>
                                    <a:pt x="10802" y="15107"/>
                                  </a:cubicBezTo>
                                  <a:cubicBezTo>
                                    <a:pt x="11447" y="15107"/>
                                    <a:pt x="12038" y="15029"/>
                                    <a:pt x="12576" y="14865"/>
                                  </a:cubicBezTo>
                                  <a:cubicBezTo>
                                    <a:pt x="13112" y="14704"/>
                                    <a:pt x="13566" y="14499"/>
                                    <a:pt x="13944" y="14246"/>
                                  </a:cubicBezTo>
                                  <a:cubicBezTo>
                                    <a:pt x="14321" y="13992"/>
                                    <a:pt x="14615" y="13722"/>
                                    <a:pt x="14822" y="13439"/>
                                  </a:cubicBezTo>
                                  <a:cubicBezTo>
                                    <a:pt x="15029" y="13154"/>
                                    <a:pt x="15130" y="12881"/>
                                    <a:pt x="15130" y="12613"/>
                                  </a:cubicBezTo>
                                  <a:lnTo>
                                    <a:pt x="15130" y="8643"/>
                                  </a:lnTo>
                                  <a:cubicBezTo>
                                    <a:pt x="15130" y="8286"/>
                                    <a:pt x="15311" y="8104"/>
                                    <a:pt x="15671" y="8104"/>
                                  </a:cubicBezTo>
                                  <a:lnTo>
                                    <a:pt x="21058" y="8104"/>
                                  </a:lnTo>
                                  <a:close/>
                                  <a:moveTo>
                                    <a:pt x="21058" y="2"/>
                                  </a:moveTo>
                                  <a:cubicBezTo>
                                    <a:pt x="21205" y="2"/>
                                    <a:pt x="21335" y="54"/>
                                    <a:pt x="21438" y="161"/>
                                  </a:cubicBezTo>
                                  <a:cubicBezTo>
                                    <a:pt x="21542" y="267"/>
                                    <a:pt x="21599" y="391"/>
                                    <a:pt x="21599" y="541"/>
                                  </a:cubicBezTo>
                                  <a:lnTo>
                                    <a:pt x="21599" y="5928"/>
                                  </a:lnTo>
                                  <a:cubicBezTo>
                                    <a:pt x="21599" y="6077"/>
                                    <a:pt x="21542" y="6204"/>
                                    <a:pt x="21438" y="6308"/>
                                  </a:cubicBezTo>
                                  <a:cubicBezTo>
                                    <a:pt x="21335" y="6414"/>
                                    <a:pt x="21205" y="6466"/>
                                    <a:pt x="21058" y="6466"/>
                                  </a:cubicBezTo>
                                  <a:lnTo>
                                    <a:pt x="15671" y="6466"/>
                                  </a:lnTo>
                                  <a:cubicBezTo>
                                    <a:pt x="15311" y="6466"/>
                                    <a:pt x="15130" y="6288"/>
                                    <a:pt x="15130" y="5928"/>
                                  </a:cubicBezTo>
                                  <a:lnTo>
                                    <a:pt x="15130" y="541"/>
                                  </a:lnTo>
                                  <a:cubicBezTo>
                                    <a:pt x="15130" y="391"/>
                                    <a:pt x="15182" y="267"/>
                                    <a:pt x="15282" y="161"/>
                                  </a:cubicBezTo>
                                  <a:cubicBezTo>
                                    <a:pt x="15383" y="54"/>
                                    <a:pt x="15513" y="2"/>
                                    <a:pt x="15671" y="2"/>
                                  </a:cubicBezTo>
                                  <a:lnTo>
                                    <a:pt x="2105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lIns="5788" tIns="5788" rIns="5788" bIns="5788" anchor="ctr">
                            <a:noAutofit/>
                          </wps:bodyPr>
                        </wps:wsp>
                        <wps:wsp>
                          <wps:cNvPr id="102" name="AutoShape 125" descr="KSO_WM_UNIT_INDEX=1_16&amp;KSO_WM_UNIT_TYPE=q_i&amp;KSO_WM_UNIT_ID=wpsdiag20160996_4*q_i*1_16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0&amp;KSO_WM_UNIT_FILL_BACK_SCHEMECOLOR_INDEX=0"/>
                          <wps:cNvSpPr/>
                          <wps:spPr bwMode="auto">
                            <a:xfrm>
                              <a:off x="638355" y="1233578"/>
                              <a:ext cx="131807" cy="117251"/>
                            </a:xfrm>
                            <a:custGeom>
                              <a:avLst/>
                              <a:gdLst>
                                <a:gd name="T0" fmla="+- 0 10797 26"/>
                                <a:gd name="T1" fmla="*/ T0 w 21542"/>
                                <a:gd name="T2" fmla="*/ 10800 h 21600"/>
                                <a:gd name="T3" fmla="+- 0 10797 26"/>
                                <a:gd name="T4" fmla="*/ T3 w 21542"/>
                                <a:gd name="T5" fmla="*/ 10800 h 21600"/>
                                <a:gd name="T6" fmla="+- 0 10797 26"/>
                                <a:gd name="T7" fmla="*/ T6 w 21542"/>
                                <a:gd name="T8" fmla="*/ 10800 h 21600"/>
                                <a:gd name="T9" fmla="+- 0 10797 26"/>
                                <a:gd name="T10" fmla="*/ T9 w 21542"/>
                                <a:gd name="T11" fmla="*/ 10800 h 2160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542" h="21600">
                                  <a:moveTo>
                                    <a:pt x="11685" y="1798"/>
                                  </a:moveTo>
                                  <a:cubicBezTo>
                                    <a:pt x="12903" y="1906"/>
                                    <a:pt x="14055" y="2202"/>
                                    <a:pt x="15143" y="2682"/>
                                  </a:cubicBezTo>
                                  <a:cubicBezTo>
                                    <a:pt x="16233" y="3165"/>
                                    <a:pt x="17213" y="3803"/>
                                    <a:pt x="18089" y="4596"/>
                                  </a:cubicBezTo>
                                  <a:cubicBezTo>
                                    <a:pt x="18964" y="5390"/>
                                    <a:pt x="19696" y="6307"/>
                                    <a:pt x="20286" y="7355"/>
                                  </a:cubicBezTo>
                                  <a:cubicBezTo>
                                    <a:pt x="20875" y="8400"/>
                                    <a:pt x="21290" y="9537"/>
                                    <a:pt x="21528" y="10774"/>
                                  </a:cubicBezTo>
                                  <a:cubicBezTo>
                                    <a:pt x="21573" y="11034"/>
                                    <a:pt x="21497" y="11229"/>
                                    <a:pt x="21299" y="11356"/>
                                  </a:cubicBezTo>
                                  <a:cubicBezTo>
                                    <a:pt x="21223" y="11407"/>
                                    <a:pt x="21151" y="11435"/>
                                    <a:pt x="21077" y="11435"/>
                                  </a:cubicBezTo>
                                  <a:cubicBezTo>
                                    <a:pt x="20930" y="11435"/>
                                    <a:pt x="20822" y="11381"/>
                                    <a:pt x="20760" y="11271"/>
                                  </a:cubicBezTo>
                                  <a:cubicBezTo>
                                    <a:pt x="20016" y="10353"/>
                                    <a:pt x="19186" y="9890"/>
                                    <a:pt x="18272" y="9879"/>
                                  </a:cubicBezTo>
                                  <a:cubicBezTo>
                                    <a:pt x="17616" y="9879"/>
                                    <a:pt x="16994" y="10128"/>
                                    <a:pt x="16402" y="10619"/>
                                  </a:cubicBezTo>
                                  <a:cubicBezTo>
                                    <a:pt x="15813" y="11110"/>
                                    <a:pt x="15320" y="11796"/>
                                    <a:pt x="14912" y="12680"/>
                                  </a:cubicBezTo>
                                  <a:cubicBezTo>
                                    <a:pt x="14840" y="12886"/>
                                    <a:pt x="14704" y="12991"/>
                                    <a:pt x="14516" y="12991"/>
                                  </a:cubicBezTo>
                                  <a:cubicBezTo>
                                    <a:pt x="14323" y="12991"/>
                                    <a:pt x="14191" y="12886"/>
                                    <a:pt x="14115" y="12680"/>
                                  </a:cubicBezTo>
                                  <a:cubicBezTo>
                                    <a:pt x="13490" y="11328"/>
                                    <a:pt x="12679" y="10452"/>
                                    <a:pt x="11682" y="10057"/>
                                  </a:cubicBezTo>
                                  <a:lnTo>
                                    <a:pt x="11682" y="17164"/>
                                  </a:lnTo>
                                  <a:cubicBezTo>
                                    <a:pt x="11682" y="17779"/>
                                    <a:pt x="11594" y="18350"/>
                                    <a:pt x="11415" y="18883"/>
                                  </a:cubicBezTo>
                                  <a:cubicBezTo>
                                    <a:pt x="11234" y="19414"/>
                                    <a:pt x="10993" y="19886"/>
                                    <a:pt x="10690" y="20298"/>
                                  </a:cubicBezTo>
                                  <a:cubicBezTo>
                                    <a:pt x="10385" y="20704"/>
                                    <a:pt x="10029" y="21026"/>
                                    <a:pt x="9621" y="21258"/>
                                  </a:cubicBezTo>
                                  <a:cubicBezTo>
                                    <a:pt x="9214" y="21487"/>
                                    <a:pt x="8777" y="21599"/>
                                    <a:pt x="8314" y="21599"/>
                                  </a:cubicBezTo>
                                  <a:cubicBezTo>
                                    <a:pt x="7852" y="21599"/>
                                    <a:pt x="7410" y="21487"/>
                                    <a:pt x="6995" y="21258"/>
                                  </a:cubicBezTo>
                                  <a:cubicBezTo>
                                    <a:pt x="6580" y="21027"/>
                                    <a:pt x="6220" y="20705"/>
                                    <a:pt x="5915" y="20298"/>
                                  </a:cubicBezTo>
                                  <a:cubicBezTo>
                                    <a:pt x="5612" y="19886"/>
                                    <a:pt x="5369" y="19417"/>
                                    <a:pt x="5190" y="18883"/>
                                  </a:cubicBezTo>
                                  <a:cubicBezTo>
                                    <a:pt x="5011" y="18350"/>
                                    <a:pt x="4923" y="17779"/>
                                    <a:pt x="4923" y="17164"/>
                                  </a:cubicBezTo>
                                  <a:cubicBezTo>
                                    <a:pt x="4923" y="16850"/>
                                    <a:pt x="5011" y="16591"/>
                                    <a:pt x="5190" y="16390"/>
                                  </a:cubicBezTo>
                                  <a:cubicBezTo>
                                    <a:pt x="5369" y="16187"/>
                                    <a:pt x="5583" y="16085"/>
                                    <a:pt x="5836" y="16085"/>
                                  </a:cubicBezTo>
                                  <a:cubicBezTo>
                                    <a:pt x="6103" y="16085"/>
                                    <a:pt x="6320" y="16187"/>
                                    <a:pt x="6492" y="16390"/>
                                  </a:cubicBezTo>
                                  <a:cubicBezTo>
                                    <a:pt x="6661" y="16591"/>
                                    <a:pt x="6747" y="16851"/>
                                    <a:pt x="6747" y="17164"/>
                                  </a:cubicBezTo>
                                  <a:cubicBezTo>
                                    <a:pt x="6747" y="17799"/>
                                    <a:pt x="6900" y="18333"/>
                                    <a:pt x="7203" y="18776"/>
                                  </a:cubicBezTo>
                                  <a:cubicBezTo>
                                    <a:pt x="7508" y="19216"/>
                                    <a:pt x="7878" y="19437"/>
                                    <a:pt x="8312" y="19437"/>
                                  </a:cubicBezTo>
                                  <a:cubicBezTo>
                                    <a:pt x="8732" y="19437"/>
                                    <a:pt x="9092" y="19216"/>
                                    <a:pt x="9397" y="18776"/>
                                  </a:cubicBezTo>
                                  <a:cubicBezTo>
                                    <a:pt x="9700" y="18333"/>
                                    <a:pt x="9853" y="17799"/>
                                    <a:pt x="9853" y="17164"/>
                                  </a:cubicBezTo>
                                  <a:lnTo>
                                    <a:pt x="9853" y="10057"/>
                                  </a:lnTo>
                                  <a:cubicBezTo>
                                    <a:pt x="8856" y="10461"/>
                                    <a:pt x="8042" y="11336"/>
                                    <a:pt x="7420" y="12680"/>
                                  </a:cubicBezTo>
                                  <a:cubicBezTo>
                                    <a:pt x="7344" y="12886"/>
                                    <a:pt x="7210" y="12991"/>
                                    <a:pt x="7019" y="12991"/>
                                  </a:cubicBezTo>
                                  <a:cubicBezTo>
                                    <a:pt x="6828" y="12991"/>
                                    <a:pt x="6700" y="12886"/>
                                    <a:pt x="6631" y="12680"/>
                                  </a:cubicBezTo>
                                  <a:cubicBezTo>
                                    <a:pt x="6227" y="11796"/>
                                    <a:pt x="5734" y="11110"/>
                                    <a:pt x="5147" y="10619"/>
                                  </a:cubicBezTo>
                                  <a:cubicBezTo>
                                    <a:pt x="4560" y="10128"/>
                                    <a:pt x="3940" y="9879"/>
                                    <a:pt x="3284" y="9879"/>
                                  </a:cubicBezTo>
                                  <a:cubicBezTo>
                                    <a:pt x="2363" y="9879"/>
                                    <a:pt x="1541" y="10345"/>
                                    <a:pt x="808" y="11271"/>
                                  </a:cubicBezTo>
                                  <a:cubicBezTo>
                                    <a:pt x="718" y="11381"/>
                                    <a:pt x="596" y="11435"/>
                                    <a:pt x="455" y="11435"/>
                                  </a:cubicBezTo>
                                  <a:cubicBezTo>
                                    <a:pt x="381" y="11435"/>
                                    <a:pt x="305" y="11407"/>
                                    <a:pt x="238" y="11356"/>
                                  </a:cubicBezTo>
                                  <a:cubicBezTo>
                                    <a:pt x="47" y="11229"/>
                                    <a:pt x="-26" y="11034"/>
                                    <a:pt x="7" y="10774"/>
                                  </a:cubicBezTo>
                                  <a:cubicBezTo>
                                    <a:pt x="245" y="9537"/>
                                    <a:pt x="660" y="8400"/>
                                    <a:pt x="1259" y="7355"/>
                                  </a:cubicBezTo>
                                  <a:cubicBezTo>
                                    <a:pt x="1855" y="6307"/>
                                    <a:pt x="2595" y="5390"/>
                                    <a:pt x="3468" y="4596"/>
                                  </a:cubicBezTo>
                                  <a:cubicBezTo>
                                    <a:pt x="4343" y="3803"/>
                                    <a:pt x="5321" y="3168"/>
                                    <a:pt x="6402" y="2688"/>
                                  </a:cubicBezTo>
                                  <a:cubicBezTo>
                                    <a:pt x="7482" y="2213"/>
                                    <a:pt x="8634" y="1917"/>
                                    <a:pt x="9850" y="1798"/>
                                  </a:cubicBezTo>
                                  <a:lnTo>
                                    <a:pt x="9850" y="1081"/>
                                  </a:lnTo>
                                  <a:cubicBezTo>
                                    <a:pt x="9850" y="767"/>
                                    <a:pt x="9936" y="508"/>
                                    <a:pt x="10118" y="304"/>
                                  </a:cubicBezTo>
                                  <a:cubicBezTo>
                                    <a:pt x="10296" y="101"/>
                                    <a:pt x="10511" y="0"/>
                                    <a:pt x="10764" y="0"/>
                                  </a:cubicBezTo>
                                  <a:cubicBezTo>
                                    <a:pt x="11029" y="0"/>
                                    <a:pt x="11248" y="101"/>
                                    <a:pt x="11420" y="304"/>
                                  </a:cubicBezTo>
                                  <a:cubicBezTo>
                                    <a:pt x="11589" y="508"/>
                                    <a:pt x="11675" y="767"/>
                                    <a:pt x="11675" y="1081"/>
                                  </a:cubicBezTo>
                                  <a:lnTo>
                                    <a:pt x="11675" y="17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lIns="5788" tIns="5788" rIns="5788" bIns="5788" anchor="ctr">
                            <a:noAutofit/>
                          </wps:bodyPr>
                        </wps:wsp>
                        <wps:wsp>
                          <wps:cNvPr id="103" name="AutoShape 63" descr="KSO_WM_UNIT_INDEX=1_17&amp;KSO_WM_UNIT_TYPE=q_i&amp;KSO_WM_UNIT_ID=wpsdiag20160996_4*q_i*1_17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0&amp;KSO_WM_UNIT_FILL_BACK_SCHEMECOLOR_INDEX=0"/>
                          <wps:cNvSpPr/>
                          <wps:spPr bwMode="auto">
                            <a:xfrm>
                              <a:off x="1552755" y="2104846"/>
                              <a:ext cx="134003" cy="105783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0263" y="3222"/>
                                  </a:moveTo>
                                  <a:cubicBezTo>
                                    <a:pt x="20632" y="3222"/>
                                    <a:pt x="20946" y="3384"/>
                                    <a:pt x="21208" y="3713"/>
                                  </a:cubicBezTo>
                                  <a:cubicBezTo>
                                    <a:pt x="21470" y="4042"/>
                                    <a:pt x="21599" y="4427"/>
                                    <a:pt x="21599" y="4865"/>
                                  </a:cubicBezTo>
                                  <a:lnTo>
                                    <a:pt x="21599" y="19984"/>
                                  </a:lnTo>
                                  <a:cubicBezTo>
                                    <a:pt x="21599" y="20421"/>
                                    <a:pt x="21470" y="20803"/>
                                    <a:pt x="21208" y="21121"/>
                                  </a:cubicBezTo>
                                  <a:cubicBezTo>
                                    <a:pt x="20946" y="21441"/>
                                    <a:pt x="20632" y="21599"/>
                                    <a:pt x="20263" y="21599"/>
                                  </a:cubicBezTo>
                                  <a:lnTo>
                                    <a:pt x="1348" y="21599"/>
                                  </a:lnTo>
                                  <a:cubicBezTo>
                                    <a:pt x="981" y="21599"/>
                                    <a:pt x="663" y="21441"/>
                                    <a:pt x="399" y="21121"/>
                                  </a:cubicBezTo>
                                  <a:cubicBezTo>
                                    <a:pt x="134" y="20803"/>
                                    <a:pt x="0" y="20421"/>
                                    <a:pt x="0" y="19984"/>
                                  </a:cubicBezTo>
                                  <a:lnTo>
                                    <a:pt x="0" y="4865"/>
                                  </a:lnTo>
                                  <a:cubicBezTo>
                                    <a:pt x="0" y="4427"/>
                                    <a:pt x="134" y="4042"/>
                                    <a:pt x="399" y="3713"/>
                                  </a:cubicBezTo>
                                  <a:cubicBezTo>
                                    <a:pt x="663" y="3384"/>
                                    <a:pt x="981" y="3222"/>
                                    <a:pt x="1348" y="3222"/>
                                  </a:cubicBezTo>
                                  <a:lnTo>
                                    <a:pt x="5638" y="3222"/>
                                  </a:lnTo>
                                  <a:lnTo>
                                    <a:pt x="6318" y="1460"/>
                                  </a:lnTo>
                                  <a:cubicBezTo>
                                    <a:pt x="6458" y="1057"/>
                                    <a:pt x="6717" y="713"/>
                                    <a:pt x="7089" y="425"/>
                                  </a:cubicBezTo>
                                  <a:cubicBezTo>
                                    <a:pt x="7466" y="143"/>
                                    <a:pt x="7838" y="0"/>
                                    <a:pt x="8203" y="0"/>
                                  </a:cubicBezTo>
                                  <a:lnTo>
                                    <a:pt x="13396" y="0"/>
                                  </a:lnTo>
                                  <a:cubicBezTo>
                                    <a:pt x="13763" y="0"/>
                                    <a:pt x="14135" y="143"/>
                                    <a:pt x="14510" y="425"/>
                                  </a:cubicBezTo>
                                  <a:cubicBezTo>
                                    <a:pt x="14884" y="713"/>
                                    <a:pt x="15146" y="1057"/>
                                    <a:pt x="15293" y="1460"/>
                                  </a:cubicBezTo>
                                  <a:lnTo>
                                    <a:pt x="15961" y="3222"/>
                                  </a:lnTo>
                                  <a:lnTo>
                                    <a:pt x="20263" y="3222"/>
                                  </a:lnTo>
                                  <a:close/>
                                  <a:moveTo>
                                    <a:pt x="10806" y="19185"/>
                                  </a:moveTo>
                                  <a:cubicBezTo>
                                    <a:pt x="11572" y="19185"/>
                                    <a:pt x="12299" y="19002"/>
                                    <a:pt x="12987" y="18650"/>
                                  </a:cubicBezTo>
                                  <a:cubicBezTo>
                                    <a:pt x="13672" y="18294"/>
                                    <a:pt x="14270" y="17810"/>
                                    <a:pt x="14774" y="17196"/>
                                  </a:cubicBezTo>
                                  <a:cubicBezTo>
                                    <a:pt x="15278" y="16582"/>
                                    <a:pt x="15677" y="15862"/>
                                    <a:pt x="15974" y="15048"/>
                                  </a:cubicBezTo>
                                  <a:cubicBezTo>
                                    <a:pt x="16270" y="14234"/>
                                    <a:pt x="16419" y="13356"/>
                                    <a:pt x="16419" y="12421"/>
                                  </a:cubicBezTo>
                                  <a:cubicBezTo>
                                    <a:pt x="16419" y="11499"/>
                                    <a:pt x="16270" y="10623"/>
                                    <a:pt x="15974" y="9795"/>
                                  </a:cubicBezTo>
                                  <a:cubicBezTo>
                                    <a:pt x="15677" y="8966"/>
                                    <a:pt x="15278" y="8249"/>
                                    <a:pt x="14774" y="7644"/>
                                  </a:cubicBezTo>
                                  <a:cubicBezTo>
                                    <a:pt x="14270" y="7036"/>
                                    <a:pt x="13672" y="6557"/>
                                    <a:pt x="12987" y="6199"/>
                                  </a:cubicBezTo>
                                  <a:cubicBezTo>
                                    <a:pt x="12299" y="5843"/>
                                    <a:pt x="11572" y="5667"/>
                                    <a:pt x="10806" y="5667"/>
                                  </a:cubicBezTo>
                                  <a:cubicBezTo>
                                    <a:pt x="10039" y="5667"/>
                                    <a:pt x="9312" y="5846"/>
                                    <a:pt x="8619" y="6199"/>
                                  </a:cubicBezTo>
                                  <a:cubicBezTo>
                                    <a:pt x="7929" y="6557"/>
                                    <a:pt x="7332" y="7036"/>
                                    <a:pt x="6827" y="7644"/>
                                  </a:cubicBezTo>
                                  <a:cubicBezTo>
                                    <a:pt x="6323" y="8249"/>
                                    <a:pt x="5922" y="8963"/>
                                    <a:pt x="5625" y="9789"/>
                                  </a:cubicBezTo>
                                  <a:cubicBezTo>
                                    <a:pt x="5329" y="10612"/>
                                    <a:pt x="5180" y="11490"/>
                                    <a:pt x="5180" y="12421"/>
                                  </a:cubicBezTo>
                                  <a:cubicBezTo>
                                    <a:pt x="5180" y="13356"/>
                                    <a:pt x="5329" y="14234"/>
                                    <a:pt x="5625" y="15048"/>
                                  </a:cubicBezTo>
                                  <a:cubicBezTo>
                                    <a:pt x="5922" y="15862"/>
                                    <a:pt x="6323" y="16582"/>
                                    <a:pt x="6827" y="17196"/>
                                  </a:cubicBezTo>
                                  <a:cubicBezTo>
                                    <a:pt x="7332" y="17810"/>
                                    <a:pt x="7929" y="18294"/>
                                    <a:pt x="8619" y="18650"/>
                                  </a:cubicBezTo>
                                  <a:cubicBezTo>
                                    <a:pt x="9312" y="19005"/>
                                    <a:pt x="10039" y="19185"/>
                                    <a:pt x="10806" y="19185"/>
                                  </a:cubicBezTo>
                                  <a:moveTo>
                                    <a:pt x="10806" y="7832"/>
                                  </a:moveTo>
                                  <a:cubicBezTo>
                                    <a:pt x="11337" y="7832"/>
                                    <a:pt x="11834" y="7953"/>
                                    <a:pt x="12294" y="8191"/>
                                  </a:cubicBezTo>
                                  <a:cubicBezTo>
                                    <a:pt x="12754" y="8432"/>
                                    <a:pt x="13158" y="8755"/>
                                    <a:pt x="13501" y="9169"/>
                                  </a:cubicBezTo>
                                  <a:cubicBezTo>
                                    <a:pt x="13846" y="9583"/>
                                    <a:pt x="14118" y="10068"/>
                                    <a:pt x="14316" y="10623"/>
                                  </a:cubicBezTo>
                                  <a:cubicBezTo>
                                    <a:pt x="14515" y="11184"/>
                                    <a:pt x="14615" y="11781"/>
                                    <a:pt x="14615" y="12421"/>
                                  </a:cubicBezTo>
                                  <a:cubicBezTo>
                                    <a:pt x="14615" y="13056"/>
                                    <a:pt x="14515" y="13649"/>
                                    <a:pt x="14316" y="14205"/>
                                  </a:cubicBezTo>
                                  <a:cubicBezTo>
                                    <a:pt x="14118" y="14757"/>
                                    <a:pt x="13846" y="15245"/>
                                    <a:pt x="13501" y="15668"/>
                                  </a:cubicBezTo>
                                  <a:cubicBezTo>
                                    <a:pt x="13158" y="16091"/>
                                    <a:pt x="12752" y="16420"/>
                                    <a:pt x="12289" y="16661"/>
                                  </a:cubicBezTo>
                                  <a:cubicBezTo>
                                    <a:pt x="11824" y="16899"/>
                                    <a:pt x="11330" y="17016"/>
                                    <a:pt x="10806" y="17016"/>
                                  </a:cubicBezTo>
                                  <a:cubicBezTo>
                                    <a:pt x="10274" y="17016"/>
                                    <a:pt x="9777" y="16899"/>
                                    <a:pt x="9312" y="16661"/>
                                  </a:cubicBezTo>
                                  <a:cubicBezTo>
                                    <a:pt x="8847" y="16420"/>
                                    <a:pt x="8443" y="16091"/>
                                    <a:pt x="8100" y="15668"/>
                                  </a:cubicBezTo>
                                  <a:cubicBezTo>
                                    <a:pt x="7755" y="15245"/>
                                    <a:pt x="7483" y="14754"/>
                                    <a:pt x="7285" y="14199"/>
                                  </a:cubicBezTo>
                                  <a:cubicBezTo>
                                    <a:pt x="7084" y="13641"/>
                                    <a:pt x="6984" y="13044"/>
                                    <a:pt x="6984" y="12421"/>
                                  </a:cubicBezTo>
                                  <a:cubicBezTo>
                                    <a:pt x="6984" y="11781"/>
                                    <a:pt x="7084" y="11184"/>
                                    <a:pt x="7285" y="10623"/>
                                  </a:cubicBezTo>
                                  <a:cubicBezTo>
                                    <a:pt x="7483" y="10068"/>
                                    <a:pt x="7755" y="9583"/>
                                    <a:pt x="8100" y="9169"/>
                                  </a:cubicBezTo>
                                  <a:cubicBezTo>
                                    <a:pt x="8443" y="8755"/>
                                    <a:pt x="8847" y="8431"/>
                                    <a:pt x="9312" y="8191"/>
                                  </a:cubicBezTo>
                                  <a:cubicBezTo>
                                    <a:pt x="9777" y="7953"/>
                                    <a:pt x="10274" y="7832"/>
                                    <a:pt x="10806" y="783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lIns="5788" tIns="5788" rIns="5788" bIns="5788" anchor="ctr">
                            <a:noAutofit/>
                          </wps:bodyPr>
                        </wps:wsp>
                        <wpg:grpSp>
                          <wpg:cNvPr id="104" name="组合 104"/>
                          <wpg:cNvGrpSpPr/>
                          <wpg:grpSpPr>
                            <a:xfrm>
                              <a:off x="1026543" y="1224951"/>
                              <a:ext cx="1181777" cy="525795"/>
                              <a:chOff x="946426" y="1126150"/>
                              <a:chExt cx="1479993" cy="628430"/>
                            </a:xfrm>
                          </wpg:grpSpPr>
                          <wps:wsp>
                            <wps:cNvPr id="112" name="Oval 102" descr="KSO_WM_UNIT_INDEX=1_24&amp;KSO_WM_UNIT_TYPE=q_i&amp;KSO_WM_UNIT_ID=wpsdiag20160996_4*q_i*1_24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4800" y="1126150"/>
                                <a:ext cx="149331" cy="148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113" name="Freeform 103" descr="KSO_WM_UNIT_INDEX=1_25&amp;KSO_WM_UNIT_TYPE=q_i&amp;KSO_WM_UNIT_ID=wpsdiag20160996_4*q_i*1_25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661127" y="1329669"/>
                                <a:ext cx="36677" cy="185963"/>
                              </a:xfrm>
                              <a:custGeom>
                                <a:avLst/>
                                <a:gdLst>
                                  <a:gd name="T0" fmla="*/ 53 w 53"/>
                                  <a:gd name="T1" fmla="*/ 250 h 273"/>
                                  <a:gd name="T2" fmla="*/ 29 w 53"/>
                                  <a:gd name="T3" fmla="*/ 273 h 273"/>
                                  <a:gd name="T4" fmla="*/ 24 w 53"/>
                                  <a:gd name="T5" fmla="*/ 273 h 273"/>
                                  <a:gd name="T6" fmla="*/ 0 w 53"/>
                                  <a:gd name="T7" fmla="*/ 250 h 273"/>
                                  <a:gd name="T8" fmla="*/ 0 w 53"/>
                                  <a:gd name="T9" fmla="*/ 24 h 273"/>
                                  <a:gd name="T10" fmla="*/ 24 w 53"/>
                                  <a:gd name="T11" fmla="*/ 0 h 273"/>
                                  <a:gd name="T12" fmla="*/ 29 w 53"/>
                                  <a:gd name="T13" fmla="*/ 0 h 273"/>
                                  <a:gd name="T14" fmla="*/ 53 w 53"/>
                                  <a:gd name="T15" fmla="*/ 24 h 273"/>
                                  <a:gd name="T16" fmla="*/ 53 w 53"/>
                                  <a:gd name="T17" fmla="*/ 250 h 2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3" h="273">
                                    <a:moveTo>
                                      <a:pt x="53" y="250"/>
                                    </a:moveTo>
                                    <a:cubicBezTo>
                                      <a:pt x="53" y="263"/>
                                      <a:pt x="42" y="273"/>
                                      <a:pt x="29" y="273"/>
                                    </a:cubicBezTo>
                                    <a:cubicBezTo>
                                      <a:pt x="24" y="273"/>
                                      <a:pt x="24" y="273"/>
                                      <a:pt x="24" y="273"/>
                                    </a:cubicBezTo>
                                    <a:cubicBezTo>
                                      <a:pt x="11" y="273"/>
                                      <a:pt x="0" y="263"/>
                                      <a:pt x="0" y="250"/>
                                    </a:cubicBezTo>
                                    <a:cubicBezTo>
                                      <a:pt x="0" y="24"/>
                                      <a:pt x="0" y="24"/>
                                      <a:pt x="0" y="24"/>
                                    </a:cubicBezTo>
                                    <a:cubicBezTo>
                                      <a:pt x="0" y="11"/>
                                      <a:pt x="11" y="0"/>
                                      <a:pt x="24" y="0"/>
                                    </a:cubicBezTo>
                                    <a:cubicBezTo>
                                      <a:pt x="29" y="0"/>
                                      <a:pt x="29" y="0"/>
                                      <a:pt x="29" y="0"/>
                                    </a:cubicBezTo>
                                    <a:cubicBezTo>
                                      <a:pt x="42" y="0"/>
                                      <a:pt x="53" y="11"/>
                                      <a:pt x="53" y="24"/>
                                    </a:cubicBezTo>
                                    <a:lnTo>
                                      <a:pt x="53" y="2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114" name="Freeform 104" descr="KSO_WM_UNIT_INDEX=1_26&amp;KSO_WM_UNIT_TYPE=q_i&amp;KSO_WM_UNIT_ID=wpsdiag20160996_4*q_i*1_26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658507" y="1297158"/>
                                <a:ext cx="41919" cy="22106"/>
                              </a:xfrm>
                              <a:custGeom>
                                <a:avLst/>
                                <a:gdLst>
                                  <a:gd name="T0" fmla="*/ 0 w 61"/>
                                  <a:gd name="T1" fmla="*/ 0 h 33"/>
                                  <a:gd name="T2" fmla="*/ 0 w 61"/>
                                  <a:gd name="T3" fmla="*/ 0 h 33"/>
                                  <a:gd name="T4" fmla="*/ 0 w 61"/>
                                  <a:gd name="T5" fmla="*/ 6 h 33"/>
                                  <a:gd name="T6" fmla="*/ 27 w 61"/>
                                  <a:gd name="T7" fmla="*/ 33 h 33"/>
                                  <a:gd name="T8" fmla="*/ 34 w 61"/>
                                  <a:gd name="T9" fmla="*/ 33 h 33"/>
                                  <a:gd name="T10" fmla="*/ 61 w 61"/>
                                  <a:gd name="T11" fmla="*/ 6 h 33"/>
                                  <a:gd name="T12" fmla="*/ 61 w 61"/>
                                  <a:gd name="T13" fmla="*/ 0 h 33"/>
                                  <a:gd name="T14" fmla="*/ 61 w 61"/>
                                  <a:gd name="T15" fmla="*/ 0 h 33"/>
                                  <a:gd name="T16" fmla="*/ 0 w 61"/>
                                  <a:gd name="T17" fmla="*/ 0 h 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1" h="33">
                                    <a:moveTo>
                                      <a:pt x="0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0" y="21"/>
                                      <a:pt x="13" y="33"/>
                                      <a:pt x="27" y="33"/>
                                    </a:cubicBezTo>
                                    <a:cubicBezTo>
                                      <a:pt x="34" y="33"/>
                                      <a:pt x="34" y="33"/>
                                      <a:pt x="34" y="33"/>
                                    </a:cubicBezTo>
                                    <a:cubicBezTo>
                                      <a:pt x="49" y="33"/>
                                      <a:pt x="61" y="21"/>
                                      <a:pt x="61" y="6"/>
                                    </a:cubicBezTo>
                                    <a:cubicBezTo>
                                      <a:pt x="61" y="0"/>
                                      <a:pt x="61" y="0"/>
                                      <a:pt x="61" y="0"/>
                                    </a:cubicBezTo>
                                    <a:cubicBezTo>
                                      <a:pt x="61" y="0"/>
                                      <a:pt x="61" y="0"/>
                                      <a:pt x="61" y="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115" name="Freeform 105" descr="KSO_WM_UNIT_INDEX=1_27&amp;KSO_WM_UNIT_TYPE=q_i&amp;KSO_WM_UNIT_ID=wpsdiag20160996_4*q_i*1_27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451539" y="1305610"/>
                                <a:ext cx="201074" cy="219774"/>
                              </a:xfrm>
                              <a:custGeom>
                                <a:avLst/>
                                <a:gdLst>
                                  <a:gd name="T0" fmla="*/ 265 w 292"/>
                                  <a:gd name="T1" fmla="*/ 228 h 322"/>
                                  <a:gd name="T2" fmla="*/ 136 w 292"/>
                                  <a:gd name="T3" fmla="*/ 230 h 322"/>
                                  <a:gd name="T4" fmla="*/ 214 w 292"/>
                                  <a:gd name="T5" fmla="*/ 108 h 322"/>
                                  <a:gd name="T6" fmla="*/ 216 w 292"/>
                                  <a:gd name="T7" fmla="*/ 106 h 322"/>
                                  <a:gd name="T8" fmla="*/ 219 w 292"/>
                                  <a:gd name="T9" fmla="*/ 101 h 322"/>
                                  <a:gd name="T10" fmla="*/ 218 w 292"/>
                                  <a:gd name="T11" fmla="*/ 101 h 322"/>
                                  <a:gd name="T12" fmla="*/ 221 w 292"/>
                                  <a:gd name="T13" fmla="*/ 96 h 322"/>
                                  <a:gd name="T14" fmla="*/ 188 w 292"/>
                                  <a:gd name="T15" fmla="*/ 12 h 322"/>
                                  <a:gd name="T16" fmla="*/ 115 w 292"/>
                                  <a:gd name="T17" fmla="*/ 27 h 322"/>
                                  <a:gd name="T18" fmla="*/ 105 w 292"/>
                                  <a:gd name="T19" fmla="*/ 42 h 322"/>
                                  <a:gd name="T20" fmla="*/ 104 w 292"/>
                                  <a:gd name="T21" fmla="*/ 43 h 322"/>
                                  <a:gd name="T22" fmla="*/ 104 w 292"/>
                                  <a:gd name="T23" fmla="*/ 44 h 322"/>
                                  <a:gd name="T24" fmla="*/ 10 w 292"/>
                                  <a:gd name="T25" fmla="*/ 258 h 322"/>
                                  <a:gd name="T26" fmla="*/ 34 w 292"/>
                                  <a:gd name="T27" fmla="*/ 318 h 322"/>
                                  <a:gd name="T28" fmla="*/ 53 w 292"/>
                                  <a:gd name="T29" fmla="*/ 322 h 322"/>
                                  <a:gd name="T30" fmla="*/ 55 w 292"/>
                                  <a:gd name="T31" fmla="*/ 322 h 322"/>
                                  <a:gd name="T32" fmla="*/ 56 w 292"/>
                                  <a:gd name="T33" fmla="*/ 322 h 322"/>
                                  <a:gd name="T34" fmla="*/ 57 w 292"/>
                                  <a:gd name="T35" fmla="*/ 322 h 322"/>
                                  <a:gd name="T36" fmla="*/ 266 w 292"/>
                                  <a:gd name="T37" fmla="*/ 320 h 322"/>
                                  <a:gd name="T38" fmla="*/ 292 w 292"/>
                                  <a:gd name="T39" fmla="*/ 294 h 322"/>
                                  <a:gd name="T40" fmla="*/ 291 w 292"/>
                                  <a:gd name="T41" fmla="*/ 254 h 322"/>
                                  <a:gd name="T42" fmla="*/ 265 w 292"/>
                                  <a:gd name="T43" fmla="*/ 228 h 3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92" h="322">
                                    <a:moveTo>
                                      <a:pt x="265" y="228"/>
                                    </a:moveTo>
                                    <a:cubicBezTo>
                                      <a:pt x="136" y="230"/>
                                      <a:pt x="136" y="230"/>
                                      <a:pt x="136" y="230"/>
                                    </a:cubicBezTo>
                                    <a:cubicBezTo>
                                      <a:pt x="214" y="108"/>
                                      <a:pt x="214" y="108"/>
                                      <a:pt x="214" y="108"/>
                                    </a:cubicBezTo>
                                    <a:cubicBezTo>
                                      <a:pt x="215" y="107"/>
                                      <a:pt x="215" y="106"/>
                                      <a:pt x="216" y="106"/>
                                    </a:cubicBezTo>
                                    <a:cubicBezTo>
                                      <a:pt x="219" y="101"/>
                                      <a:pt x="219" y="101"/>
                                      <a:pt x="219" y="101"/>
                                    </a:cubicBezTo>
                                    <a:cubicBezTo>
                                      <a:pt x="219" y="101"/>
                                      <a:pt x="218" y="101"/>
                                      <a:pt x="218" y="101"/>
                                    </a:cubicBezTo>
                                    <a:cubicBezTo>
                                      <a:pt x="219" y="99"/>
                                      <a:pt x="220" y="98"/>
                                      <a:pt x="221" y="96"/>
                                    </a:cubicBezTo>
                                    <a:cubicBezTo>
                                      <a:pt x="235" y="64"/>
                                      <a:pt x="221" y="26"/>
                                      <a:pt x="188" y="12"/>
                                    </a:cubicBezTo>
                                    <a:cubicBezTo>
                                      <a:pt x="162" y="0"/>
                                      <a:pt x="133" y="7"/>
                                      <a:pt x="115" y="27"/>
                                    </a:cubicBezTo>
                                    <a:cubicBezTo>
                                      <a:pt x="111" y="31"/>
                                      <a:pt x="107" y="36"/>
                                      <a:pt x="105" y="42"/>
                                    </a:cubicBezTo>
                                    <a:cubicBezTo>
                                      <a:pt x="105" y="43"/>
                                      <a:pt x="105" y="43"/>
                                      <a:pt x="104" y="43"/>
                                    </a:cubicBezTo>
                                    <a:cubicBezTo>
                                      <a:pt x="104" y="44"/>
                                      <a:pt x="104" y="44"/>
                                      <a:pt x="104" y="44"/>
                                    </a:cubicBezTo>
                                    <a:cubicBezTo>
                                      <a:pt x="10" y="258"/>
                                      <a:pt x="10" y="258"/>
                                      <a:pt x="10" y="258"/>
                                    </a:cubicBezTo>
                                    <a:cubicBezTo>
                                      <a:pt x="0" y="281"/>
                                      <a:pt x="11" y="308"/>
                                      <a:pt x="34" y="318"/>
                                    </a:cubicBezTo>
                                    <a:cubicBezTo>
                                      <a:pt x="40" y="321"/>
                                      <a:pt x="47" y="322"/>
                                      <a:pt x="53" y="322"/>
                                    </a:cubicBezTo>
                                    <a:cubicBezTo>
                                      <a:pt x="54" y="322"/>
                                      <a:pt x="54" y="322"/>
                                      <a:pt x="55" y="322"/>
                                    </a:cubicBezTo>
                                    <a:cubicBezTo>
                                      <a:pt x="55" y="322"/>
                                      <a:pt x="55" y="322"/>
                                      <a:pt x="56" y="322"/>
                                    </a:cubicBezTo>
                                    <a:cubicBezTo>
                                      <a:pt x="56" y="322"/>
                                      <a:pt x="57" y="322"/>
                                      <a:pt x="57" y="322"/>
                                    </a:cubicBezTo>
                                    <a:cubicBezTo>
                                      <a:pt x="266" y="320"/>
                                      <a:pt x="266" y="320"/>
                                      <a:pt x="266" y="320"/>
                                    </a:cubicBezTo>
                                    <a:cubicBezTo>
                                      <a:pt x="280" y="320"/>
                                      <a:pt x="292" y="308"/>
                                      <a:pt x="292" y="294"/>
                                    </a:cubicBezTo>
                                    <a:cubicBezTo>
                                      <a:pt x="291" y="254"/>
                                      <a:pt x="291" y="254"/>
                                      <a:pt x="291" y="254"/>
                                    </a:cubicBezTo>
                                    <a:cubicBezTo>
                                      <a:pt x="291" y="239"/>
                                      <a:pt x="279" y="228"/>
                                      <a:pt x="265" y="2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116" name="Freeform 106" descr="KSO_WM_UNIT_INDEX=1_28&amp;KSO_WM_UNIT_TYPE=q_i&amp;KSO_WM_UNIT_ID=wpsdiag20160996_4*q_i*1_28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707630" y="1305610"/>
                                <a:ext cx="199764" cy="219774"/>
                              </a:xfrm>
                              <a:custGeom>
                                <a:avLst/>
                                <a:gdLst>
                                  <a:gd name="T0" fmla="*/ 281 w 291"/>
                                  <a:gd name="T1" fmla="*/ 258 h 322"/>
                                  <a:gd name="T2" fmla="*/ 188 w 291"/>
                                  <a:gd name="T3" fmla="*/ 44 h 322"/>
                                  <a:gd name="T4" fmla="*/ 187 w 291"/>
                                  <a:gd name="T5" fmla="*/ 43 h 322"/>
                                  <a:gd name="T6" fmla="*/ 187 w 291"/>
                                  <a:gd name="T7" fmla="*/ 42 h 322"/>
                                  <a:gd name="T8" fmla="*/ 176 w 291"/>
                                  <a:gd name="T9" fmla="*/ 27 h 322"/>
                                  <a:gd name="T10" fmla="*/ 103 w 291"/>
                                  <a:gd name="T11" fmla="*/ 12 h 322"/>
                                  <a:gd name="T12" fmla="*/ 70 w 291"/>
                                  <a:gd name="T13" fmla="*/ 96 h 322"/>
                                  <a:gd name="T14" fmla="*/ 73 w 291"/>
                                  <a:gd name="T15" fmla="*/ 101 h 322"/>
                                  <a:gd name="T16" fmla="*/ 73 w 291"/>
                                  <a:gd name="T17" fmla="*/ 101 h 322"/>
                                  <a:gd name="T18" fmla="*/ 76 w 291"/>
                                  <a:gd name="T19" fmla="*/ 106 h 322"/>
                                  <a:gd name="T20" fmla="*/ 77 w 291"/>
                                  <a:gd name="T21" fmla="*/ 108 h 322"/>
                                  <a:gd name="T22" fmla="*/ 155 w 291"/>
                                  <a:gd name="T23" fmla="*/ 230 h 322"/>
                                  <a:gd name="T24" fmla="*/ 26 w 291"/>
                                  <a:gd name="T25" fmla="*/ 228 h 322"/>
                                  <a:gd name="T26" fmla="*/ 0 w 291"/>
                                  <a:gd name="T27" fmla="*/ 254 h 322"/>
                                  <a:gd name="T28" fmla="*/ 0 w 291"/>
                                  <a:gd name="T29" fmla="*/ 294 h 322"/>
                                  <a:gd name="T30" fmla="*/ 25 w 291"/>
                                  <a:gd name="T31" fmla="*/ 320 h 322"/>
                                  <a:gd name="T32" fmla="*/ 234 w 291"/>
                                  <a:gd name="T33" fmla="*/ 322 h 322"/>
                                  <a:gd name="T34" fmla="*/ 236 w 291"/>
                                  <a:gd name="T35" fmla="*/ 322 h 322"/>
                                  <a:gd name="T36" fmla="*/ 237 w 291"/>
                                  <a:gd name="T37" fmla="*/ 322 h 322"/>
                                  <a:gd name="T38" fmla="*/ 238 w 291"/>
                                  <a:gd name="T39" fmla="*/ 322 h 322"/>
                                  <a:gd name="T40" fmla="*/ 258 w 291"/>
                                  <a:gd name="T41" fmla="*/ 318 h 322"/>
                                  <a:gd name="T42" fmla="*/ 281 w 291"/>
                                  <a:gd name="T43" fmla="*/ 258 h 3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91" h="322">
                                    <a:moveTo>
                                      <a:pt x="281" y="258"/>
                                    </a:moveTo>
                                    <a:cubicBezTo>
                                      <a:pt x="188" y="44"/>
                                      <a:pt x="188" y="44"/>
                                      <a:pt x="188" y="44"/>
                                    </a:cubicBezTo>
                                    <a:cubicBezTo>
                                      <a:pt x="188" y="44"/>
                                      <a:pt x="187" y="44"/>
                                      <a:pt x="187" y="43"/>
                                    </a:cubicBezTo>
                                    <a:cubicBezTo>
                                      <a:pt x="187" y="43"/>
                                      <a:pt x="187" y="43"/>
                                      <a:pt x="187" y="42"/>
                                    </a:cubicBezTo>
                                    <a:cubicBezTo>
                                      <a:pt x="184" y="36"/>
                                      <a:pt x="180" y="31"/>
                                      <a:pt x="176" y="27"/>
                                    </a:cubicBezTo>
                                    <a:cubicBezTo>
                                      <a:pt x="158" y="7"/>
                                      <a:pt x="129" y="0"/>
                                      <a:pt x="103" y="12"/>
                                    </a:cubicBezTo>
                                    <a:cubicBezTo>
                                      <a:pt x="71" y="26"/>
                                      <a:pt x="56" y="64"/>
                                      <a:pt x="70" y="96"/>
                                    </a:cubicBezTo>
                                    <a:cubicBezTo>
                                      <a:pt x="71" y="98"/>
                                      <a:pt x="72" y="99"/>
                                      <a:pt x="73" y="101"/>
                                    </a:cubicBezTo>
                                    <a:cubicBezTo>
                                      <a:pt x="73" y="101"/>
                                      <a:pt x="73" y="101"/>
                                      <a:pt x="73" y="101"/>
                                    </a:cubicBezTo>
                                    <a:cubicBezTo>
                                      <a:pt x="76" y="106"/>
                                      <a:pt x="76" y="106"/>
                                      <a:pt x="76" y="106"/>
                                    </a:cubicBezTo>
                                    <a:cubicBezTo>
                                      <a:pt x="76" y="106"/>
                                      <a:pt x="77" y="107"/>
                                      <a:pt x="77" y="108"/>
                                    </a:cubicBezTo>
                                    <a:cubicBezTo>
                                      <a:pt x="155" y="230"/>
                                      <a:pt x="155" y="230"/>
                                      <a:pt x="155" y="230"/>
                                    </a:cubicBezTo>
                                    <a:cubicBezTo>
                                      <a:pt x="26" y="228"/>
                                      <a:pt x="26" y="228"/>
                                      <a:pt x="26" y="228"/>
                                    </a:cubicBezTo>
                                    <a:cubicBezTo>
                                      <a:pt x="12" y="228"/>
                                      <a:pt x="1" y="239"/>
                                      <a:pt x="0" y="254"/>
                                    </a:cubicBezTo>
                                    <a:cubicBezTo>
                                      <a:pt x="0" y="294"/>
                                      <a:pt x="0" y="294"/>
                                      <a:pt x="0" y="294"/>
                                    </a:cubicBezTo>
                                    <a:cubicBezTo>
                                      <a:pt x="0" y="308"/>
                                      <a:pt x="11" y="320"/>
                                      <a:pt x="25" y="320"/>
                                    </a:cubicBezTo>
                                    <a:cubicBezTo>
                                      <a:pt x="234" y="322"/>
                                      <a:pt x="234" y="322"/>
                                      <a:pt x="234" y="322"/>
                                    </a:cubicBezTo>
                                    <a:cubicBezTo>
                                      <a:pt x="235" y="322"/>
                                      <a:pt x="235" y="322"/>
                                      <a:pt x="236" y="322"/>
                                    </a:cubicBezTo>
                                    <a:cubicBezTo>
                                      <a:pt x="236" y="322"/>
                                      <a:pt x="237" y="322"/>
                                      <a:pt x="237" y="322"/>
                                    </a:cubicBezTo>
                                    <a:cubicBezTo>
                                      <a:pt x="237" y="322"/>
                                      <a:pt x="238" y="322"/>
                                      <a:pt x="238" y="322"/>
                                    </a:cubicBezTo>
                                    <a:cubicBezTo>
                                      <a:pt x="245" y="322"/>
                                      <a:pt x="251" y="321"/>
                                      <a:pt x="258" y="318"/>
                                    </a:cubicBezTo>
                                    <a:cubicBezTo>
                                      <a:pt x="281" y="308"/>
                                      <a:pt x="291" y="281"/>
                                      <a:pt x="281" y="2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117" name="Freeform 107" descr="KSO_WM_UNIT_INDEX=1_29&amp;KSO_WM_UNIT_TYPE=q_i&amp;KSO_WM_UNIT_ID=wpsdiag20160996_4*q_i*1_29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515071" y="1297158"/>
                                <a:ext cx="328791" cy="227577"/>
                              </a:xfrm>
                              <a:custGeom>
                                <a:avLst/>
                                <a:gdLst>
                                  <a:gd name="T0" fmla="*/ 28 w 479"/>
                                  <a:gd name="T1" fmla="*/ 175 h 334"/>
                                  <a:gd name="T2" fmla="*/ 112 w 479"/>
                                  <a:gd name="T3" fmla="*/ 175 h 334"/>
                                  <a:gd name="T4" fmla="*/ 112 w 479"/>
                                  <a:gd name="T5" fmla="*/ 231 h 334"/>
                                  <a:gd name="T6" fmla="*/ 174 w 479"/>
                                  <a:gd name="T7" fmla="*/ 230 h 334"/>
                                  <a:gd name="T8" fmla="*/ 211 w 479"/>
                                  <a:gd name="T9" fmla="*/ 266 h 334"/>
                                  <a:gd name="T10" fmla="*/ 211 w 479"/>
                                  <a:gd name="T11" fmla="*/ 307 h 334"/>
                                  <a:gd name="T12" fmla="*/ 199 w 479"/>
                                  <a:gd name="T13" fmla="*/ 334 h 334"/>
                                  <a:gd name="T14" fmla="*/ 283 w 479"/>
                                  <a:gd name="T15" fmla="*/ 334 h 334"/>
                                  <a:gd name="T16" fmla="*/ 270 w 479"/>
                                  <a:gd name="T17" fmla="*/ 307 h 334"/>
                                  <a:gd name="T18" fmla="*/ 270 w 479"/>
                                  <a:gd name="T19" fmla="*/ 266 h 334"/>
                                  <a:gd name="T20" fmla="*/ 308 w 479"/>
                                  <a:gd name="T21" fmla="*/ 230 h 334"/>
                                  <a:gd name="T22" fmla="*/ 373 w 479"/>
                                  <a:gd name="T23" fmla="*/ 231 h 334"/>
                                  <a:gd name="T24" fmla="*/ 373 w 479"/>
                                  <a:gd name="T25" fmla="*/ 175 h 334"/>
                                  <a:gd name="T26" fmla="*/ 451 w 479"/>
                                  <a:gd name="T27" fmla="*/ 175 h 334"/>
                                  <a:gd name="T28" fmla="*/ 479 w 479"/>
                                  <a:gd name="T29" fmla="*/ 104 h 334"/>
                                  <a:gd name="T30" fmla="*/ 374 w 479"/>
                                  <a:gd name="T31" fmla="*/ 0 h 334"/>
                                  <a:gd name="T32" fmla="*/ 335 w 479"/>
                                  <a:gd name="T33" fmla="*/ 0 h 334"/>
                                  <a:gd name="T34" fmla="*/ 240 w 479"/>
                                  <a:gd name="T35" fmla="*/ 195 h 334"/>
                                  <a:gd name="T36" fmla="*/ 144 w 479"/>
                                  <a:gd name="T37" fmla="*/ 0 h 334"/>
                                  <a:gd name="T38" fmla="*/ 105 w 479"/>
                                  <a:gd name="T39" fmla="*/ 0 h 334"/>
                                  <a:gd name="T40" fmla="*/ 0 w 479"/>
                                  <a:gd name="T41" fmla="*/ 105 h 334"/>
                                  <a:gd name="T42" fmla="*/ 28 w 479"/>
                                  <a:gd name="T43" fmla="*/ 175 h 3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479" h="334">
                                    <a:moveTo>
                                      <a:pt x="28" y="175"/>
                                    </a:moveTo>
                                    <a:cubicBezTo>
                                      <a:pt x="112" y="175"/>
                                      <a:pt x="112" y="175"/>
                                      <a:pt x="112" y="175"/>
                                    </a:cubicBezTo>
                                    <a:cubicBezTo>
                                      <a:pt x="112" y="231"/>
                                      <a:pt x="112" y="231"/>
                                      <a:pt x="112" y="231"/>
                                    </a:cubicBezTo>
                                    <a:cubicBezTo>
                                      <a:pt x="174" y="230"/>
                                      <a:pt x="174" y="230"/>
                                      <a:pt x="174" y="230"/>
                                    </a:cubicBezTo>
                                    <a:cubicBezTo>
                                      <a:pt x="195" y="230"/>
                                      <a:pt x="210" y="246"/>
                                      <a:pt x="211" y="266"/>
                                    </a:cubicBezTo>
                                    <a:cubicBezTo>
                                      <a:pt x="211" y="307"/>
                                      <a:pt x="211" y="307"/>
                                      <a:pt x="211" y="307"/>
                                    </a:cubicBezTo>
                                    <a:cubicBezTo>
                                      <a:pt x="211" y="318"/>
                                      <a:pt x="206" y="327"/>
                                      <a:pt x="199" y="334"/>
                                    </a:cubicBezTo>
                                    <a:cubicBezTo>
                                      <a:pt x="283" y="334"/>
                                      <a:pt x="283" y="334"/>
                                      <a:pt x="283" y="334"/>
                                    </a:cubicBezTo>
                                    <a:cubicBezTo>
                                      <a:pt x="275" y="327"/>
                                      <a:pt x="270" y="318"/>
                                      <a:pt x="270" y="307"/>
                                    </a:cubicBezTo>
                                    <a:cubicBezTo>
                                      <a:pt x="270" y="266"/>
                                      <a:pt x="270" y="266"/>
                                      <a:pt x="270" y="266"/>
                                    </a:cubicBezTo>
                                    <a:cubicBezTo>
                                      <a:pt x="270" y="246"/>
                                      <a:pt x="288" y="230"/>
                                      <a:pt x="308" y="230"/>
                                    </a:cubicBezTo>
                                    <a:cubicBezTo>
                                      <a:pt x="373" y="231"/>
                                      <a:pt x="373" y="231"/>
                                      <a:pt x="373" y="231"/>
                                    </a:cubicBezTo>
                                    <a:cubicBezTo>
                                      <a:pt x="373" y="175"/>
                                      <a:pt x="373" y="175"/>
                                      <a:pt x="373" y="175"/>
                                    </a:cubicBezTo>
                                    <a:cubicBezTo>
                                      <a:pt x="451" y="175"/>
                                      <a:pt x="451" y="175"/>
                                      <a:pt x="451" y="175"/>
                                    </a:cubicBezTo>
                                    <a:cubicBezTo>
                                      <a:pt x="468" y="160"/>
                                      <a:pt x="479" y="132"/>
                                      <a:pt x="479" y="104"/>
                                    </a:cubicBezTo>
                                    <a:cubicBezTo>
                                      <a:pt x="479" y="46"/>
                                      <a:pt x="432" y="0"/>
                                      <a:pt x="374" y="0"/>
                                    </a:cubicBezTo>
                                    <a:cubicBezTo>
                                      <a:pt x="374" y="0"/>
                                      <a:pt x="335" y="0"/>
                                      <a:pt x="335" y="0"/>
                                    </a:cubicBezTo>
                                    <a:cubicBezTo>
                                      <a:pt x="240" y="195"/>
                                      <a:pt x="240" y="195"/>
                                      <a:pt x="240" y="195"/>
                                    </a:cubicBezTo>
                                    <a:cubicBezTo>
                                      <a:pt x="144" y="0"/>
                                      <a:pt x="144" y="0"/>
                                      <a:pt x="144" y="0"/>
                                    </a:cubicBezTo>
                                    <a:cubicBezTo>
                                      <a:pt x="144" y="0"/>
                                      <a:pt x="105" y="0"/>
                                      <a:pt x="105" y="0"/>
                                    </a:cubicBezTo>
                                    <a:cubicBezTo>
                                      <a:pt x="47" y="0"/>
                                      <a:pt x="0" y="47"/>
                                      <a:pt x="0" y="105"/>
                                    </a:cubicBezTo>
                                    <a:cubicBezTo>
                                      <a:pt x="0" y="132"/>
                                      <a:pt x="11" y="160"/>
                                      <a:pt x="28" y="1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118" name="矩形 118" descr="KSO_WM_UNIT_TYPE=g&amp;KSO_WM_UNIT_INDEX=1&amp;KSO_WM_UNIT_ID=wpsdiag20160996_4*g*1&amp;KSO_WM_UNIT_LAYERLEVEL=1&amp;KSO_WM_UNIT_HIGHLIGHT=0&amp;KSO_WM_UNIT_CLEAR=0&amp;KSO_WM_UNIT_COMPATIBLE=0&amp;KSO_WM_UNIT_PRESET_TEXT=LOREM&amp;KSO_WM_UNIT_VALUE=7&amp;KSO_WM_UNIT_RELATE_UNITID=wpsdiag20160996_4*q*1&amp;KSO_WM_TAG_VERSION=1.0&amp;KSO_WM_BEAUTIFY_FLAG=#wm#&amp;KSO_WM_TEMPLATE_CATEGORY=wpsdiag&amp;KSO_WM_TEMPLATE_INDEX=20160996&amp;KSO_WM_SLIDE_ITEM_CNT=4&amp;KSO_WM_UNIT_TEXT_FILL_TYPE=1&amp;KSO_WM_UNIT_TEXT_FILL_FORE_SCHEMECOLOR_INDEX=13"/>
                            <wps:cNvSpPr/>
                            <wps:spPr>
                              <a:xfrm>
                                <a:off x="946426" y="1524336"/>
                                <a:ext cx="1479993" cy="23024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lang w:val="da-DK"/>
                                    </w:rPr>
                                    <w:t>LOREM</w:t>
                                  </w:r>
                                </w:p>
                              </w:txbxContent>
                            </wps:txbx>
                            <wps:bodyPr rot="0" spcFirstLastPara="0" vert="horz" wrap="square" lIns="42185" tIns="21093" rIns="42185" bIns="21093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0" name="矩形 120" descr="KSO_WM_UNIT_INDEX=1_1_1&amp;KSO_WM_UNIT_TYPE=q_h_f&amp;KSO_WM_UNIT_ID=wpsdiag20160996_4*q_h_f*1_1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4&amp;KSO_WM_DIAGRAM_GROUP_CODE=q1_1&amp;KSO_WM_UNIT_TEXT_FILL_TYPE=1&amp;KSO_WM_UNIT_TEXT_FILL_FORE_SCHEMECOLOR_INDEX=12"/>
                          <wps:cNvSpPr/>
                          <wps:spPr>
                            <a:xfrm>
                              <a:off x="1138687" y="534838"/>
                              <a:ext cx="916219" cy="46065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老师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1" name="矩形 121" descr="KSO_WM_UNIT_INDEX=1_4_1&amp;KSO_WM_UNIT_TYPE=q_h_f&amp;KSO_WM_UNIT_ID=wpsdiag20160996_4*q_h_f*1_4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4&amp;KSO_WM_DIAGRAM_GROUP_CODE=q1_1&amp;KSO_WM_UNIT_TEXT_FILL_TYPE=1&amp;KSO_WM_UNIT_TEXT_FILL_FORE_SCHEMECOLOR_INDEX=12"/>
                          <wps:cNvSpPr/>
                          <wps:spPr>
                            <a:xfrm>
                              <a:off x="241539" y="1388853"/>
                              <a:ext cx="916219" cy="46065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家长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2" name="矩形 122" descr="KSO_WM_UNIT_INDEX=1_2_1&amp;KSO_WM_UNIT_TYPE=q_h_f&amp;KSO_WM_UNIT_ID=wpsdiag20160996_4*q_h_f*1_2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4&amp;KSO_WM_DIAGRAM_GROUP_CODE=q1_1&amp;KSO_WM_UNIT_TEXT_FILL_TYPE=1&amp;KSO_WM_UNIT_TEXT_FILL_FORE_SCHEMECOLOR_INDEX=12"/>
                          <wps:cNvSpPr/>
                          <wps:spPr>
                            <a:xfrm>
                              <a:off x="2070339" y="1380227"/>
                              <a:ext cx="916219" cy="46065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维修人员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3" name="矩形 123" descr="KSO_WM_UNIT_INDEX=1_3_1&amp;KSO_WM_UNIT_TYPE=q_h_f&amp;KSO_WM_UNIT_ID=wpsdiag20160996_4*q_h_f*1_3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4&amp;KSO_WM_DIAGRAM_GROUP_CODE=q1_1&amp;KSO_WM_UNIT_TEXT_FILL_TYPE=1&amp;KSO_WM_UNIT_TEXT_FILL_FORE_SCHEMECOLOR_INDEX=12"/>
                          <wps:cNvSpPr/>
                          <wps:spPr>
                            <a:xfrm>
                              <a:off x="1138687" y="2208363"/>
                              <a:ext cx="916855" cy="46065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39" name="直接连接符 339" descr="KSO_WM_UNIT_INDEX=1_34&amp;KSO_WM_UNIT_TYPE=q_i&amp;KSO_WM_UNIT_ID=wpsdiag20160996_8*q_i*1_34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8&amp;KSO_WM_UNIT_LINE_BACK_SCHEMECOLOR_INDEX=0"/>
                        <wps:cNvCnPr/>
                        <wps:spPr>
                          <a:xfrm>
                            <a:off x="6990" y="19069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0" name="直接连接符 340" descr="KSO_WM_UNIT_INDEX=1_35&amp;KSO_WM_UNIT_TYPE=q_i&amp;KSO_WM_UNIT_ID=wpsdiag20160996_8*q_i*1_35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10&amp;KSO_WM_UNIT_LINE_BACK_SCHEMECOLOR_INDEX=0"/>
                        <wps:cNvCnPr/>
                        <wps:spPr>
                          <a:xfrm>
                            <a:off x="7155" y="19069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1" name="直接连接符 341" descr="KSO_WM_UNIT_INDEX=1_36&amp;KSO_WM_UNIT_TYPE=q_i&amp;KSO_WM_UNIT_ID=wpsdiag20160996_8*q_i*1_36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7&amp;KSO_WM_UNIT_LINE_BACK_SCHEMECOLOR_INDEX=0"/>
                        <wps:cNvCnPr/>
                        <wps:spPr>
                          <a:xfrm>
                            <a:off x="7285" y="19069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FABB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2" name="直接连接符 342" descr="KSO_WM_UNIT_INDEX=1_37&amp;KSO_WM_UNIT_TYPE=q_i&amp;KSO_WM_UNIT_ID=wpsdiag20160996_8*q_i*1_37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5&amp;KSO_WM_UNIT_LINE_BACK_SCHEMECOLOR_INDEX=0"/>
                        <wps:cNvCnPr/>
                        <wps:spPr>
                          <a:xfrm>
                            <a:off x="7454" y="19069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3" name="直接连接符 343" descr="KSO_WM_UNIT_INDEX=1_38&amp;KSO_WM_UNIT_TYPE=q_i&amp;KSO_WM_UNIT_ID=wpsdiag20160996_8*q_i*1_38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5&amp;KSO_WM_UNIT_LINE_BACK_SCHEMECOLOR_INDEX=0"/>
                        <wps:cNvCnPr/>
                        <wps:spPr>
                          <a:xfrm>
                            <a:off x="7623" y="19069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587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4" name="直接连接符 344" descr="KSO_WM_UNIT_INDEX=1_39&amp;KSO_WM_UNIT_TYPE=q_i&amp;KSO_WM_UNIT_ID=wpsdiag20160996_8*q_i*1_39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6&amp;KSO_WM_UNIT_LINE_BACK_SCHEMECOLOR_INDEX=0"/>
                        <wps:cNvCnPr/>
                        <wps:spPr>
                          <a:xfrm>
                            <a:off x="7756" y="19069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1C313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0.3pt;width:252.1pt;" coordorigin="4930,16163" coordsize="5042,4806" o:gfxdata="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">
                <o:lock v:ext="edit" aspectratio="f"/>
                <v:group id="_x0000_s1026" o:spid="_x0000_s1026" o:spt="203" alt="KSO_WM_TAG_VERSION=1.0&amp;KSO_WM_BEAUTIFY_FLAG=#wm#&amp;KSO_WM_UNIT_TYPE=i&amp;KSO_WM_UNIT_ID=wpsdiag20160996_4*i*1&amp;KSO_WM_TEMPLATE_CATEGORY=wpsdiag&amp;KSO_WM_TEMPLATE_INDEX=20160996" style="position:absolute;left:4930;top:16163;height:4807;width:5042;" coordsize="3201624,3052376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alt="KSO_WM_UNIT_INDEX=1_1&amp;KSO_WM_UNIT_TYPE=q_i&amp;KSO_WM_UNIT_ID=wpsdiag20160996_4*q_i*1_1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5&amp;KSO_WM_UNIT_FILL_BACK_SCHEMECOLOR_INDEX=0" type="#_x0000_t3" style="position:absolute;left:1820173;top:845389;height:1387477;width:1381451;v-text-anchor:middle;" fillcolor="#00B0F0" filled="t" stroked="f" coordsize="21600,21600" o:gfxdata="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ve+6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2&amp;KSO_WM_UNIT_TYPE=q_i&amp;KSO_WM_UNIT_ID=wpsdiag20160996_4*q_i*1_2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6&amp;KSO_WM_UNIT_FILL_BACK_SCHEMECOLOR_INDEX=0" type="#_x0000_t3" style="position:absolute;left:923026;top:1664899;height:1387477;width:1381451;v-text-anchor:middle;" fillcolor="#76ACB7" filled="t" stroked="f" coordsize="21600,21600" o:gfxdata="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P5G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3&amp;KSO_WM_UNIT_TYPE=q_i&amp;KSO_WM_UNIT_ID=wpsdiag20160996_4*q_i*1_3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6&amp;KSO_WM_UNIT_FILL_BACK_SCHEMECOLOR_INDEX=0" type="#_x0000_t3" style="position:absolute;left:0;top:845389;height:1387477;width:1381451;v-text-anchor:middle;" fillcolor="#38626B" filled="t" stroked="f" coordsize="21600,21600" o:gfxdata="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+pQ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4&amp;KSO_WM_UNIT_TYPE=q_i&amp;KSO_WM_UNIT_ID=wpsdiag20160996_4*q_i*1_4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0&amp;KSO_WM_UNIT_FILL_BACK_SCHEMECOLOR_INDEX=0" type="#_x0000_t3" style="position:absolute;left:897147;top:0;height:1387477;width:1381451;v-text-anchor:middle;" fillcolor="#70AD47" filled="t" stroked="f" coordsize="21600,21600" o:gfxdata="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sKJ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5&amp;KSO_WM_UNIT_TYPE=q_i&amp;KSO_WM_UNIT_ID=wpsdiag20160996_4*q_i*1_5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 type="#_x0000_t3" style="position:absolute;left:750498;top:767751;height:1675878;width:1700885;v-text-anchor:middle;" fillcolor="#FFFFFF" filled="t" stroked="f" coordsize="21600,21600" o:gfxdata="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ooo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6&amp;KSO_WM_UNIT_TYPE=q_i&amp;KSO_WM_UNIT_ID=wpsdiag20160996_4*q_i*1_6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 type="#_x0000_t3" style="position:absolute;left:1121434;top:215661;height:933536;width:941964;v-text-anchor:middle;" fillcolor="#FFFFFF" filled="t" stroked="f" coordsize="21600,21600" o:gfxdata="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4Lp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0pt,3pt" origin="0f,-32768f" matrix="65536f,0f,0f,65536f"/>
                    <v:textbox inset="49.8251968503937,0.0172998687664042in,49.8251968503937,0.0172998687664042in"/>
                  </v:shape>
                  <v:shape id="_x0000_s1026" o:spid="_x0000_s1026" o:spt="3" alt="KSO_WM_UNIT_INDEX=1_7&amp;KSO_WM_UNIT_TYPE=q_i&amp;KSO_WM_UNIT_ID=wpsdiag20160996_4*q_i*1_7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0&amp;KSO_WM_UNIT_FILL_BACK_SCHEMECOLOR_INDEX=0&amp;KSO_WM_UNIT_LINE_FILL_TYPE=1&amp;KSO_WM_UNIT_LINE_FORE_SCHEMECOLOR_INDEX=8&amp;KSO_WM_UNIT_LINE_BACK_SCHEMECOLOR_INDEX=0" type="#_x0000_t3" style="position:absolute;left:1173192;top:284672;height:805725;width:815986;v-text-anchor:middle;" fillcolor="#70AD47" filled="t" stroked="t" coordsize="21600,21600" o:gfxdata="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YnR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7F6000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AutoShape 73" o:spid="_x0000_s1026" o:spt="100" alt="KSO_WM_UNIT_INDEX=1_8&amp;KSO_WM_UNIT_TYPE=q_i&amp;KSO_WM_UNIT_ID=wpsdiag20160996_4*q_i*1_8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0&amp;KSO_WM_UNIT_FILL_BACK_SCHEMECOLOR_INDEX=0" style="position:absolute;left:1509622;top:362310;height:152835;width:173897;v-text-anchor:middle;" fillcolor="#FFFFFF" filled="t" stroked="f" coordsize="21600,21588" o:gfxdata="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EnjvQAA&#10;ANsAAAAPAAAAAAAAAAEAIAAAACIAAABkcnMvZG93bnJldi54bWxQSwECFAAUAAAACACHTuJAMy8F&#10;njsAAAA5AAAAEAAAAAAAAAABACAAAAAMAQAAZHJzL3NoYXBleG1sLnhtbFBLBQYAAAAABgAGAFsB&#10;AAC2AwAAAAA=&#10;" path="m17530,7696c17530,8751,17302,9747,16843,10684c16386,11620,15760,12436,14969,13127c14176,13821,13249,14371,12185,14775c11121,15181,9982,15384,8765,15384c8487,15384,8212,15370,7936,15342c7663,15316,7395,15283,7131,15249c6027,16264,4766,16967,3346,17339c3196,17379,3043,17413,2890,17444c2735,17475,2572,17509,2398,17545c2308,17562,2228,17534,2155,17455c2085,17379,2033,17297,2005,17207l2005,17181c1974,17071,1986,16984,2038,16916c2090,16851,2158,16769,2240,16679c2377,16518,2506,16355,2629,16188c2753,16022,2864,15830,2963,15621c3059,15410,3151,15159,3238,14871c3325,14580,3398,14225,3457,13801c2398,13102,1558,12222,934,11164c310,10106,0,8952,0,7696c0,6627,230,5625,691,4694c1153,3763,1781,2948,2574,2257c3365,1565,4290,1012,5352,609c6409,203,7548,0,8765,0c9982,0,11121,203,12185,609c13249,1012,14176,1565,14969,2257c15760,2948,16386,3763,16843,4694c17302,5625,17530,6627,17530,7696m21599,11736c21599,12986,21286,14146,20665,15204c20039,16261,19199,17139,18140,17841c18201,18265,18271,18620,18354,18908c18436,19199,18533,19444,18641,19661c18752,19870,18862,20059,18980,20226c19095,20392,19222,20556,19356,20719c19432,20809,19498,20891,19554,20968c19611,21047,19622,21128,19592,21219l19592,21247c19578,21351,19533,21439,19453,21509c19373,21577,19291,21599,19199,21583c19027,21549,18862,21512,18709,21481c18556,21450,18403,21419,18253,21379c17530,21199,16854,20931,16224,20570c15593,20211,15007,19783,14468,19286c14204,19323,13936,19354,13660,19382c13387,19407,13112,19424,12832,19424c11773,19424,10777,19263,9847,18950c8915,18634,8070,18211,7312,17678c7357,17644,7407,17607,7463,17571c7520,17537,7571,17500,7616,17463c8000,17517,8381,17545,8765,17545c10245,17545,11632,17291,12921,16781c14214,16270,15334,15576,16280,14690c17229,13801,17972,12757,18516,11558c19062,10365,19335,9075,19335,7696c19335,7326,19312,6954,19267,6564c19987,7267,20557,8054,20973,8926c21392,9801,21599,10737,21599,11736e">
                    <v:path o:connectlocs="86948,76417;86948,76417;86948,76417;86948,76417" o:connectangles="0,0,0,0"/>
                    <v:fill on="t" focussize="0,0"/>
                    <v:stroke on="f"/>
                    <v:imagedata o:title=""/>
                    <o:lock v:ext="edit" aspectratio="f"/>
                    <v:textbox inset="0.341811023622047pt,0.341811023622047pt,0.341811023622047pt,0.341811023622047pt"/>
                  </v:shape>
                  <v:shape id="_x0000_s1026" o:spid="_x0000_s1026" o:spt="3" alt="KSO_WM_UNIT_INDEX=1_9&amp;KSO_WM_UNIT_TYPE=q_i&amp;KSO_WM_UNIT_ID=wpsdiag20160996_4*q_i*1_9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 type="#_x0000_t3" style="position:absolute;left:224287;top:1061050;height:933536;width:941964;v-text-anchor:middle;" fillcolor="#FFFFFF" filled="t" stroked="f" coordsize="21600,21600" o:gfxdata="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5P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0pt,3pt" origin="0f,-32768f" matrix="65536f,0f,0f,65536f"/>
                    <v:textbox inset="49.8251968503937,0.0172998687664042in,49.8251968503937,0.0172998687664042in"/>
                  </v:shape>
                  <v:shape id="_x0000_s1026" o:spid="_x0000_s1026" o:spt="3" alt="KSO_WM_UNIT_INDEX=1_10&amp;KSO_WM_UNIT_TYPE=q_i&amp;KSO_WM_UNIT_ID=wpsdiag20160996_4*q_i*1_10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6&amp;KSO_WM_UNIT_FILL_BACK_SCHEMECOLOR_INDEX=0&amp;KSO_WM_UNIT_LINE_FILL_TYPE=1&amp;KSO_WM_UNIT_LINE_FORE_SCHEMECOLOR_INDEX=8&amp;KSO_WM_UNIT_LINE_BACK_SCHEMECOLOR_INDEX=0" type="#_x0000_t3" style="position:absolute;left:276045;top:1130061;height:805725;width:815986;v-text-anchor:middle;" fillcolor="#38626B" filled="t" stroked="t" coordsize="21600,21600" o:gfxdata="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M8l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7F6000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11&amp;KSO_WM_UNIT_TYPE=q_i&amp;KSO_WM_UNIT_ID=wpsdiag20160996_4*q_i*1_11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 type="#_x0000_t3" style="position:absolute;left:2044460;top:1061050;height:933536;width:941964;v-text-anchor:middle;" fillcolor="#FFFFFF" filled="t" stroked="f" coordsize="21600,21600" o:gfxdata="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Sag9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0pt,3pt" origin="0f,-32768f" matrix="65536f,0f,0f,65536f"/>
                    <v:textbox inset="49.8251968503937,0.0172998687664042in,49.8251968503937,0.0172998687664042in"/>
                  </v:shape>
                  <v:shape id="_x0000_s1026" o:spid="_x0000_s1026" o:spt="3" alt="KSO_WM_UNIT_INDEX=1_12&amp;KSO_WM_UNIT_TYPE=q_i&amp;KSO_WM_UNIT_ID=wpsdiag20160996_4*q_i*1_12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5&amp;KSO_WM_UNIT_FILL_BACK_SCHEMECOLOR_INDEX=0&amp;KSO_WM_UNIT_LINE_FILL_TYPE=1&amp;KSO_WM_UNIT_LINE_FORE_SCHEMECOLOR_INDEX=8&amp;KSO_WM_UNIT_LINE_BACK_SCHEMECOLOR_INDEX=0" type="#_x0000_t3" style="position:absolute;left:2096219;top:1130061;height:805725;width:815986;v-text-anchor:middle;" fillcolor="#00B0F0" filled="t" stroked="t" coordsize="21600,21600" o:gfxdata="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/sre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2.25pt" color="#7F6000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13&amp;KSO_WM_UNIT_TYPE=q_i&amp;KSO_WM_UNIT_ID=wpsdiag20160996_4*q_i*1_13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14&amp;KSO_WM_UNIT_FILL_BACK_SCHEMECOLOR_INDEX=0" type="#_x0000_t3" style="position:absolute;left:1147313;top:1889185;height:933536;width:941964;v-text-anchor:middle;" fillcolor="#FFFFFF" filled="t" stroked="f" coordsize="21600,21600" o:gfxdata="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qZ1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0pt,3pt" origin="0f,-32768f" matrix="65536f,0f,0f,65536f"/>
                    <v:textbox inset="49.8251968503937,0.0172998687664042in,49.8251968503937,0.0172998687664042in"/>
                  </v:shape>
                  <v:shape id="_x0000_s1026" o:spid="_x0000_s1026" o:spt="3" alt="KSO_WM_UNIT_INDEX=1_14&amp;KSO_WM_UNIT_TYPE=q_i&amp;KSO_WM_UNIT_ID=wpsdiag20160996_4*q_i*1_14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6&amp;KSO_WM_UNIT_FILL_BACK_SCHEMECOLOR_INDEX=0&amp;KSO_WM_UNIT_LINE_FILL_TYPE=1&amp;KSO_WM_UNIT_LINE_FORE_SCHEMECOLOR_INDEX=8&amp;KSO_WM_UNIT_LINE_BACK_SCHEMECOLOR_INDEX=0" type="#_x0000_t3" style="position:absolute;left:1199072;top:1958197;height:805725;width:815986;v-text-anchor:middle;" fillcolor="#76ACB7" filled="t" stroked="t" coordsize="21600,21600" o:gfxdata="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ZfPt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F6000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AutoShape 97" o:spid="_x0000_s1026" o:spt="100" alt="KSO_WM_UNIT_INDEX=1_15&amp;KSO_WM_UNIT_TYPE=q_i&amp;KSO_WM_UNIT_ID=wpsdiag20160996_4*q_i*1_15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0&amp;KSO_WM_UNIT_FILL_BACK_SCHEMECOLOR_INDEX=0" style="position:absolute;left:2467155;top:1242204;height:107743;width:114869;v-text-anchor:middle;" fillcolor="#FFFFFF" filled="t" stroked="f" coordsize="21600,21600" o:gfxdata="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eb4O5AAAA3AAA&#10;AA8AAAAAAAAAAQAgAAAAIgAAAGRycy9kb3ducmV2LnhtbFBLAQIUABQAAAAIAIdO4kAzLwWeOwAA&#10;ADkAAAAQAAAAAAAAAAEAIAAAAAgBAABkcnMvc2hhcGV4bWwueG1sUEsFBgAAAAAGAAYAWwEAALID&#10;AAAAAA==&#10;" path="m535,6463c385,6463,262,6412,155,6305c48,6201,0,6075,0,5925l0,538c0,388,48,265,155,158c262,51,385,0,535,0l5925,0c6072,0,6201,51,6319,158c6432,264,6486,388,6486,538l6486,5925c6486,6075,6432,6201,6319,6305c6201,6412,6072,6463,5925,6463l535,6463xm21058,8105c21205,8105,21335,8156,21438,8257c21542,8358,21599,8487,21599,8643l21599,12613c21599,13854,21314,15020,20750,16114c20183,17209,19411,18159,18432,18968c17453,19774,16313,20416,15000,20891c13690,21363,12291,21599,10802,21599c9297,21599,7891,21363,6587,20891c5283,20416,4140,19774,3161,18968c2182,18159,1410,17212,843,16120c279,15032,0,13866,0,12613l0,8643c0,8496,48,8369,155,8263c262,8159,385,8104,535,8104l5925,8104c6072,8104,6201,8156,6319,8257c6432,8358,6486,8487,6486,8643l6486,12613c6486,12881,6596,13154,6800,13439c7005,13725,7298,13992,7676,14246c8050,14499,8505,14704,9032,14865c9561,15029,10152,15107,10802,15107c11447,15107,12038,15029,12576,14865c13112,14704,13566,14499,13944,14246c14321,13992,14615,13722,14822,13439c15029,13154,15130,12881,15130,12613l15130,8643c15130,8286,15311,8104,15671,8104l21058,8104xm21058,2c21205,2,21335,54,21438,161c21542,267,21599,391,21599,541l21599,5928c21599,6077,21542,6204,21438,6308c21335,6414,21205,6466,21058,6466l15671,6466c15311,6466,15130,6288,15130,5928l15130,541c15130,391,15182,267,15282,161c15383,54,15513,2,15671,2l21058,2xe">
                    <v:path o:connectlocs="57434,53871;57434,53871;57434,53871;57434,53871" o:connectangles="0,0,0,0"/>
                    <v:fill on="t" focussize="0,0"/>
                    <v:stroke on="f"/>
                    <v:imagedata o:title=""/>
                    <o:lock v:ext="edit" aspectratio="f"/>
                    <v:textbox inset="0.455748031496063pt,0.455748031496063pt,0.455748031496063pt,0.455748031496063pt"/>
                  </v:shape>
                  <v:shape id="AutoShape 125" o:spid="_x0000_s1026" o:spt="100" alt="KSO_WM_UNIT_INDEX=1_16&amp;KSO_WM_UNIT_TYPE=q_i&amp;KSO_WM_UNIT_ID=wpsdiag20160996_4*q_i*1_16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0&amp;KSO_WM_UNIT_FILL_BACK_SCHEMECOLOR_INDEX=0" style="position:absolute;left:638355;top:1233578;height:117251;width:131807;v-text-anchor:middle;" fillcolor="#FFFFFF" filled="t" stroked="f" coordsize="21542,21600" o:gfxdata="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DDi+8AAAA&#10;3AAAAA8AAAAAAAAAAQAgAAAAIgAAAGRycy9kb3ducmV2LnhtbFBLAQIUABQAAAAIAIdO4kAzLwWe&#10;OwAAADkAAAAQAAAAAAAAAAEAIAAAAAsBAABkcnMvc2hhcGV4bWwueG1sUEsFBgAAAAAGAAYAWwEA&#10;ALUDAAAAAA==&#10;" path="m11685,1798c12903,1906,14055,2202,15143,2682c16233,3165,17213,3803,18089,4596c18964,5390,19696,6307,20286,7355c20875,8400,21290,9537,21528,10774c21573,11034,21497,11229,21299,11356c21223,11407,21151,11435,21077,11435c20930,11435,20822,11381,20760,11271c20016,10353,19186,9890,18272,9879c17616,9879,16994,10128,16402,10619c15813,11110,15320,11796,14912,12680c14840,12886,14704,12991,14516,12991c14323,12991,14191,12886,14115,12680c13490,11328,12679,10452,11682,10057l11682,17164c11682,17779,11594,18350,11415,18883c11234,19414,10993,19886,10690,20298c10385,20704,10029,21026,9621,21258c9214,21487,8777,21599,8314,21599c7852,21599,7410,21487,6995,21258c6580,21027,6220,20705,5915,20298c5612,19886,5369,19417,5190,18883c5011,18350,4923,17779,4923,17164c4923,16850,5011,16591,5190,16390c5369,16187,5583,16085,5836,16085c6103,16085,6320,16187,6492,16390c6661,16591,6747,16851,6747,17164c6747,17799,6900,18333,7203,18776c7508,19216,7878,19437,8312,19437c8732,19437,9092,19216,9397,18776c9700,18333,9853,17799,9853,17164l9853,10057c8856,10461,8042,11336,7420,12680c7344,12886,7210,12991,7019,12991c6828,12991,6700,12886,6631,12680c6227,11796,5734,11110,5147,10619c4560,10128,3940,9879,3284,9879c2363,9879,1541,10345,808,11271c718,11381,596,11435,455,11435c381,11435,305,11407,238,11356c47,11229,-26,11034,7,10774c245,9537,660,8400,1259,7355c1855,6307,2595,5390,3468,4596c4343,3803,5321,3168,6402,2688c7482,2213,8634,1917,9850,1798l9850,1081c9850,767,9936,508,10118,304c10296,101,10511,0,10764,0c11029,0,11248,101,11420,304c11589,508,11675,767,11675,1081l11675,1798xe">
                    <v:path o:connectlocs="65903,58625;65903,58625;65903,58625;65903,58625" o:connectangles="0,0,0,0"/>
                    <v:fill on="t" focussize="0,0"/>
                    <v:stroke on="f"/>
                    <v:imagedata o:title=""/>
                    <o:lock v:ext="edit" aspectratio="f"/>
                    <v:textbox inset="0.455748031496063pt,0.455748031496063pt,0.455748031496063pt,0.455748031496063pt"/>
                  </v:shape>
                  <v:shape id="AutoShape 63" o:spid="_x0000_s1026" o:spt="100" alt="KSO_WM_UNIT_INDEX=1_17&amp;KSO_WM_UNIT_TYPE=q_i&amp;KSO_WM_UNIT_ID=wpsdiag20160996_4*q_i*1_17&amp;KSO_WM_UNIT_LAYERLEVEL=1_1&amp;KSO_WM_UNIT_CLEAR=1&amp;KSO_WM_TAG_VERSION=1.0&amp;KSO_WM_BEAUTIFY_FLAG=#wm#&amp;KSO_WM_TEMPLATE_CATEGORY=wpsdiag&amp;KSO_WM_TEMPLATE_INDEX=20160996&amp;KSO_WM_SLIDE_ITEM_CNT=4&amp;KSO_WM_DIAGRAM_GROUP_CODE=q1_1&amp;KSO_WM_UNIT_FILL_TYPE=1&amp;KSO_WM_UNIT_FILL_FORE_SCHEMECOLOR_INDEX=0&amp;KSO_WM_UNIT_FILL_BACK_SCHEMECOLOR_INDEX=0" style="position:absolute;left:1552755;top:2104846;height:105783;width:134003;v-text-anchor:middle;" fillcolor="#FFFFFF" filled="t" stroked="f" coordsize="21600,21600" o:gfxdata="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BUb7sAAADc&#10;AAAADwAAAAAAAAABACAAAAAiAAAAZHJzL2Rvd25yZXYueG1sUEsBAhQAFAAAAAgAh07iQDMvBZ47&#10;AAAAOQAAABAAAAAAAAAAAQAgAAAACgEAAGRycy9zaGFwZXhtbC54bWxQSwUGAAAAAAYABgBbAQAA&#10;tAMAAAAA&#10;" path="m20263,3222c20632,3222,20946,3384,21208,3713c21470,4042,21599,4427,21599,4865l21599,19984c21599,20421,21470,20803,21208,21121c20946,21441,20632,21599,20263,21599l1348,21599c981,21599,663,21441,399,21121c134,20803,0,20421,0,19984l0,4865c0,4427,134,4042,399,3713c663,3384,981,3222,1348,3222l5638,3222,6318,1460c6458,1057,6717,713,7089,425c7466,143,7838,0,8203,0l13396,0c13763,0,14135,143,14510,425c14884,713,15146,1057,15293,1460l15961,3222,20263,3222xm10806,19185c11572,19185,12299,19002,12987,18650c13672,18294,14270,17810,14774,17196c15278,16582,15677,15862,15974,15048c16270,14234,16419,13356,16419,12421c16419,11499,16270,10623,15974,9795c15677,8966,15278,8249,14774,7644c14270,7036,13672,6557,12987,6199c12299,5843,11572,5667,10806,5667c10039,5667,9312,5846,8619,6199c7929,6557,7332,7036,6827,7644c6323,8249,5922,8963,5625,9789c5329,10612,5180,11490,5180,12421c5180,13356,5329,14234,5625,15048c5922,15862,6323,16582,6827,17196c7332,17810,7929,18294,8619,18650c9312,19005,10039,19185,10806,19185m10806,7832c11337,7832,11834,7953,12294,8191c12754,8432,13158,8755,13501,9169c13846,9583,14118,10068,14316,10623c14515,11184,14615,11781,14615,12421c14615,13056,14515,13649,14316,14205c14118,14757,13846,15245,13501,15668c13158,16091,12752,16420,12289,16661c11824,16899,11330,17016,10806,17016c10274,17016,9777,16899,9312,16661c8847,16420,8443,16091,8100,15668c7755,15245,7483,14754,7285,14199c7084,13641,6984,13044,6984,12421c6984,11781,7084,11184,7285,10623c7483,10068,7755,9583,8100,9169c8443,8755,8847,8431,9312,8191c9777,7953,10274,7832,10806,7832e">
                    <v:path o:connectlocs="67001,52891;67001,52891;67001,52891;67001,52891" o:connectangles="0,0,0,0"/>
                    <v:fill on="t" focussize="0,0"/>
                    <v:stroke on="f"/>
                    <v:imagedata o:title=""/>
                    <o:lock v:ext="edit" aspectratio="f"/>
                    <v:textbox inset="0.455748031496063pt,0.455748031496063pt,0.455748031496063pt,0.455748031496063pt"/>
                  </v:shape>
                  <v:group id="_x0000_s1026" o:spid="_x0000_s1026" o:spt="203" style="position:absolute;left:1026543;top:1224951;height:525795;width:1181777;" coordorigin="946426,1126150" coordsize="1479993,62843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102" o:spid="_x0000_s1026" o:spt="3" alt="KSO_WM_UNIT_INDEX=1_24&amp;KSO_WM_UNIT_TYPE=q_i&amp;KSO_WM_UNIT_ID=wpsdiag20160996_4*q_i*1_24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 type="#_x0000_t3" style="position:absolute;left:1604800;top:1126150;height:148250;width:149331;" fillcolor="#000000" filled="t" stroked="f" coordsize="21600,21600" o:gfxdata="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r8u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3" o:spid="_x0000_s1026" o:spt="100" alt="KSO_WM_UNIT_INDEX=1_25&amp;KSO_WM_UNIT_TYPE=q_i&amp;KSO_WM_UNIT_ID=wpsdiag20160996_4*q_i*1_25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 style="position:absolute;left:1661127;top:1329669;height:185963;width:36677;" fillcolor="#000000" filled="t" stroked="f" coordsize="53,273" o:gfxdata="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7F+68AAAA&#10;3AAAAA8AAAAAAAAAAQAgAAAAIgAAAGRycy9kb3ducmV2LnhtbFBLAQIUABQAAAAIAIdO4kAzLwWe&#10;OwAAADkAAAAQAAAAAAAAAAEAIAAAAAsBAABkcnMvc2hhcGV4bWwueG1sUEsFBgAAAAAGAAYAWwEA&#10;ALUDAAAAAA==&#10;" path="m53,250c53,263,42,273,29,273c24,273,24,273,24,273c11,273,0,263,0,250c0,24,0,24,0,24c0,11,11,0,24,0c29,0,29,0,29,0c42,0,53,11,53,24l53,250xe">
                      <v:path o:connectlocs="36677,170295;20068,185963;16608,185963;0,170295;0,16348;16608,0;20068,0;36677,16348;36677,170295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4" o:spid="_x0000_s1026" o:spt="100" alt="KSO_WM_UNIT_INDEX=1_26&amp;KSO_WM_UNIT_TYPE=q_i&amp;KSO_WM_UNIT_ID=wpsdiag20160996_4*q_i*1_26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 style="position:absolute;left:1658507;top:1297158;height:22106;width:41919;" fillcolor="#000000" filled="t" stroked="f" coordsize="61,33" o:gfxdata="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JcgFvQAA&#10;ANwAAAAPAAAAAAAAAAEAIAAAACIAAABkcnMvZG93bnJldi54bWxQSwECFAAUAAAACACHTuJAMy8F&#10;njsAAAA5AAAAEAAAAAAAAAABACAAAAAMAQAAZHJzL3NoYXBleG1sLnhtbFBLBQYAAAAABgAGAFsB&#10;AAC2AwAAAAA=&#10;" path="m0,0c0,0,0,0,0,0c0,6,0,6,0,6c0,21,13,33,27,33c34,33,34,33,34,33c49,33,61,21,61,6c61,0,61,0,61,0c61,0,61,0,61,0l0,0xe">
                      <v:path o:connectlocs="0,0;0,0;0,4019;18554,22106;23364,22106;41919,4019;41919,0;41919,0;0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5" o:spid="_x0000_s1026" o:spt="100" alt="KSO_WM_UNIT_INDEX=1_27&amp;KSO_WM_UNIT_TYPE=q_i&amp;KSO_WM_UNIT_ID=wpsdiag20160996_4*q_i*1_27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 style="position:absolute;left:1451539;top:1305610;height:219774;width:201074;" fillcolor="#000000" filled="t" stroked="f" coordsize="292,322" o:gfxdata="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Y6xS8AAAA&#10;3AAAAA8AAAAAAAAAAQAgAAAAIgAAAGRycy9kb3ducmV2LnhtbFBLAQIUABQAAAAIAIdO4kAzLwWe&#10;OwAAADkAAAAQAAAAAAAAAAEAIAAAAAsBAABkcnMvc2hhcGV4bWwueG1sUEsFBgAAAAAGAAYAWwEA&#10;ALUDAAAAAA==&#10;" path="m265,228c136,230,136,230,136,230c214,108,214,108,214,108c215,107,215,106,216,106c219,101,219,101,219,101c219,101,218,101,218,101c219,99,220,98,221,96c235,64,221,26,188,12c162,0,133,7,115,27c111,31,107,36,105,42c105,43,105,43,104,43c104,44,104,44,104,44c10,258,10,258,10,258c0,281,11,308,34,318c40,321,47,322,53,322c54,322,54,322,55,322c55,322,55,322,56,322c56,322,57,322,57,322c266,320,266,320,266,320c280,320,292,308,292,294c291,254,291,254,291,254c291,239,279,228,265,228xe">
                      <v:path o:connectlocs="182481,155616;93650,156981;147362,73713;148739,72347;150805,68935;150116,68935;152182,65522;129458,8190;79190,18428;72304,28666;71615,29348;71615,30031;6886,176092;23412,217043;36496,219774;37873,219774;38562,219774;39250,219774;183170,218408;201074,200663;200385,173362;182481,155616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alt="KSO_WM_UNIT_INDEX=1_28&amp;KSO_WM_UNIT_TYPE=q_i&amp;KSO_WM_UNIT_ID=wpsdiag20160996_4*q_i*1_28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 style="position:absolute;left:1707630;top:1305610;height:219774;width:199764;" fillcolor="#000000" filled="t" stroked="f" coordsize="291,322" o:gfxdata="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zP8+8AAAA&#10;3AAAAA8AAAAAAAAAAQAgAAAAIgAAAGRycy9kb3ducmV2LnhtbFBLAQIUABQAAAAIAIdO4kAzLwWe&#10;OwAAADkAAAAQAAAAAAAAAAEAIAAAAAsBAABkcnMvc2hhcGV4bWwueG1sUEsFBgAAAAAGAAYAWwEA&#10;ALUDAAAAAA==&#10;" path="m281,258c188,44,188,44,188,44c188,44,187,44,187,43c187,43,187,43,187,42c184,36,180,31,176,27c158,7,129,0,103,12c71,26,56,64,70,96c71,98,72,99,73,101c73,101,73,101,73,101c76,106,76,106,76,106c76,106,77,107,77,108c155,230,155,230,155,230c26,228,26,228,26,228c12,228,1,239,0,254c0,294,0,294,0,294c0,308,11,320,25,320c234,322,234,322,234,322c235,322,235,322,236,322c236,322,237,322,237,322c237,322,238,322,238,322c245,322,251,321,258,318c281,308,291,281,281,258xe">
                      <v:path o:connectlocs="192899,176092;129057,30031;128370,29348;128370,28666;120819,18428;70706,8190;48053,65522;50112,68935;50112,68935;52172,72347;52858,73713;106403,156981;17848,155616;0,173362;0,200663;17161,218408;160634,219774;162007,219774;162694,219774;163380,219774;177110,217043;192899,176092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7" o:spid="_x0000_s1026" o:spt="100" alt="KSO_WM_UNIT_INDEX=1_29&amp;KSO_WM_UNIT_TYPE=q_i&amp;KSO_WM_UNIT_ID=wpsdiag20160996_4*q_i*1_29&amp;KSO_WM_UNIT_LAYERLEVEL=1_1&amp;KSO_WM_UNIT_CLEAR=1&amp;KSO_WM_TAG_VERSION=1.0&amp;KSO_WM_BEAUTIFY_FLAG=#wm#&amp;KSO_WM_TEMPLATE_CATEGORY=wpsdiag&amp;KSO_WM_TEMPLATE_INDEX=20160996&amp;KSO_WM_SLIDE_ITEM_CNT=4&amp;KSO_WM_UNIT_FILL_TYPE=1&amp;KSO_WM_UNIT_FILL_FORE_SCHEMECOLOR_INDEX=0&amp;KSO_WM_UNIT_FILL_BACK_SCHEMECOLOR_INDEX=0&amp;KSO_WM_UNIT_LINE_FILL_TYPE=1&amp;KSO_WM_UNIT_LINE_FORE_SCHEMECOLOR_INDEX=0&amp;KSO_WM_UNIT_LINE_BACK_SCHEMECOLOR_INDEX=0" style="position:absolute;left:1515071;top:1297158;height:227577;width:328791;" fillcolor="#000000" filled="t" stroked="f" coordsize="479,334" o:gfxdata="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kAUq8AAAA&#10;3AAAAA8AAAAAAAAAAQAgAAAAIgAAAGRycy9kb3ducmV2LnhtbFBLAQIUABQAAAAIAIdO4kAzLwWe&#10;OwAAADkAAAAQAAAAAAAAAAEAIAAAAAsBAABkcnMvc2hhcGV4bWwueG1sUEsFBgAAAAAGAAYAWwEA&#10;ALUDAAAAAA==&#10;" path="m28,175c112,175,112,175,112,175c112,231,112,231,112,231c174,230,174,230,174,230c195,230,210,246,211,266c211,307,211,307,211,307c211,318,206,327,199,334c283,334,283,334,283,334c275,327,270,318,270,307c270,266,270,266,270,266c270,246,288,230,308,230c373,231,373,231,373,231c373,175,373,175,373,175c451,175,451,175,451,175c468,160,479,132,479,104c479,46,432,0,374,0c374,0,335,0,335,0c240,195,240,195,240,195c144,0,144,0,144,0c144,0,105,0,105,0c47,0,0,47,0,105c0,132,11,160,28,175xe">
                      <v:path o:connectlocs="19219,119239;76878,119239;76878,157396;119435,156714;144832,181243;144832,209180;136595,227577;194254,227577;185331,209180;185331,181243;211414,156714;256031,157396;256031,119239;309571,119239;328791,70862;256717,0;229947,0;164738,132866;98843,0;72073,0;0,71543;19219,119239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_x0000_s1026" o:spid="_x0000_s1026" o:spt="1" alt="KSO_WM_UNIT_TYPE=g&amp;KSO_WM_UNIT_INDEX=1&amp;KSO_WM_UNIT_ID=wpsdiag20160996_4*g*1&amp;KSO_WM_UNIT_LAYERLEVEL=1&amp;KSO_WM_UNIT_HIGHLIGHT=0&amp;KSO_WM_UNIT_CLEAR=0&amp;KSO_WM_UNIT_COMPATIBLE=0&amp;KSO_WM_UNIT_PRESET_TEXT=LOREM&amp;KSO_WM_UNIT_VALUE=7&amp;KSO_WM_UNIT_RELATE_UNITID=wpsdiag20160996_4*q*1&amp;KSO_WM_TAG_VERSION=1.0&amp;KSO_WM_BEAUTIFY_FLAG=#wm#&amp;KSO_WM_TEMPLATE_CATEGORY=wpsdiag&amp;KSO_WM_TEMPLATE_INDEX=20160996&amp;KSO_WM_SLIDE_ITEM_CNT=4&amp;KSO_WM_UNIT_TEXT_FILL_TYPE=1&amp;KSO_WM_UNIT_TEXT_FILL_FORE_SCHEMECOLOR_INDEX=13" style="position:absolute;left:946426;top:1524336;height:230244;width:1479993;" filled="f" stroked="f" coordsize="21600,21600" o:gfxdata="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QH6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.0461340769903762in,1.66086614173228pt,0.0461340769903762in,1.66086614173228pt"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lang w:val="da-DK"/>
                              </w:rPr>
                              <w:t>LOREM</w:t>
                            </w:r>
                          </w:p>
                        </w:txbxContent>
                      </v:textbox>
                    </v:rect>
                  </v:group>
                  <v:rect id="_x0000_s1026" o:spid="_x0000_s1026" o:spt="1" alt="KSO_WM_UNIT_INDEX=1_1_1&amp;KSO_WM_UNIT_TYPE=q_h_f&amp;KSO_WM_UNIT_ID=wpsdiag20160996_4*q_h_f*1_1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4&amp;KSO_WM_DIAGRAM_GROUP_CODE=q1_1&amp;KSO_WM_UNIT_TEXT_FILL_TYPE=1&amp;KSO_WM_UNIT_TEXT_FILL_FORE_SCHEMECOLOR_INDEX=12" style="position:absolute;left:1138687;top:534838;height:460651;width:916219;" filled="f" stroked="f" coordsize="21600,21600" o:gfxdata="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7BU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老师</w:t>
                          </w:r>
                        </w:p>
                      </w:txbxContent>
                    </v:textbox>
                  </v:rect>
                  <v:rect id="_x0000_s1026" o:spid="_x0000_s1026" o:spt="1" alt="KSO_WM_UNIT_INDEX=1_4_1&amp;KSO_WM_UNIT_TYPE=q_h_f&amp;KSO_WM_UNIT_ID=wpsdiag20160996_4*q_h_f*1_4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4&amp;KSO_WM_DIAGRAM_GROUP_CODE=q1_1&amp;KSO_WM_UNIT_TEXT_FILL_TYPE=1&amp;KSO_WM_UNIT_TEXT_FILL_FORE_SCHEMECOLOR_INDEX=12" style="position:absolute;left:241539;top:1388853;height:460651;width:916219;" filled="f" stroked="f" coordsize="21600,21600" o:gfxdata="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CZM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家长</w:t>
                          </w:r>
                        </w:p>
                      </w:txbxContent>
                    </v:textbox>
                  </v:rect>
                  <v:rect id="_x0000_s1026" o:spid="_x0000_s1026" o:spt="1" alt="KSO_WM_UNIT_INDEX=1_2_1&amp;KSO_WM_UNIT_TYPE=q_h_f&amp;KSO_WM_UNIT_ID=wpsdiag20160996_4*q_h_f*1_2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4&amp;KSO_WM_DIAGRAM_GROUP_CODE=q1_1&amp;KSO_WM_UNIT_TEXT_FILL_TYPE=1&amp;KSO_WM_UNIT_TEXT_FILL_FORE_SCHEMECOLOR_INDEX=12" style="position:absolute;left:2070339;top:1380227;height:460651;width:916219;" filled="f" stroked="f" coordsize="21600,21600" o:gfxdata="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D6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维修人员</w:t>
                          </w:r>
                        </w:p>
                      </w:txbxContent>
                    </v:textbox>
                  </v:rect>
                  <v:rect id="_x0000_s1026" o:spid="_x0000_s1026" o:spt="1" alt="KSO_WM_UNIT_INDEX=1_3_1&amp;KSO_WM_UNIT_TYPE=q_h_f&amp;KSO_WM_UNIT_ID=wpsdiag20160996_4*q_h_f*1_3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4&amp;KSO_WM_DIAGRAM_GROUP_CODE=q1_1&amp;KSO_WM_UNIT_TEXT_FILL_TYPE=1&amp;KSO_WM_UNIT_TEXT_FILL_FORE_SCHEMECOLOR_INDEX=12" style="position:absolute;left:1138687;top:2208363;height:460651;width:916855;" filled="f" stroked="f" coordsize="21600,21600" o:gfxdata="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xfJ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管理员</w:t>
                          </w:r>
                        </w:p>
                      </w:txbxContent>
                    </v:textbox>
                  </v:rect>
                </v:group>
                <v:line id="_x0000_s1026" o:spid="_x0000_s1026" o:spt="20" alt="KSO_WM_UNIT_INDEX=1_34&amp;KSO_WM_UNIT_TYPE=q_i&amp;KSO_WM_UNIT_ID=wpsdiag20160996_8*q_i*1_34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8&amp;KSO_WM_UNIT_LINE_BACK_SCHEMECOLOR_INDEX=0" style="position:absolute;left:6990;top:19069;height:0;width:168;" filled="f" stroked="t" coordsize="21600,21600" o:gfxdata="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/yC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FFC000" miterlimit="8" joinstyle="miter"/>
                  <v:imagedata o:title=""/>
                  <o:lock v:ext="edit" aspectratio="f"/>
                </v:line>
                <v:line id="_x0000_s1026" o:spid="_x0000_s1026" o:spt="20" alt="KSO_WM_UNIT_INDEX=1_35&amp;KSO_WM_UNIT_TYPE=q_i&amp;KSO_WM_UNIT_ID=wpsdiag20160996_8*q_i*1_35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10&amp;KSO_WM_UNIT_LINE_BACK_SCHEMECOLOR_INDEX=0" style="position:absolute;left:7155;top:19069;height:0;width:168;" filled="f" stroked="t" coordsize="21600,21600" o:gfxdata="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WC9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70AD47" miterlimit="8" joinstyle="miter"/>
                  <v:imagedata o:title=""/>
                  <o:lock v:ext="edit" aspectratio="f"/>
                </v:line>
                <v:line id="_x0000_s1026" o:spid="_x0000_s1026" o:spt="20" alt="KSO_WM_UNIT_INDEX=1_36&amp;KSO_WM_UNIT_TYPE=q_i&amp;KSO_WM_UNIT_ID=wpsdiag20160996_8*q_i*1_36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7&amp;KSO_WM_UNIT_LINE_BACK_SCHEMECOLOR_INDEX=0" style="position:absolute;left:7285;top:19069;height:0;width:168;" filled="f" stroked="t" coordsize="21600,21600" o:gfxdata="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vjADvQAA&#10;ANw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2FABBE" miterlimit="8" joinstyle="miter"/>
                  <v:imagedata o:title=""/>
                  <o:lock v:ext="edit" aspectratio="f"/>
                </v:line>
                <v:line id="_x0000_s1026" o:spid="_x0000_s1026" o:spt="20" alt="KSO_WM_UNIT_INDEX=1_37&amp;KSO_WM_UNIT_TYPE=q_i&amp;KSO_WM_UNIT_ID=wpsdiag20160996_8*q_i*1_37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5&amp;KSO_WM_UNIT_LINE_BACK_SCHEMECOLOR_INDEX=0" style="position:absolute;left:7454;top:19069;height:0;width:168;" filled="f" stroked="t" coordsize="21600,21600" o:gfxdata="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+p3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B0F0" miterlimit="8" joinstyle="miter"/>
                  <v:imagedata o:title=""/>
                  <o:lock v:ext="edit" aspectratio="f"/>
                </v:line>
                <v:line id="_x0000_s1026" o:spid="_x0000_s1026" o:spt="20" alt="KSO_WM_UNIT_INDEX=1_38&amp;KSO_WM_UNIT_TYPE=q_i&amp;KSO_WM_UNIT_ID=wpsdiag20160996_8*q_i*1_38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5&amp;KSO_WM_UNIT_LINE_BACK_SCHEMECOLOR_INDEX=0" style="position:absolute;left:7623;top:19069;height:0;width:168;" filled="f" stroked="t" coordsize="21600,21600" o:gfxdata="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vzH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5878" miterlimit="8" joinstyle="miter"/>
                  <v:imagedata o:title=""/>
                  <o:lock v:ext="edit" aspectratio="f"/>
                </v:line>
                <v:line id="_x0000_s1026" o:spid="_x0000_s1026" o:spt="20" alt="KSO_WM_UNIT_INDEX=1_39&amp;KSO_WM_UNIT_TYPE=q_i&amp;KSO_WM_UNIT_ID=wpsdiag20160996_8*q_i*1_39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6&amp;KSO_WM_UNIT_LINE_BACK_SCHEMECOLOR_INDEX=0" style="position:absolute;left:7756;top:19069;height:0;width:168;" filled="f" stroked="t" coordsize="21600,21600" o:gfxdata="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Jilr&#10;wAAAANwAAAAPAAAAAAAAAAEAIAAAACIAAABkcnMvZG93bnJldi54bWxQSwECFAAUAAAACACHTuJA&#10;My8FnjsAAAA5AAAAEAAAAAAAAAABACAAAAAPAQAAZHJzL3NoYXBleG1sLnhtbFBLBQYAAAAABgAG&#10;AFsBAAC5AwAAAAA=&#10;">
                  <v:fill on="f" focussize="0,0"/>
                  <v:stroke weight="4.5pt" color="#1C3135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F7065"/>
    <w:rsid w:val="066F7065"/>
    <w:rsid w:val="4595392E"/>
    <w:rsid w:val="4A0539A0"/>
    <w:rsid w:val="6D535020"/>
    <w:rsid w:val="71BB0B7D"/>
    <w:rsid w:val="7E9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2018-09-28T02:18:00Z</dcterms:created>
  <dc:creator>ATI老哇的爪子007</dc:creator>
  <cp:lastModifiedBy>ATI老哇的爪子007</cp:lastModifiedBy>
  <dcterms:modified xsi:type="dcterms:W3CDTF">2018-09-28T02:32:02Z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