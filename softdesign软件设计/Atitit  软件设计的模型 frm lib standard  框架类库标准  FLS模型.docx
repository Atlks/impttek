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 软件设计的模型 frm lib standard  框架类库标准  FLS模型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未来对于软件，只有3个终极目标——1.做一个框架，怎么用和你一点关系都没有，就像安卓系统，我只提供树干，爱种成什么样的树，结成什么样的果，我只要有能力在这个框架里完成就可以了，不要成熟系统，不要你管客户的业务。2.做一套标准，既然任何人都不属于一个实际组织了，那怎么来确保秩序和质量呢，特别是服务型的组织，比如物业公司。那就是确保进入你的框架的人，是达到你的起始要求的，可以的技能认证，也可以是公司自己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872E4"/>
    <w:rsid w:val="1FD872E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2018-06-29T01:07:00Z</dcterms:created>
  <dc:creator>ATI老哇的爪子007</dc:creator>
  <cp:lastModifiedBy>ATI老哇的爪子007</cp:lastModifiedBy>
  <dcterms:modified xsi:type="dcterms:W3CDTF">2018-06-29T01:08:13Z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