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库存表等大并发表性能提升总结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查询 较简单查询可以加redis缓存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界面ui异步加载库存等数据，内部查询不用连接库存表，再界面上连接库存表，可以走redis缓存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前端的localstore indexdb缓存也可以利用起来，免去很多与后端交互与数据交换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Ajax数据缓存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</w:t>
      </w:r>
      <w:bookmarkStart w:id="0" w:name="_GoBack"/>
      <w:bookmarkEnd w:id="0"/>
      <w:r>
        <w:rPr>
          <w:rFonts w:hint="eastAsia"/>
          <w:lang w:val="en-US" w:eastAsia="zh-CN"/>
        </w:rPr>
        <w:t>缓存刷新可以使用websocket实时刷新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把复杂查询简化为简单查询，方便走redis缓存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需要排除过滤库存为空的数据情况下，可以翻页查询在后台程序语言内实现join查询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涉及到复杂表连接的情况下，查询可用连接物化视图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  增加写缓存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延迟处理延迟处理 异步处理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增加缓存中间层redis  ，写入缓存即意味着更新成功，然后缓存再异步刷新到数据库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批处理，把多条处理批量处理 ，减少与数据库更新交互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试试了内存表 强制把他载入内存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合并处理，多条记录累计合并，减少更新次数。。比如一个减少库存3个，另外一条记录减少5个，可以合并为8个，一次更新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设置阈值，库存量再临界值之上时可以不用检查库存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免得每次查询库存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多通道特大并发还可以分库分表，较复杂放后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86D16CB"/>
    <w:multiLevelType w:val="multilevel"/>
    <w:tmpl w:val="C86D16CB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8E5E1D"/>
    <w:rsid w:val="022C490F"/>
    <w:rsid w:val="05F0000F"/>
    <w:rsid w:val="083141CA"/>
    <w:rsid w:val="08977A09"/>
    <w:rsid w:val="09B2136F"/>
    <w:rsid w:val="0A281625"/>
    <w:rsid w:val="0C3E7414"/>
    <w:rsid w:val="0D9D54A0"/>
    <w:rsid w:val="0E582F84"/>
    <w:rsid w:val="0F6641FA"/>
    <w:rsid w:val="0F727843"/>
    <w:rsid w:val="13F81FD8"/>
    <w:rsid w:val="151D03E1"/>
    <w:rsid w:val="1C6E3E12"/>
    <w:rsid w:val="1F7626FF"/>
    <w:rsid w:val="21D50791"/>
    <w:rsid w:val="22D50331"/>
    <w:rsid w:val="23820406"/>
    <w:rsid w:val="24551894"/>
    <w:rsid w:val="24A607EE"/>
    <w:rsid w:val="25A73FD4"/>
    <w:rsid w:val="28D6753C"/>
    <w:rsid w:val="2B1F00EF"/>
    <w:rsid w:val="2E246553"/>
    <w:rsid w:val="2E7675AD"/>
    <w:rsid w:val="2F531BBC"/>
    <w:rsid w:val="2FA85CBC"/>
    <w:rsid w:val="30511927"/>
    <w:rsid w:val="33FB0A29"/>
    <w:rsid w:val="39B93763"/>
    <w:rsid w:val="3D9325B0"/>
    <w:rsid w:val="3E4D3863"/>
    <w:rsid w:val="46924795"/>
    <w:rsid w:val="478E5E1D"/>
    <w:rsid w:val="49324F51"/>
    <w:rsid w:val="4B706003"/>
    <w:rsid w:val="50DF51F9"/>
    <w:rsid w:val="54713C01"/>
    <w:rsid w:val="54CB717C"/>
    <w:rsid w:val="562C4241"/>
    <w:rsid w:val="56DC077D"/>
    <w:rsid w:val="5A8028A3"/>
    <w:rsid w:val="5AF37FAF"/>
    <w:rsid w:val="5C1C5DC1"/>
    <w:rsid w:val="5FAA24A4"/>
    <w:rsid w:val="60B73E8E"/>
    <w:rsid w:val="65756EDB"/>
    <w:rsid w:val="67C43256"/>
    <w:rsid w:val="6BB747B5"/>
    <w:rsid w:val="6CFB528F"/>
    <w:rsid w:val="6D535020"/>
    <w:rsid w:val="6E14007E"/>
    <w:rsid w:val="77197EE5"/>
    <w:rsid w:val="77F447DF"/>
    <w:rsid w:val="7AB31F6F"/>
    <w:rsid w:val="7BEE101E"/>
    <w:rsid w:val="7BF06C64"/>
    <w:rsid w:val="7D965BE0"/>
    <w:rsid w:val="7F283176"/>
    <w:rsid w:val="7FB52D40"/>
    <w:rsid w:val="7FEE6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tilax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2018-04-08T08:25:00Z</dcterms:created>
  <dc:creator>ATI老哇的爪子007</dc:creator>
  <cp:lastModifiedBy>ATI老哇的爪子007</cp:lastModifiedBy>
  <dcterms:modified xsi:type="dcterms:W3CDTF">2018-04-08T09:02:30Z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