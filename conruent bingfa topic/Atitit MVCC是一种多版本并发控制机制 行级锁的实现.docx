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MVCC是一种多版本并发控制机制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行级锁的实现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B17E0F"/>
    <w:rsid w:val="25B17E0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2018-04-26T02:35:00Z</dcterms:created>
  <dc:creator>ATI老哇的爪子007</dc:creator>
  <cp:lastModifiedBy>ATI老哇的爪子007</cp:lastModifiedBy>
  <dcterms:modified xsi:type="dcterms:W3CDTF">2018-04-26T02:36:03Z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