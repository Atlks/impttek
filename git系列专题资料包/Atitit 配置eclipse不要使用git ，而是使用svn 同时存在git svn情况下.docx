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Atitit 配置eclipse不要使用git ，而是使用svn 同时存在git svn情况下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默认好像连接到git了。。。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右键prop,diss conn ...then prj share ...conn the svn ..then ok..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577C45"/>
    <w:rsid w:val="6B577C45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tilax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2018-04-13T02:48:00Z</dcterms:created>
  <dc:creator>ATI老哇的爪子007</dc:creator>
  <cp:lastModifiedBy>ATI老哇的爪子007</cp:lastModifiedBy>
  <dcterms:modified xsi:type="dcterms:W3CDTF">2018-04-13T02:49:48Z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