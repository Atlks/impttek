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ati gitee prj list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279" w:lineRule="atLeast"/>
        <w:ind w:left="720" w:right="0"/>
        <w:jc w:val="left"/>
        <w:rPr>
          <w:rFonts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"https://gitee.com/attilax/clinical" \o "clinical"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clinical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clinicalclinical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5小时前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"https://gitee.com/attilax/atiplat_eeJS/watchers"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"https://gitee.com/attilax/atiplat_eeJS/watchers"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"https://gitee.com/attilax/atiplat_eeJS/stargazers"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"https://gitee.com/attilax/atiplat_eeJS/stargazers"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"https://gitee.com/attilax/atiplat_eeJS/members"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"https://gitee.com/attilax/atiplat_eeJS/members"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"https://gitee.com/attilax/atiplat_eeJS" \o "atiplat_eeJS"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atiplat_eeJS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"https://gitee.com/explore/recommend?lang=JavaScript"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JavaScript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atiplat_eeJSatiplat_eeJS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18小时前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"https://gitee.com/attilax/oplog-java/watchers"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"https://gitee.com/attilax/oplog-java/watchers"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"https://gitee.com/attilax/oplog-java/stargazers"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"https://gitee.com/attilax/oplog-java/stargazers"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"https://gitee.com/attilax/oplog-java/members"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"https://gitee.com/attilax/oplog-java/members"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"https://gitee.com/attilax/oplog-java" \o "oplog java"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oplog java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oplog-java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4天前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"https://gitee.com/attilax/atiplat_img/watchers"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"https://gitee.com/attilax/atiplat_img/watchers"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"https://gitee.com/attilax/atiplat_img/stargazers"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"https://gitee.com/attilax/atiplat_img/stargazers"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"https://gitee.com/attilax/atiplat_img/members"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"https://gitee.com/attilax/atiplat_img/members"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"https://gitee.com/attilax/atiplat_img" \o "atiplat_img"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atiplat_img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atiplat_imgatiplat_img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8天前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"https://gitee.com/attilax/clidoctorweb/watchers"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"https://gitee.com/attilax/clidoctorweb/watchers"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"https://gitee.com/attilax/clidoctorweb/members"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"https://gitee.com/attilax/clidoctorweb/members"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22" w:afterAutospacing="0" w:line="279" w:lineRule="atLeast"/>
        <w:ind w:left="2160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"https://gitee.com/attilax/clidoctorweb" \o "clidoctorweb"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clidoctorweb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clidoctorwebclidoctorweb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9天前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"https://gitee.com/attilax/atiplat_ee/watchers"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"https://gitee.com/attilax/atiplat_ee/watchers"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"https://gitee.com/attilax/atiplat_ee/stargazers"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"https://gitee.com/attilax/atiplat_ee/stargazers"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"https://gitee.com/attilax/atiplat_ee/members"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"https://gitee.com/attilax/atiplat_ee/members"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"https://gitee.com/attilax/atiplat_ee" \o "atiplat_ee"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atiplat_ee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atiplat_eeatiplat_ee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1个月前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"https://gitee.com/attilax/dbsdk_oracle/watchers"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"https://gitee.com/attilax/dbsdk_oracle/watchers"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"https://gitee.com/attilax/dbsdk_oracle/stargazers"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"https://gitee.com/attilax/dbsdk_oracle/stargazers"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"https://gitee.com/attilax/dbsdk_oracle/members"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"https://gitee.com/attilax/dbsdk_oracle/members"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"https://gitee.com/attilax/dbsdk_oracle" \o "dbsdk_oracle"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dbsdk_oracle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"https://gitee.com/explore/recommend?lang=sql"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SQL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9个月前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"https://gitee.com/attilax/ukesite/watchers"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"https://gitee.com/attilax/ukesite/watchers"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"https://gitee.com/attilax/ukesite/stargazers"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"https://gitee.com/attilax/ukesite/stargazers"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"https://gitee.com/attilax/ukesite/members"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"https://gitee.com/attilax/ukesite/members"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"https://gitee.com/attilax/ukesite" \o "ukesite"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ukesite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10个月前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"https://gitee.com/attilax/ati_wordutil/watchers"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"https://gitee.com/attilax/ati_wordutil/watchers"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"https://gitee.com/attilax/ati_wordutil/stargazers"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"https://gitee.com/attilax/ati_wordutil/stargazers"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"https://gitee.com/attilax/ati_wordutil/members"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"https://gitee.com/attilax/ati_wordutil/members"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"https://gitee.com/attilax/ati_wordutil" \o "ati_wordutil"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ati_wordutil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10个月前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"https://gitee.com/attilax/doc2016/watchers"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"https://gitee.com/attilax/doc2016/watchers"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"https://gitee.com/attilax/doc2016/stargazers"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"https://gitee.com/attilax/doc2016/stargazers"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"https://gitee.com/attilax/doc2016/members"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"https://gitee.com/attilax/doc2016/members"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"https://gitee.com/attilax/doc2016" \o "doc2016"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doc2016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279" w:lineRule="atLeast"/>
        <w:ind w:left="720" w:right="0"/>
        <w:jc w:val="left"/>
        <w:rPr>
          <w:rFonts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"https://gitee.com/attilax/attilaxakbar" \o "attilaxAkbar"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attilaxAkbar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10个月前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"https://gitee.com/attilax/uke/watchers"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"https://gitee.com/attilax/uke/watchers"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"https://gitee.com/attilax/uke/stargazers"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"https://gitee.com/attilax/uke/stargazers"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"https://gitee.com/attilax/uke/members"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"https://gitee.com/attilax/uke/members"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"https://gitee.com/attilax/uke" \o "uke"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uke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10个月前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"https://gitee.com/attilax/OneFox/watchers"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"https://gitee.com/attilax/OneFox/watchers"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"https://gitee.com/attilax/OneFox/stargazers"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"https://gitee.com/attilax/OneFox/stargazers"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"https://gitee.com/zer0131/OneFox/members"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"https://gitee.com/zer0131/OneFox/members"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4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"https://gitee.com/attilax/OneFox" \o "OneFox"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OneFox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"https://gitee.com/explore/recommend?lang=PHP"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PHP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8C92A4"/>
          <w:spacing w:val="0"/>
          <w:sz w:val="21"/>
          <w:szCs w:val="21"/>
          <w:shd w:val="clear" w:fill="FFFFFF"/>
        </w:rPr>
        <w:t>forked from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instrText xml:space="preserve"> HYPERLINK "https://gitee.com/zer0131" \o "五环小胖子"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t>五环小胖子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instrText xml:space="preserve"> HYPERLINK "https://gitee.com/zer0131/OneFox" \o "OneFox"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t>OneFox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OneFox是一个简洁的PHP框架(PHP版本要求5.3+)，使用非常方便，简单阅读使用手册即可快速开发自己的网站了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10个月前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"https://gitee.com/attilax/yunprint/watchers"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"https://gitee.com/attilax/yunprint/watchers"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"https://gitee.com/attilax/yunprint/members"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"https://gitee.com/attilax/yunprint/members"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22" w:afterAutospacing="0" w:line="279" w:lineRule="atLeast"/>
        <w:ind w:left="2160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"https://gitee.com/attilax/yunprint" \o "yunprint"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yunprint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"https://gitee.com/explore/recommend?lang=PHP"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PHP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10个月前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"https://gitee.com/attilax/timebook/watchers"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"https://gitee.com/attilax/timebook/watchers"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"https://gitee.com/attilax/timebook/members"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"https://gitee.com/attilax/timebook/members"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22" w:afterAutospacing="0" w:line="279" w:lineRule="atLeast"/>
        <w:ind w:left="2160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"https://gitee.com/attilax/timebook" \o "timebook"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timebook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"https://gitee.com/explore/recommend?lang=PHP"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PHP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10个月前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"https://gitee.com/attilax/atiplat_ocrjs/watchers"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"https://gitee.com/attilax/atiplat_ocrjs/watchers"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"https://gitee.com/attilax/atiplat_ocrjs/stargazers"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"https://gitee.com/attilax/atiplat_ocrjs/stargazers"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"https://gitee.com/attilax/atiplat_ocrjs/members"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"https://gitee.com/attilax/atiplat_ocrjs/members"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"https://gitee.com/attilax/atiplat_ocrjs" \o "atiplat_ocrJS"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atiplat_ocrJS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"https://gitee.com/explore/recommend?lang=JavaScript"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JavaScript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atiplat_ocrJSatiplat_ocrJS atiplat_ocrJS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11个月前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"https://gitee.com/attilax/atiplat_poster/watchers"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"https://gitee.com/attilax/atiplat_poster/watchers"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"https://gitee.com/attilax/atiplat_poster/stargazers"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"https://gitee.com/attilax/atiplat_poster/stargazers"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"https://gitee.com/attilax/atiplat_poster/members"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"https://gitee.com/attilax/atiplat_poster/members"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"https://gitee.com/attilax/atiplat_poster" \o "atiplat_poster"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atiplat_poster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atiplat_posteratiplat_poster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11个月前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"https://gitee.com/ukegroup/ati_img/watchers"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"https://gitee.com/ukegroup/ati_img/watchers"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"https://gitee.com/ukegroup/ati_img/stargazers"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"https://gitee.com/ukegroup/ati_img/stargazers"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"https://gitee.com/ukegroup/ati_img"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"https://gitee.com/ukegroup/ati_img"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"https://gitee.com/ukegroup" \o "uke组织"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uke组织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"https://gitee.com/ukegroup/ati_img" \o "ati_img"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ati_img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11个月前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"https://gitee.com/attilax/wificamera/watchers"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"https://gitee.com/attilax/wificamera/watchers"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"https://gitee.com/attilax/wificamera/stargazers"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"https://gitee.com/attilax/wificamera/stargazers"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"https://gitee.com/attilax/wificamera/members"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"https://gitee.com/attilax/wificamera/members"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"https://gitee.com/attilax/wificamera" \o "wificamera"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wificamera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"https://gitee.com/explore/recommend?lang=NodeJS"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NodeJS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11个月前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"https://gitee.com/attilax/atiplat_sdk/watchers"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"https://gitee.com/attilax/atiplat_sdk/watchers"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"https://gitee.com/attilax/atiplat_sdk/stargazers"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"https://gitee.com/attilax/atiplat_sdk/stargazers"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"https://gitee.com/attilax/atiplat_sdk/members"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"https://gitee.com/attilax/atiplat_sdk/members"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"https://gitee.com/attilax/atiplat_sdk" \o "atiplat_sdk"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atiplat_sdk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11个月前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279" w:lineRule="atLeast"/>
        <w:ind w:left="720" w:right="0"/>
        <w:jc w:val="left"/>
        <w:rPr>
          <w:rFonts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"https://gitee.com/attilax/atiplat_spiderJs" \o "atiplat_spiderJs"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atiplat_spiderJs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"https://gitee.com/explore/recommend?lang=JavaScript"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JavaScript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atiplat_spiderJs atiplat_spiderJs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12个月前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"https://gitee.com/attilax/atiplat_restapi/watchers"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"https://gitee.com/attilax/atiplat_restapi/watchers"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"https://gitee.com/attilax/atiplat_restapi/stargazers"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"https://gitee.com/attilax/atiplat_restapi/stargazers"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"https://gitee.com/attilax/atiplat_restapi/members"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"https://gitee.com/attilax/atiplat_restapi/members"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"https://gitee.com/attilax/atiplat_restapi" \o "atiplat_restapi"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atiplat_restapi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atiplat_restapi atiplat_restapiatiplat_restapi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12个月前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"https://gitee.com/attilax/ati_codelib_js/watchers"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"https://gitee.com/attilax/ati_codelib_js/watchers"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"https://gitee.com/attilax/ati_codelib_js/stargazers"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"https://gitee.com/attilax/ati_codelib_js/stargazers"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"https://gitee.com/attilax/ati_codelib_js/members"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"https://gitee.com/attilax/ati_codelib_js/members"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"https://gitee.com/attilax/ati_codelib_js" \o "ati_codelib_js"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ati_codelib_js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"https://gitee.com/explore/recommend?lang=JavaScript"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JavaScript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12个月前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"https://gitee.com/attilax/oa_process_parse/watchers"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"https://gitee.com/attilax/oa_process_parse/watchers"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"https://gitee.com/attilax/oa_process_parse/stargazers"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"https://gitee.com/attilax/oa_process_parse/stargazers"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"https://gitee.com/attilax/oa_process_parse/members"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"https://gitee.com/attilax/oa_process_parse/members"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"https://gitee.com/attilax/oa_process_parse" \o "oa_process_parse"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oa_process_parse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oa_process_parse menjye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12个月前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"https://gitee.com/attilax/atiplat_vod_only/watchers"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"https://gitee.com/attilax/atiplat_vod_only/watchers"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"https://gitee.com/attilax/atiplat_vod_only/stargazers"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"https://gitee.com/attilax/atiplat_vod_only/stargazers"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"https://gitee.com/attilax/atiplat_vod_only/members"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"https://gitee.com/attilax/atiplat_vod_only/members"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"https://gitee.com/attilax/atiplat_vod_only" \o "atiplat_vod_only"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atiplat_vod_only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atiplat_vod_onlyatiplat_vod_only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"https://gitee.com/attilax/atiplat_imgJS/watchers"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"https://gitee.com/attilax/atiplat_imgJS/watchers"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"https://gitee.com/attilax/atiplat_imgJS/stargazers"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"https://gitee.com/attilax/atiplat_imgJS/stargazers"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"https://gitee.com/attilax/atiplat_imgJS/members"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"https://gitee.com/attilax/atiplat_imgJS/members"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"https://gitee.com/attilax/atiplat_imgJS" \o "atiplat_imgJS"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atiplat_imgJS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"https://gitee.com/explore/recommend?lang=JavaScript"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JavaScript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atiplat_imgJSatiplat_imgJS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"https://gitee.com/attilax/atiplat_spider/watchers"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"https://gitee.com/attilax/atiplat_spider/watchers"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"https://gitee.com/attilax/atiplat_spider/stargazers"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"https://gitee.com/attilax/atiplat_spider/stargazers"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"https://gitee.com/attilax/atiplat_spider/members"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"https://gitee.com/attilax/atiplat_spider/members"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"https://gitee.com/attilax/atiplat_spider" \o "atiplat_spider"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atiplat_spider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atiplat_spideratiplat_spider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"https://gitee.com/attilax/atiplat_shwashwa/watchers"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"https://gitee.com/attilax/atiplat_shwashwa/watchers"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"https://gitee.com/attilax/atiplat_shwashwa/stargazers"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"https://gitee.com/attilax/atiplat_shwashwa/stargazers"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"https://gitee.com/attilax/atiplat_shwashwa/members"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"https://gitee.com/attilax/atiplat_shwashwa/members"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"https://gitee.com/attilax/atiplat_shwashwa" \o "atiplat_shwashwa"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atiplat_shwashwa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"https://gitee.com/explore/recommend?lang=JavaScript"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JavaScript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atiplat_shwashwaatiplat_shwashwa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"https://gitee.com/attilax/atiplat_vodWechatVer/watchers"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"https://gitee.com/attilax/atiplat_vodWechatVer/watchers"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"https://gitee.com/attilax/atiplat_vodWechatVer/stargazers"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"https://gitee.com/attilax/atiplat_vodWechatVer/stargazers"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"https://gitee.com/attilax/atiplat_vodWechatVer/members"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"https://gitee.com/attilax/atiplat_vodWechatVer/members"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"https://gitee.com/attilax/atiplat_vodWechatVer" \o "atiplat_vodWechatVer"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atiplat_vodWechatVer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atiplat_vodWechatVer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"https://gitee.com/attilax/atiplat_ocr/watchers"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"https://gitee.com/attilax/atiplat_ocr/watchers"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"https://gitee.com/attilax/atiplat_ocr/stargazers"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"https://gitee.com/attilax/atiplat_ocr/stargazers"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"https://gitee.com/attilax/atiplat_ocr/members"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"https://gitee.com/attilax/atiplat_ocr/members"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"https://gitee.com/attilax/atiplat_ocr" \o "atiplat_ocr"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atiplat_ocr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atiplat_imgatiplat_img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279" w:lineRule="atLeast"/>
        <w:ind w:left="720" w:right="0"/>
        <w:jc w:val="left"/>
        <w:rPr>
          <w:rFonts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"https://gitee.com/attilax/atiplat_ipc_onvif" \o "atiplat_ipc_onvif"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atiplat_ipc_onvif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atiplat_ipc_onvif atiplat_ipc_onvif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"https://gitee.com/attilax/wechatSdk/watchers"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"https://gitee.com/attilax/wechatSdk/watchers"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"https://gitee.com/attilax/wechatSdk/stargazers"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"https://gitee.com/attilax/wechatSdk/stargazers"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"https://gitee.com/attilax/wechatSdk/members"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"https://gitee.com/attilax/wechatSdk/members"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"https://gitee.com/attilax/wechatSdk" \o "wechatSdk"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wechatSdk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wechatSdkwechatSdk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"https://gitee.com/attilax/atiplat_search/watchers"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"https://gitee.com/attilax/atiplat_search/watchers"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"https://gitee.com/attilax/atiplat_search/stargazers"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"https://gitee.com/attilax/atiplat_search/stargazers"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"https://gitee.com/attilax/atiplat_search/members"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"https://gitee.com/attilax/atiplat_search/members"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"https://gitee.com/attilax/atiplat_search" \o "atiplat_search"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atiplat_search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atiplat_searchatiplat_search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1年多前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"https://gitee.com/attilax/atiplat_wechat/watchers"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"https://gitee.com/attilax/atiplat_wechat/watchers"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"https://gitee.com/attilax/atiplat_wechat/stargazers"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"https://gitee.com/attilax/atiplat_wechat/stargazers"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"https://gitee.com/attilax/atiplat_wechat/members"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"https://gitee.com/attilax/atiplat_wechat/members"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"https://gitee.com/attilax/atiplat_wechat" \o "atiplat_wechat"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atiplat_wechat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atiplat_wechatatiplat_wechat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1年多前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"https://gitee.com/attilax/atiplat_segment/watchers"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"https://gitee.com/attilax/atiplat_segment/watchers"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"https://gitee.com/attilax/atiplat_segment/stargazers"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"https://gitee.com/attilax/atiplat_segment/stargazers"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"https://gitee.com/attilax/atiplat_segment/members"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"https://gitee.com/attilax/atiplat_segment/members"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"https://gitee.com/attilax/atiplat_segment" \o "atiplat_segment"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atiplat_segment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atiplat_segmentatiplat_segment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1年多前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"https://gitee.com/attilax/AtiPlatf_codelib/watchers"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"https://gitee.com/attilax/AtiPlatf_codelib/watchers"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"https://gitee.com/attilax/AtiPlatf_codelib/stargazers"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"https://gitee.com/attilax/AtiPlatf_codelib/stargazers"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"https://gitee.com/attilax/AtiPlatf_codelib/members"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"https://gitee.com/attilax/AtiPlatf_codelib/members"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"https://gitee.com/attilax/AtiPlatf_codelib" \o "AtiPlatf_codelib"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AtiPlatf_codelib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AtiPlatf_codelibAtiPlatf_codelib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1年多前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"https://gitee.com/attilax/atiplat_barcode/watchers"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"https://gitee.com/attilax/atiplat_barcode/watchers"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"https://gitee.com/attilax/atiplat_barcode/stargazers"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"https://gitee.com/attilax/atiplat_barcode/stargazers"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"https://gitee.com/attilax/atiplat_barcode/members"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"https://gitee.com/attilax/atiplat_barcode/members"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"https://gitee.com/attilax/atiplat_barcode" \o "atiplat_barcode"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atiplat_barcode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atiplat_barcode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1年多前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"https://gitee.com/attilax/atiplat_cashregister/watchers"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"https://gitee.com/attilax/atiplat_cashregister/watchers"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"https://gitee.com/attilax/atiplat_cashregister/stargazers"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"https://gitee.com/attilax/atiplat_cashregister/stargazers"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"https://gitee.com/attilax/atiplat_cashregister/members"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"https://gitee.com/attilax/atiplat_cashregister/members"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"https://gitee.com/attilax/atiplat_cashregister" \o "atiplat_cashregister"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atiplat_cashregister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atiplat_cashregister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1年多前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"https://gitee.com/attilax/atiplat_push/watchers"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"https://gitee.com/attilax/atiplat_push/watchers"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"https://gitee.com/attilax/atiplat_push/stargazers"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"https://gitee.com/attilax/atiplat_push/stargazers"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"https://gitee.com/attilax/atiplat_push/members"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"https://gitee.com/attilax/atiplat_push/members"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"https://gitee.com/attilax/atiplat_push" \o "atiplat_push"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atiplat_push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atiplat_pushatiplat_push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1年多前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"https://gitee.com/attilax/atiplat_vod/watchers"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"https://gitee.com/attilax/atiplat_vod/watchers"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1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"https://gitee.com/attilax/atiplat_vod/stargazers"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"https://gitee.com/attilax/atiplat_vod/stargazers"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"https://gitee.com/attilax/atiplat_vod/members"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"https://gitee.com/attilax/atiplat_vod/members"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"https://gitee.com/attilax/atiplat_vod" \o "atiplat_vod"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atiplat_vod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atiplat_vodatiplat_vod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1年多前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422" w:afterAutospacing="0" w:line="279" w:lineRule="atLeast"/>
        <w:ind w:left="720" w:right="0"/>
        <w:jc w:val="left"/>
        <w:rPr>
          <w:rFonts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"https://gitee.com/attilax/AtiPlat_sikuli_360" \o "AtiPlat_sikuli_360"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AtiPlat_sikuli_360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instrText xml:space="preserve"> HYPERLINK "https://gitee.com/explore/recommend?lang=Java" \o "主要编程语言" \t "https://gitee.com/attilax/_blank"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t>Java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u w:val="none"/>
          <w:bdr w:val="none" w:color="auto" w:sz="0" w:space="0"/>
          <w:shd w:val="clear" w:fill="EFEFE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AtiPlat_sikuli_360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1年多前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"https://gitee.com/attilax/atiplat_vodcp/watchers"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"https://gitee.com/attilax/atiplat_vodcp/watchers"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"https://gitee.com/attilax/atiplat_vodcp/stargazers"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"https://gitee.com/attilax/atiplat_vodcp/stargazers"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300" w:afterAutospacing="0" w:line="279" w:lineRule="atLeast"/>
        <w:ind w:left="1620" w:hanging="360"/>
        <w:jc w:val="left"/>
        <w:rPr>
          <w:color w:val="66666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instrText xml:space="preserve"> HYPERLINK "https://gitee.com/attilax/atiplat_vodcp/members"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t> 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8C92A4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"https://gitee.com/attilax/atiplat_vodcp/members"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t>0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9B9B9B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324" w:afterAutospacing="0" w:line="279" w:lineRule="atLeast"/>
        <w:ind w:left="2882" w:right="0"/>
        <w:jc w:val="left"/>
        <w:rPr>
          <w:rFonts w:hint="default" w:ascii="-apple-system" w:hAnsi="-apple-system" w:eastAsia="-apple-system" w:cs="-apple-system"/>
          <w:b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"https://gitee.com/attilax" \o "attilax2"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attilax2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bdr w:val="none" w:color="auto" w:sz="0" w:space="0"/>
          <w:shd w:val="clear" w:fill="FFFFFF"/>
        </w:rPr>
        <w:t> / 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instrText xml:space="preserve"> HYPERLINK "https://gitee.com/attilax/atiplat_vodcp" \o "atiplat_vodcp" \t "https://gitee.com/attilax/_blank"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t>atiplat_vodcp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20" w:afterAutospacing="0" w:line="20" w:lineRule="atLeast"/>
        <w:ind w:left="720" w:right="0"/>
        <w:jc w:val="left"/>
        <w:rPr>
          <w:color w:val="6A6A6A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6A6A6A"/>
          <w:spacing w:val="0"/>
          <w:sz w:val="21"/>
          <w:szCs w:val="21"/>
          <w:shd w:val="clear" w:fill="FFFFFF"/>
        </w:rPr>
        <w:t>atiplat_vodcpatiplat_vodcp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12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"https://gitee.com/attilax/javascript:void(0)" \o "添加标签"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1"/>
          <w:szCs w:val="21"/>
          <w:u w:val="none"/>
          <w:bdr w:val="none" w:color="auto" w:sz="0" w:space="0"/>
          <w:shd w:val="clear" w:fill="FFFFFF"/>
        </w:rPr>
        <w:t> 添加标签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kern w:val="0"/>
          <w:sz w:val="21"/>
          <w:szCs w:val="2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360" w:beforeAutospacing="0" w:after="300" w:afterAutospacing="0"/>
        <w:ind w:left="7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1"/>
          <w:szCs w:val="21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888888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最近更新: 1年多前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D25F3"/>
    <w:rsid w:val="1A4E49A3"/>
    <w:rsid w:val="21B30042"/>
    <w:rsid w:val="6D325409"/>
    <w:rsid w:val="6D535020"/>
    <w:rsid w:val="74BD25F3"/>
    <w:rsid w:val="7E46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2018-04-08T07:08:00Z</dcterms:created>
  <dc:creator>ATI老哇的爪子007</dc:creator>
  <cp:lastModifiedBy>ATI老哇的爪子007</cp:lastModifiedBy>
  <dcterms:modified xsi:type="dcterms:W3CDTF">2018-04-08T07:09:44Z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