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高级人员与普通人员的区别与使用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粗略的、方向性的、战役层面的，并不涉及具体作战行动的安排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大局观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前瞻性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抽象高层次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标准化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912BF"/>
    <w:rsid w:val="130663BF"/>
    <w:rsid w:val="14BE124A"/>
    <w:rsid w:val="2D4912BF"/>
    <w:rsid w:val="5FA07D47"/>
    <w:rsid w:val="6D535020"/>
    <w:rsid w:val="6FB0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2018-07-11T04:50:00Z</dcterms:created>
  <dc:creator>ATI老哇的爪子007</dc:creator>
  <cp:lastModifiedBy>ATI老哇的爪子007</cp:lastModifiedBy>
  <dcterms:modified xsi:type="dcterms:W3CDTF">2018-07-11T04:53:35Z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