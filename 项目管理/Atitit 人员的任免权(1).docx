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人员人事的任免权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人员的提名权可以上级决定，，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但免去，一定要团体决定，，公司决定。。避免私人决定，这样避免了忠诚于个人，而不是组织。。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避免人员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F520AE"/>
    <w:rsid w:val="24D3618F"/>
    <w:rsid w:val="32F23F58"/>
    <w:rsid w:val="33F520AE"/>
    <w:rsid w:val="6A1069F6"/>
    <w:rsid w:val="6D535020"/>
    <w:rsid w:val="734E4BA1"/>
    <w:rsid w:val="77765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ttilax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2018-06-26T07:40:00Z</dcterms:created>
  <dc:creator>ATI老哇的爪子007</dc:creator>
  <cp:lastModifiedBy>ATI老哇的爪子007</cp:lastModifiedBy>
  <dcterms:modified xsi:type="dcterms:W3CDTF">2018-06-26T07:41:56Z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