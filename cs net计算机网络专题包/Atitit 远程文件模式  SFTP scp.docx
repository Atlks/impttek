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远程文件模式 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SFTP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scp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SFTP是Secure File Transfer Protocol的缩写，安全文件传送协议。可以为传输文件提供一种安全的加密方法。SFTP 为 SSH的一部份，是一种传输文件到服务器的安全方式。SFTP是使用加密传输认证信息和传输的数据，所以，使用SFTP是非常安全的。但是，由于这种传输方式使用了加密/解密技术，所以传输效率比普通的FTP要低得多，如果您对网络安全性要求更高时，可以使用SFTP代替FTP。（来自百度的解释）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SCP和CP命令相似，SFTP和FTP的使用方法也类似。SCP和SFTP的共同之处在于「使用SSH将文件加密才传输的」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使用「WinSCP」或者「FileZilla」之类的客户端，还可以和Windows之间进行文件传输。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不管SCP还是SFTP，都是SSH的功能之一。都是使用SSH协议来传输文件的。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不用说文件内容，就是登录时的用户信息都是经过SSH加密后才传输的，所以说SCP和SFTP实现了安全的文件传输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SCP和SFTP的不同之处，首先就是之前提到的，SCP使用「SCP命令」，SFTP则类似「FTP处理文件」的使用方式。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它们的不同之处还不止如此，还有「SCP比较简单，是轻量级的，SFTP的功能则比较多」。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详细说的话，虽然还有很多不同之处，但2者的最大不同之处在于「SFTP在文件传输过程中中断的话，连接后还可以继续传输，但SCP不行」。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由于各种原因导致的文件传输中断是经常讨论的话题，所以这个区别（这里的区别指SFTP能断点续传，SCP则不能）被认为是最大的区别。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SCP是Secure Copy的简称，是用来与远程主机之间进行数据传输的协议，相当于经过加密的Copy命令。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SFTP是用SSH封装过的FTP协议，相当于经过加密的FTP协议，功能与FTP一样，只是传输数据经过加密。SFTP也有2个部分，服务端的SFTP-Server及SFTP Client。通常所说的用SFTP登录到某台主机，指的是用SFTP客户端登录到某台主机（该主机运行了SFTP-Server服务端程序）。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Linux 小知识翻译 - 「SCP和SFTP」 - wang_yb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60EBB"/>
    <w:rsid w:val="14E34129"/>
    <w:rsid w:val="19B35F78"/>
    <w:rsid w:val="415E4166"/>
    <w:rsid w:val="4DE60EBB"/>
    <w:rsid w:val="6D535020"/>
    <w:rsid w:val="706F4A6C"/>
    <w:rsid w:val="7EC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2018-06-27T06:24:00Z</dcterms:created>
  <dc:creator>ATI老哇的爪子007</dc:creator>
  <cp:lastModifiedBy>ATI老哇的爪子007</cp:lastModifiedBy>
  <dcterms:modified xsi:type="dcterms:W3CDTF">2018-06-27T06:28:37Z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