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5" w:name="_GoBack"/>
      <w:r>
        <w:rPr>
          <w:rFonts w:hint="eastAsia"/>
          <w:lang w:val="en-US" w:eastAsia="zh-CN"/>
        </w:rPr>
        <w:t>Atitit java ftp client  sumup apache common net jar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协议解析</w:t>
      </w:r>
      <w:r>
        <w:tab/>
      </w:r>
      <w:r>
        <w:fldChar w:fldCharType="begin"/>
      </w:r>
      <w:r>
        <w:instrText xml:space="preserve"> PAGEREF _Toc10126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读取文件</w:t>
      </w:r>
      <w:r>
        <w:tab/>
      </w:r>
      <w:r>
        <w:fldChar w:fldCharType="begin"/>
      </w:r>
      <w:r>
        <w:instrText xml:space="preserve"> PAGEREF _Toc31682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</w:rPr>
        <w:t>}</w:t>
      </w:r>
      <w:r>
        <w:tab/>
      </w:r>
      <w:r>
        <w:fldChar w:fldCharType="begin"/>
      </w:r>
      <w:r>
        <w:instrText xml:space="preserve"> PAGEREF _Toc31163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</w:rPr>
        <w:t xml:space="preserve">1. </w:t>
      </w:r>
      <w:r>
        <w:rPr>
          <w:rFonts w:hint="eastAsia"/>
          <w:lang w:val="en-US" w:eastAsia="zh-CN"/>
        </w:rPr>
        <w:t xml:space="preserve">下载文件  </w:t>
      </w:r>
      <w:r>
        <w:rPr>
          <w:rFonts w:hint="eastAsia" w:ascii="Consolas" w:hAnsi="Consolas" w:eastAsia="Consolas"/>
        </w:rPr>
        <w:tab/>
      </w:r>
      <w:r>
        <w:rPr>
          <w:rFonts w:hint="eastAsia" w:ascii="Consolas" w:hAnsi="Consolas" w:eastAsia="Consolas"/>
        </w:rPr>
        <w:t>ftpClient.retrieveFile("/home/cnhis/managerweb/webapps/webcon/cpu.htm", new FileOutputStream(new File(pathname)));</w:t>
      </w:r>
      <w:r>
        <w:tab/>
      </w:r>
      <w:r>
        <w:fldChar w:fldCharType="begin"/>
      </w:r>
      <w:r>
        <w:instrText xml:space="preserve"> PAGEREF _Toc25926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上传</w:t>
      </w:r>
      <w:r>
        <w:tab/>
      </w:r>
      <w:r>
        <w:fldChar w:fldCharType="begin"/>
      </w:r>
      <w:r>
        <w:instrText xml:space="preserve"> PAGEREF _Toc12981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126"/>
      <w:r>
        <w:rPr>
          <w:rFonts w:hint="eastAsia"/>
          <w:lang w:val="en-US" w:eastAsia="zh-CN"/>
        </w:rPr>
        <w:t>协议解析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1682"/>
      <w:r>
        <w:rPr>
          <w:rFonts w:hint="eastAsia"/>
          <w:lang w:val="en-US" w:eastAsia="zh-CN"/>
        </w:rPr>
        <w:t>读取文件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ByteArrayOutputStream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FileNotFoundException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StringTokenizer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org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apache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commons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org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apache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commons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FTPClient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FTPReply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FileService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color w:val="7D8C93"/>
          <w:sz w:val="24"/>
          <w:u w:val="single"/>
        </w:rPr>
        <w:t>Ftp</w:t>
      </w:r>
      <w:r>
        <w:rPr>
          <w:rFonts w:hint="eastAsia" w:ascii="Consolas" w:hAnsi="Consolas" w:eastAsia="Consolas"/>
          <w:color w:val="7D8C93"/>
          <w:sz w:val="24"/>
        </w:rPr>
        <w:t>工具类 需要导入commons</w:t>
      </w:r>
      <w:r>
        <w:rPr>
          <w:rFonts w:hint="eastAsia" w:ascii="Consolas" w:hAnsi="Consolas" w:eastAsia="Consolas"/>
          <w:color w:val="E0E2E4"/>
          <w:sz w:val="24"/>
        </w:rPr>
        <w:t>-</w:t>
      </w:r>
      <w:r>
        <w:rPr>
          <w:rFonts w:hint="eastAsia" w:ascii="Consolas" w:hAnsi="Consolas" w:eastAsia="Consolas"/>
          <w:color w:val="7D8C93"/>
          <w:sz w:val="24"/>
        </w:rPr>
        <w:t>net</w:t>
      </w:r>
      <w:r>
        <w:rPr>
          <w:rFonts w:hint="eastAsia" w:ascii="Consolas" w:hAnsi="Consolas" w:eastAsia="Consolas"/>
          <w:color w:val="E0E2E4"/>
          <w:sz w:val="24"/>
        </w:rPr>
        <w:t>-</w:t>
      </w:r>
      <w:r>
        <w:rPr>
          <w:rFonts w:hint="eastAsia" w:ascii="Consolas" w:hAnsi="Consolas" w:eastAsia="Consolas"/>
          <w:color w:val="7D8C93"/>
          <w:sz w:val="24"/>
        </w:rPr>
        <w:t>3.4.jar这个包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FtpUtil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Logger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getLogger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FtpUtil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FileNotFoundException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ftpf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"ftp://192.168.1.18/home/cnhis/managerweb/webapps/webcon/cpu.htm"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ftpf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"ftp://192.168.1.77:5221/0logs555/cpu2.htm"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FTPFile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ftpfile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FTPFile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  连接</w:t>
      </w:r>
      <w:r>
        <w:rPr>
          <w:rFonts w:hint="eastAsia" w:ascii="Consolas" w:hAnsi="Consolas" w:eastAsia="Consolas"/>
          <w:color w:val="7D8C93"/>
          <w:sz w:val="24"/>
          <w:u w:val="single"/>
        </w:rPr>
        <w:t>ftp</w:t>
      </w:r>
      <w:r>
        <w:rPr>
          <w:rFonts w:hint="eastAsia" w:ascii="Consolas" w:hAnsi="Consolas" w:eastAsia="Consolas"/>
          <w:color w:val="7D8C93"/>
          <w:sz w:val="24"/>
        </w:rPr>
        <w:t xml:space="preserve">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data_bytearr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ftpurl2bytearr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ftpf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7000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 data_bytearr 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pathname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"c:\\0logs555\\cpu9.htm"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FileService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writeByteArrayToFile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pathname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data_bytearr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FileOutputStream fileOutputStream = new FileOutputStream(new File(pathname));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"000"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ftpurl2bytearr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timeout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i/>
          <w:color w:val="00FFFF"/>
          <w:sz w:val="24"/>
        </w:rPr>
        <w:t>parseFtpurl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FtpUtil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FtpUtil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host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port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"port"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fu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timeout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"connect finished 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ByteArrayOutputStream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ByteArrayOutputStream1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ByteArrayOutputStream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reltPath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"/home/cnhis/managerweb/webapps/webcon/cpu.htm"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reltPath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"path"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ftpClient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retrieveFile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reltPath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ByteArrayOutputStream1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data_bytearr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ByteArrayOutputStream1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toByteArray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data_bytearr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parseFtpurl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doubleslash_protocalstart_Index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indexOf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"//"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host_port_endIndex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indexOf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doubleslash_protocalstart_Index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maohaorIdx_hostport_splitor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indexOf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":"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FFFF80"/>
          <w:sz w:val="24"/>
        </w:rPr>
        <w:t>doubleslash_protocalstart_Index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maohaorIdx_hostport_splitor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doubleslash_protocalstart_Index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2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maohaorIdx_hostport_splitor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"host"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doubleslash_protocalstart_Index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2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host_port_endIndex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"path"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host_port_endIndex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maohaorIdx_hostport_splitor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"port"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parseInt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maohaorIdx_hostport_splitor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host_port_endIndex</w:t>
      </w:r>
      <w:r>
        <w:rPr>
          <w:rFonts w:hint="eastAsia" w:ascii="Consolas" w:hAnsi="Consolas" w:eastAsia="Consolas"/>
          <w:color w:val="CCCCCC"/>
          <w:sz w:val="24"/>
        </w:rPr>
        <w:t>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</w:rPr>
        <w:tab/>
      </w:r>
      <w:bookmarkStart w:id="2" w:name="_Toc31163"/>
      <w:r>
        <w:rPr>
          <w:rFonts w:hint="eastAsia"/>
        </w:rPr>
        <w:t>}</w:t>
      </w:r>
      <w:bookmarkEnd w:id="2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Consolas" w:hAnsi="Consolas" w:eastAsia="Consolas"/>
          <w:sz w:val="24"/>
        </w:rPr>
      </w:pPr>
      <w:bookmarkStart w:id="3" w:name="_Toc25926"/>
      <w:r>
        <w:rPr>
          <w:rFonts w:hint="eastAsia"/>
          <w:lang w:val="en-US" w:eastAsia="zh-CN"/>
        </w:rPr>
        <w:t xml:space="preserve">下载文件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ftpClient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retrieveFile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"/home/cnhis/managerweb/webapps/webcon/cpu.htm"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FileOutputStream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pathname</w:t>
      </w:r>
      <w:r>
        <w:rPr>
          <w:rFonts w:hint="eastAsia" w:ascii="Consolas" w:hAnsi="Consolas" w:eastAsia="Consolas"/>
          <w:color w:val="CCCCCC"/>
          <w:sz w:val="24"/>
        </w:rPr>
        <w:t>)))</w:t>
      </w:r>
      <w:r>
        <w:rPr>
          <w:rFonts w:hint="eastAsia" w:ascii="Consolas" w:hAnsi="Consolas" w:eastAsia="Consolas"/>
          <w:color w:val="E8E2B7"/>
          <w:sz w:val="24"/>
        </w:rPr>
        <w:t>;</w:t>
      </w:r>
      <w:bookmarkEnd w:id="3"/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981"/>
      <w:r>
        <w:rPr>
          <w:rFonts w:hint="eastAsia"/>
          <w:lang w:val="en-US" w:eastAsia="zh-CN"/>
        </w:rPr>
        <w:t>上传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FileNotFoundException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StringTokenizer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FTPClient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FTPReply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color w:val="7D8C93"/>
          <w:sz w:val="24"/>
          <w:u w:val="single"/>
        </w:rPr>
        <w:t>Ftp</w:t>
      </w:r>
      <w:r>
        <w:rPr>
          <w:rFonts w:hint="eastAsia" w:ascii="Consolas" w:hAnsi="Consolas" w:eastAsia="Consolas"/>
          <w:color w:val="7D8C93"/>
          <w:sz w:val="24"/>
        </w:rPr>
        <w:t>工具类 需要导入commons</w:t>
      </w:r>
      <w:r>
        <w:rPr>
          <w:rFonts w:hint="eastAsia" w:ascii="Consolas" w:hAnsi="Consolas" w:eastAsia="Consolas"/>
          <w:color w:val="E0E2E4"/>
          <w:sz w:val="24"/>
        </w:rPr>
        <w:t>-</w:t>
      </w:r>
      <w:r>
        <w:rPr>
          <w:rFonts w:hint="eastAsia" w:ascii="Consolas" w:hAnsi="Consolas" w:eastAsia="Consolas"/>
          <w:color w:val="7D8C93"/>
          <w:sz w:val="24"/>
        </w:rPr>
        <w:t>net</w:t>
      </w:r>
      <w:r>
        <w:rPr>
          <w:rFonts w:hint="eastAsia" w:ascii="Consolas" w:hAnsi="Consolas" w:eastAsia="Consolas"/>
          <w:color w:val="E0E2E4"/>
          <w:sz w:val="24"/>
        </w:rPr>
        <w:t>-</w:t>
      </w:r>
      <w:r>
        <w:rPr>
          <w:rFonts w:hint="eastAsia" w:ascii="Consolas" w:hAnsi="Consolas" w:eastAsia="Consolas"/>
          <w:color w:val="7D8C93"/>
          <w:sz w:val="24"/>
        </w:rPr>
        <w:t>3.4.jar这个包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FtpUtil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Logger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getLogger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FtpUtil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80FF80"/>
          <w:sz w:val="24"/>
        </w:rPr>
        <w:t>ftp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FileNotFoundException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ftpf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"ftp://192.168.1.18/home/cnhis/managerweb/webapps/webcon/cpu.htm"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FTPFile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ftpfile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FTPFile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  连接</w:t>
      </w:r>
      <w:r>
        <w:rPr>
          <w:rFonts w:hint="eastAsia" w:ascii="Consolas" w:hAnsi="Consolas" w:eastAsia="Consolas"/>
          <w:color w:val="7D8C93"/>
          <w:sz w:val="24"/>
          <w:u w:val="single"/>
        </w:rPr>
        <w:t>ftp</w:t>
      </w:r>
      <w:r>
        <w:rPr>
          <w:rFonts w:hint="eastAsia" w:ascii="Consolas" w:hAnsi="Consolas" w:eastAsia="Consolas"/>
          <w:color w:val="7D8C93"/>
          <w:sz w:val="24"/>
        </w:rPr>
        <w:t xml:space="preserve">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FtpUtil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FtpUtil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host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"192.168.1.18"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fu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pathname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"c:\\0logs555\\cpu2.htm"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forceMkdir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pathname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getParentFile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ftpClient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retrieveFile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"/home/cnhis/managerweb/webapps/webcon/cpu.htm"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FileOutputStream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pathname</w:t>
      </w:r>
      <w:r>
        <w:rPr>
          <w:rFonts w:hint="eastAsia" w:ascii="Consolas" w:hAnsi="Consolas" w:eastAsia="Consolas"/>
          <w:color w:val="CCCCCC"/>
          <w:sz w:val="24"/>
        </w:rPr>
        <w:t>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"000"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0FF80"/>
          <w:sz w:val="24"/>
        </w:rPr>
        <w:t>ANONYMOUS_USER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"anonymous"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ftpPath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host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port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21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user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"anonymous"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password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(){</w:t>
      </w:r>
      <w:r>
        <w:rPr>
          <w:rFonts w:hint="eastAsia" w:ascii="Consolas" w:hAnsi="Consolas" w:eastAsia="Consolas"/>
          <w:color w:val="C0C0C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FTPClient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>//连接FTP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host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port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>//登陆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user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equals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user</w:t>
      </w:r>
      <w:r>
        <w:rPr>
          <w:rFonts w:hint="eastAsia" w:ascii="Consolas" w:hAnsi="Consolas" w:eastAsia="Consolas"/>
          <w:color w:val="CCCCCC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//使用匿名登陆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login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i/>
          <w:color w:val="80FF80"/>
          <w:sz w:val="24"/>
        </w:rPr>
        <w:t>ANONYMOUS_USER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80FF80"/>
          <w:sz w:val="24"/>
        </w:rPr>
        <w:t>ANONYMOUS_USER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b/>
          <w:color w:val="FF8000"/>
          <w:sz w:val="24"/>
        </w:rPr>
        <w:t>else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login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user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password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>//设置文件格式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setFileType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FTPClient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BINARY_FILE_TYPE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>//获取FTP Server 应答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reply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getReplyCode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E8E2B7"/>
          <w:sz w:val="24"/>
        </w:rPr>
        <w:t>!</w:t>
      </w:r>
      <w:r>
        <w:rPr>
          <w:rFonts w:hint="eastAsia" w:ascii="Consolas" w:hAnsi="Consolas" w:eastAsia="Consolas"/>
          <w:color w:val="808080"/>
          <w:sz w:val="24"/>
        </w:rPr>
        <w:t>FTPReply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isPositiveCompletion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reply</w:t>
      </w:r>
      <w:r>
        <w:rPr>
          <w:rFonts w:hint="eastAsia" w:ascii="Consolas" w:hAnsi="Consolas" w:eastAsia="Consolas"/>
          <w:color w:val="CCCCCC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disconnect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  FTPReply.isPositiveCompletion(reply) ： replycode is 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reply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 xml:space="preserve">//切换工作目录  if </w:t>
      </w:r>
      <w:r>
        <w:rPr>
          <w:rFonts w:hint="eastAsia" w:ascii="Consolas" w:hAnsi="Consolas" w:eastAsia="Consolas"/>
          <w:color w:val="7D8C93"/>
          <w:sz w:val="24"/>
          <w:u w:val="single"/>
        </w:rPr>
        <w:t>defin</w:t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  <w:u w:val="single"/>
        </w:rPr>
        <w:t>workdir</w:t>
      </w:r>
      <w:r>
        <w:rPr>
          <w:rFonts w:hint="eastAsia" w:ascii="Consolas" w:hAnsi="Consolas" w:eastAsia="Consolas"/>
          <w:color w:val="7D8C93"/>
          <w:sz w:val="24"/>
        </w:rPr>
        <w:t xml:space="preserve">,if not </w:t>
      </w:r>
      <w:r>
        <w:rPr>
          <w:rFonts w:hint="eastAsia" w:ascii="Consolas" w:hAnsi="Consolas" w:eastAsia="Consolas"/>
          <w:color w:val="7D8C93"/>
          <w:sz w:val="24"/>
          <w:u w:val="single"/>
        </w:rPr>
        <w:t>difin</w:t>
      </w:r>
      <w:r>
        <w:rPr>
          <w:rFonts w:hint="eastAsia" w:ascii="Consolas" w:hAnsi="Consolas" w:eastAsia="Consolas"/>
          <w:color w:val="7D8C93"/>
          <w:sz w:val="24"/>
        </w:rPr>
        <w:t xml:space="preserve"> nothing </w:t>
      </w:r>
      <w:r>
        <w:rPr>
          <w:rFonts w:hint="eastAsia" w:ascii="Consolas" w:hAnsi="Consolas" w:eastAsia="Consolas"/>
          <w:color w:val="7D8C93"/>
          <w:sz w:val="24"/>
          <w:u w:val="single"/>
        </w:rPr>
        <w:t>todo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00FFFF"/>
          <w:sz w:val="24"/>
        </w:rPr>
        <w:t>changeWorkingDirectory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"===连接到FTP："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host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":"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port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client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3AD00"/>
    <w:multiLevelType w:val="singleLevel"/>
    <w:tmpl w:val="9A33AD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F1B978E"/>
    <w:multiLevelType w:val="multilevel"/>
    <w:tmpl w:val="2F1B97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10B78"/>
    <w:rsid w:val="0A610388"/>
    <w:rsid w:val="14E71F07"/>
    <w:rsid w:val="20354845"/>
    <w:rsid w:val="34143485"/>
    <w:rsid w:val="3B2D30CA"/>
    <w:rsid w:val="3F395CD7"/>
    <w:rsid w:val="40687256"/>
    <w:rsid w:val="409F1FC2"/>
    <w:rsid w:val="4EFD3F47"/>
    <w:rsid w:val="516649DA"/>
    <w:rsid w:val="5D7F7B52"/>
    <w:rsid w:val="654A02F4"/>
    <w:rsid w:val="6D535020"/>
    <w:rsid w:val="73EC6D97"/>
    <w:rsid w:val="7B6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2018-05-09T11:42:00Z</dcterms:created>
  <dc:creator>ATI老哇的爪子007</dc:creator>
  <cp:lastModifiedBy>ATI老哇的爪子007</cp:lastModifiedBy>
  <dcterms:modified xsi:type="dcterms:W3CDTF">2018-05-10T10:19:07Z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