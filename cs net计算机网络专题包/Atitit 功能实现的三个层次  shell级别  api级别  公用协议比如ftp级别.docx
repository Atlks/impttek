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功能实现的三个层次  shell级别 http web  api级别  公用协议比如ftp级别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目录浏览功能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web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总结功能实现的三个层次 web shell级别  http web  api级别  公用协议。。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对目录浏览功能三个层次实现全部实现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对解压功能三个层次 实现了shell级别和初步 web api 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比如ftp级别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文件上传下载 功能完善了http  ftp 级别 双通道，预计增加个webdav接口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文件搜索功能，通过web shell ，ftp实现，还需要增加个web api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运行程序 webshell 与http api 均已完善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文件的管理与操作 webshell  与ftp实现，还需要实现各http web api接口的，测试下webdav接口是否可以用用在这块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文件编辑   shell 部分不需要，ftp和web api已经完善。。预计要增加个webdav接口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性能监控 webapi可视化部分与web shell部分均已完善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小豆岛默陌纸鸢草书简 常规">
    <w:panose1 w:val="02010600030101010101"/>
    <w:charset w:val="86"/>
    <w:family w:val="auto"/>
    <w:pitch w:val="default"/>
    <w:sig w:usb0="20000003" w:usb1="2ADF3C10" w:usb2="00000016" w:usb3="00000000" w:csb0="00040000" w:csb1="00000000"/>
  </w:font>
  <w:font w:name="腾祥伯当草书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61EBF"/>
    <w:rsid w:val="01895A1A"/>
    <w:rsid w:val="05572ECF"/>
    <w:rsid w:val="06643CE6"/>
    <w:rsid w:val="0BA218FE"/>
    <w:rsid w:val="0BF91814"/>
    <w:rsid w:val="0ED9693C"/>
    <w:rsid w:val="166968E2"/>
    <w:rsid w:val="16A67B92"/>
    <w:rsid w:val="16D27FD5"/>
    <w:rsid w:val="1A761EBF"/>
    <w:rsid w:val="1B68439F"/>
    <w:rsid w:val="1C081FF4"/>
    <w:rsid w:val="1EDD211F"/>
    <w:rsid w:val="266E1A87"/>
    <w:rsid w:val="274C59A4"/>
    <w:rsid w:val="27ED4190"/>
    <w:rsid w:val="2A9316B5"/>
    <w:rsid w:val="2AAF0AA6"/>
    <w:rsid w:val="2C1E0068"/>
    <w:rsid w:val="30396BEA"/>
    <w:rsid w:val="30487706"/>
    <w:rsid w:val="30AF4422"/>
    <w:rsid w:val="42801382"/>
    <w:rsid w:val="480D0D8E"/>
    <w:rsid w:val="496C51EC"/>
    <w:rsid w:val="5049143B"/>
    <w:rsid w:val="54AD6472"/>
    <w:rsid w:val="55387E37"/>
    <w:rsid w:val="572A077F"/>
    <w:rsid w:val="58CB0017"/>
    <w:rsid w:val="59092468"/>
    <w:rsid w:val="618939A6"/>
    <w:rsid w:val="61B7331D"/>
    <w:rsid w:val="661013D5"/>
    <w:rsid w:val="67F12889"/>
    <w:rsid w:val="6D535020"/>
    <w:rsid w:val="6D7B2418"/>
    <w:rsid w:val="71CB09BB"/>
    <w:rsid w:val="72243140"/>
    <w:rsid w:val="77E42EFC"/>
    <w:rsid w:val="7902709A"/>
    <w:rsid w:val="794E3868"/>
    <w:rsid w:val="799918EA"/>
    <w:rsid w:val="7D7213ED"/>
    <w:rsid w:val="7E5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2018-05-18T10:05:00Z</dcterms:created>
  <dc:creator>ATI老哇的爪子007</dc:creator>
  <cp:lastModifiedBy>ATI老哇的爪子007</cp:lastModifiedBy>
  <dcterms:modified xsi:type="dcterms:W3CDTF">2018-05-18T10:26:53Z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