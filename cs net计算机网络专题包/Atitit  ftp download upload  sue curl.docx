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ftp download upload  sue curl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CURL授权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在访问需要授权的页面时，可通过-u选项提供用户名和密码进行授权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curl -u username:password URL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# 通常的做法是在命令行只输入用户名，之后会提示输入密码，这样可以保证在查看历史记录时不会将密码泄露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curl -u username URL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从FTP服务器下载文件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CURL同样支持FTP下载，若在url中指定的是某个文件路径而非具体的某个要下载的文件名，CURL则会列出该目录下的所有文件名而并非下载该目录下的所有文件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# 列出public_html下的所有文件夹和文件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curl -u ftpuser:ftppass -O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ftp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//ftp_server/public_html/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# 下载xss.php文件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curl -u ftpuser:ftppass -O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ftp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//ftp_server/public_html/xss.php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上传文件到FTP服务器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通过 -T 选项可将指定的本地文件上传到FTP服务器上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将myfile.txt文件上传到服务器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curl -u ftpuser:ftppass -T myfile.txt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ftp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//ftp.testserver.com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同时上传多个文件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curl -u ftpuser:ftppass -T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"{file1,file2}"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ftp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//ftp.testserver.com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从标准输入获取内容保存到服务器指定的文件中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curl -u ftpuser:ftppass -T -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ftp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//ftp.testserver.com/myfile_1.txt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379F7"/>
    <w:rsid w:val="453379F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gbyukg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2018-05-22T02:37:00Z</dcterms:created>
  <dc:creator>ATI老哇的爪子007</dc:creator>
  <cp:lastModifiedBy>ATI老哇的爪子007</cp:lastModifiedBy>
  <dcterms:modified xsi:type="dcterms:W3CDTF">2018-05-22T02:38:14Z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