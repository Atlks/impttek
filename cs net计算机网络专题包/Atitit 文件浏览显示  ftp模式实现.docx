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文件浏览显示  ftp模式实现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在brower  里面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ftp://192.168.1.18//home/cnhis/managerweb/bin/hislogs517.log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66DC0"/>
    <w:rsid w:val="0C7225B5"/>
    <w:rsid w:val="25166DC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2018-05-17T06:45:00Z</dcterms:created>
  <dc:creator>ATI老哇的爪子007</dc:creator>
  <cp:lastModifiedBy>ATI老哇的爪子007</cp:lastModifiedBy>
  <dcterms:modified xsi:type="dcterms:W3CDTF">2018-05-17T06:46:07Z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