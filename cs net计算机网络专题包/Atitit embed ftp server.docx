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embed ftp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linux获取sehll脚本当前目录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shell 中获取当前工作路径和命令文件所在绝对路径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 java  -classpath "%FTPD_CLASSPATH%:%~dp0bin:./WebContent/WEB-INF/classes:$0/WebContent/WEB-INF/classes"   -Djava.ext.dirs="%~dp0lib;%atibrow_home%\lib:%~dp0WebRoot\WEB-INF\lib:$0/WebRoot/WEB-INF/lib"  com.attilax.net.ftp.ftpstartOn21N5221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$(cd `dirname $0`; pwd)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$( `dirname $0`)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java  -classpath "$(cd `dirname $0`; pwd)/WebContent/WEB-INF/classes"   -Djava.ext.dirs="$(cd `dirname $0`; pwd)/WebContent/WEB-INF/lib"  com.attilax.net.ftp.ftpstartOn21N5221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-classpath "$(cd `dirname $0`; pwd)/WebContent/WEB-INF/classes"   -Djava.ext.dirs="$(cd `dirname $0`; pwd)/WebContent/WEB-INF/lib"  com.attilax.net.ftp.ftpapacheStart 2121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java -classpath /elk/ftpserverati/WebContent/WEB-INF/classes -Djava.ext.dirs=/elk/ftpserverati/WebContent/WEB-INF/lib com.attilax.net.ftp.ftpapacheStart 2123 &amp;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/ftpserverati/src/com/attilax/net/ftp/ftpapacheStart.java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com.attilax.net.ftp;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java.util.function.Function;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org.apache.ftpserver.FtpServer;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org.apache.ftpserver.FtpServerFactory;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org.apache.ftpserver.ftplet.Authority;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org.apache.ftpserver.ftplet.FtpException;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org.apache.ftpserver.ftplet.User;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org.apache.ftpserver.listener.ListenerFactory;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org.apache.ftpserver.usermanager.impl.BaseUser;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org.apache.ftpserver.usermanager.impl.WritePermission;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org.apache.mina.core.RuntimeIoException;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com.attilax.core.AsynUtil;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ftpapacheStart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@SuppressWarnings("unchecked")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FtpException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BaseUser BaseUser1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BaseUserBldr.$().setName("anonymous").setHomeDirectory("/")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.setAuthorities(listBuilder.&lt;Authority&gt; $().add(new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WritePermission()).build()).build();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//openInport21N5221();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ftpapacheStart.openInPort(Integer.parseInt(  args[0].trim()  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unless recyel,if use anoather class ,should be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thred. to use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t2();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642F9"/>
    <w:rsid w:val="0DC642F9"/>
    <w:rsid w:val="363642E2"/>
    <w:rsid w:val="3D511372"/>
    <w:rsid w:val="3E741DE6"/>
    <w:rsid w:val="5CD36B3D"/>
    <w:rsid w:val="6D535020"/>
    <w:rsid w:val="7E7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2018-05-28T05:47:00Z</dcterms:created>
  <dc:creator>ATI老哇的爪子007</dc:creator>
  <cp:lastModifiedBy>ATI老哇的爪子007</cp:lastModifiedBy>
  <dcterms:modified xsi:type="dcterms:W3CDTF">2018-05-28T05:48:52Z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