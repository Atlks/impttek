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递归下降法与 状态机 语法分析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8" w:lineRule="atLeast"/>
        <w:ind w:left="0" w:right="0" w:firstLine="0"/>
        <w:jc w:val="both"/>
        <w:rPr>
          <w:rFonts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有限状态自动机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应用，对输入串逐个字符分析，根据当前state和下一个token进行状态转换。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8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一般需要画个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状态机转换图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，这个例子比较简单，直接用语言描述逻辑。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若遇到空白字符，直接跳过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若遇到'+'，返回ADD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若遇到'-'，返回SUB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若遇到'*'，返回MUL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若遇到'/'，返回DIV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若遇到'('，返回LPAREN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若遇到')'，返回RPAREN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若遇到'0'~'9'，</w:t>
      </w:r>
      <w:r>
        <w:rPr>
          <w:rFonts w:hint="default" w:ascii="Helvetica" w:hAnsi="Helvetica" w:eastAsia="Helvetica" w:cs="Helvetica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贪婪读取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下一个字符，直到遇到非'0'~'9'，将分词存入token，返回NUMBER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8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若遇到其他字符，返回ERROR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87D646"/>
    <w:multiLevelType w:val="multilevel"/>
    <w:tmpl w:val="A387D6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A5CDE"/>
    <w:rsid w:val="1C981536"/>
    <w:rsid w:val="6BEA5CD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2018-05-28T08:26:00Z</dcterms:created>
  <dc:creator>ATI老哇的爪子007</dc:creator>
  <cp:lastModifiedBy>ATI老哇的爪子007</cp:lastModifiedBy>
  <dcterms:modified xsi:type="dcterms:W3CDTF">2018-05-28T08:27:09Z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