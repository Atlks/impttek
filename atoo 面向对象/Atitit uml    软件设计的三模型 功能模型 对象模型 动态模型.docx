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r>
        <w:rPr>
          <w:rFonts w:hint="eastAsia"/>
          <w:lang w:val="en-US" w:eastAsia="zh-CN"/>
        </w:rPr>
        <w:t xml:space="preserve">Atitit uml    软件设计的三模型 </w:t>
      </w:r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功能模型</w:t>
      </w:r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对象模型</w:t>
      </w:r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动态模型</w:t>
      </w:r>
    </w:p>
    <w:p>
      <w:pPr>
        <w:rPr>
          <w:rFonts w:hint="eastAsia"/>
          <w:lang w:val="en-US" w:eastAsia="zh-CN"/>
        </w:rPr>
      </w:pP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功能模型</w:t>
      </w:r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对象模型</w:t>
      </w:r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动态模型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rFonts w:hint="eastAsia" w:eastAsia="宋体"/>
          <w:color w:val="333333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rFonts w:hint="eastAsia" w:eastAsia="宋体"/>
          <w:color w:val="333333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前言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在UML系统开发中有三个主要的模型：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0" w:name="1_2"/>
      <w:bookmarkEnd w:id="0"/>
      <w:bookmarkStart w:id="1" w:name="sub1938914_1_2"/>
      <w:bookmarkEnd w:id="1"/>
      <w:bookmarkStart w:id="2" w:name="功能模型"/>
      <w:bookmarkEnd w:id="2"/>
      <w:bookmarkStart w:id="3" w:name="1-2"/>
      <w:bookmarkEnd w:id="3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功能模型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从用户的角度展示系统的功能，包括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"https://baike.baidu.com/item/%E7%94%A8%E4%BE%8B%E5%9B%BE" \t "https://baike.baidu.com/item/UML%E5%9B%BE/_blank"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用例图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4" w:name="1_3"/>
      <w:bookmarkEnd w:id="4"/>
      <w:bookmarkStart w:id="5" w:name="sub1938914_1_3"/>
      <w:bookmarkEnd w:id="5"/>
      <w:bookmarkStart w:id="6" w:name="对象模型"/>
      <w:bookmarkEnd w:id="6"/>
      <w:bookmarkStart w:id="7" w:name="1-3"/>
      <w:bookmarkEnd w:id="7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对象模型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采用对象、属性、操作、关联等概念展示系统的结构和基础，包括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"https://baike.baidu.com/item/%E7%B1%BB%E5%9B%BE" \t "https://baike.baidu.com/item/UML%E5%9B%BE/_blank"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类图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、对象图、包图。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8" w:name="1_4"/>
      <w:bookmarkEnd w:id="8"/>
      <w:bookmarkStart w:id="9" w:name="sub1938914_1_4"/>
      <w:bookmarkEnd w:id="9"/>
      <w:bookmarkStart w:id="10" w:name="动态模型"/>
      <w:bookmarkEnd w:id="10"/>
      <w:bookmarkStart w:id="11" w:name="1-4"/>
      <w:bookmarkEnd w:id="11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动态模型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展现系统的内部行为。 包括序列图、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"https://baike.baidu.com/item/%E6%B4%BB%E5%8A%A8%E5%9B%BE" \t "https://baike.baidu.com/item/UML%E5%9B%BE/_blank"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活动图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"https://baike.baidu.com/item/%E7%8A%B6%E6%80%81%E5%9B%BE" \t "https://baike.baidu.com/item/UML%E5%9B%BE/_blank"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状态图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D7D52"/>
    <w:rsid w:val="6D535020"/>
    <w:rsid w:val="787D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2018-09-28T03:11:00Z</dcterms:created>
  <dc:creator>ATI老哇的爪子007</dc:creator>
  <cp:lastModifiedBy>ATI老哇的爪子007</cp:lastModifiedBy>
  <dcterms:modified xsi:type="dcterms:W3CDTF">2018-09-28T03:12:00Z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